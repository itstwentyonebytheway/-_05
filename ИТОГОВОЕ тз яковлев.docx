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A10E" w14:textId="13B64853" w:rsidR="00990EAC" w:rsidRPr="006D3F32" w:rsidRDefault="00990EAC" w:rsidP="00277614">
      <w:pPr>
        <w:ind w:left="2126"/>
        <w:rPr>
          <w:rFonts w:cs="Times New Roman"/>
          <w:noProof/>
          <w:szCs w:val="24"/>
          <w:lang w:val="en-US"/>
        </w:rPr>
      </w:pPr>
      <w:bookmarkStart w:id="0" w:name="_Hlk199090518"/>
      <w:bookmarkEnd w:id="0"/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:rsidRPr="006904C1" w14:paraId="171EF3DA" w14:textId="77777777" w:rsidTr="00990EAC">
        <w:tc>
          <w:tcPr>
            <w:tcW w:w="4821" w:type="dxa"/>
          </w:tcPr>
          <w:p w14:paraId="78A88FFE" w14:textId="77777777" w:rsidR="00990EAC" w:rsidRPr="006904C1" w:rsidRDefault="00990EAC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904C1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904C1" w:rsidRDefault="00990EAC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УТВЕРЖДАЮ</w:t>
            </w:r>
          </w:p>
        </w:tc>
      </w:tr>
      <w:tr w:rsidR="00035A26" w:rsidRPr="006904C1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904C1" w:rsidRDefault="00F62A47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Преподаватель по анализу и разработке ТЗ</w:t>
            </w:r>
          </w:p>
          <w:p w14:paraId="06C1ECB5" w14:textId="75C27657" w:rsidR="00990EAC" w:rsidRPr="006904C1" w:rsidRDefault="00990EAC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________________</w:t>
            </w:r>
            <w:r w:rsidR="00FD0C4A" w:rsidRPr="006904C1">
              <w:rPr>
                <w:rFonts w:cs="Times New Roman"/>
                <w:szCs w:val="24"/>
              </w:rPr>
              <w:t xml:space="preserve"> </w:t>
            </w:r>
            <w:r w:rsidR="00306387" w:rsidRPr="006904C1">
              <w:rPr>
                <w:rFonts w:cs="Times New Roman"/>
                <w:szCs w:val="24"/>
              </w:rPr>
              <w:t>Жукова</w:t>
            </w:r>
            <w:r w:rsidR="003915BE" w:rsidRPr="006904C1">
              <w:rPr>
                <w:rFonts w:cs="Times New Roman"/>
                <w:szCs w:val="24"/>
              </w:rPr>
              <w:t xml:space="preserve"> </w:t>
            </w:r>
            <w:r w:rsidR="00306387" w:rsidRPr="006904C1">
              <w:rPr>
                <w:rFonts w:cs="Times New Roman"/>
                <w:szCs w:val="24"/>
              </w:rPr>
              <w:t>М</w:t>
            </w:r>
            <w:r w:rsidR="003915BE" w:rsidRPr="006904C1">
              <w:rPr>
                <w:rFonts w:cs="Times New Roman"/>
                <w:szCs w:val="24"/>
              </w:rPr>
              <w:t>.</w:t>
            </w:r>
            <w:r w:rsidR="00306387" w:rsidRPr="006904C1">
              <w:rPr>
                <w:rFonts w:cs="Times New Roman"/>
                <w:szCs w:val="24"/>
              </w:rPr>
              <w:t>Н</w:t>
            </w:r>
            <w:r w:rsidR="003915BE" w:rsidRPr="006904C1">
              <w:rPr>
                <w:rFonts w:cs="Times New Roman"/>
                <w:szCs w:val="24"/>
              </w:rPr>
              <w:t>.</w:t>
            </w:r>
          </w:p>
          <w:p w14:paraId="7168C491" w14:textId="3FEFA818" w:rsidR="00990EAC" w:rsidRPr="006904C1" w:rsidRDefault="00D31A36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«____» _____________ 20__</w:t>
            </w:r>
            <w:r w:rsidR="00990EAC" w:rsidRPr="006904C1">
              <w:rPr>
                <w:rFonts w:cs="Times New Roman"/>
                <w:szCs w:val="24"/>
              </w:rPr>
              <w:t> г.</w:t>
            </w:r>
          </w:p>
        </w:tc>
        <w:tc>
          <w:tcPr>
            <w:tcW w:w="1162" w:type="dxa"/>
          </w:tcPr>
          <w:p w14:paraId="5B49D94C" w14:textId="77777777" w:rsidR="00990EAC" w:rsidRPr="006904C1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904C1" w:rsidRDefault="00DC5FE1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Руководитель</w:t>
            </w:r>
            <w:r w:rsidR="00F62A47" w:rsidRPr="006904C1">
              <w:rPr>
                <w:rFonts w:cs="Times New Roman"/>
                <w:szCs w:val="24"/>
              </w:rPr>
              <w:t xml:space="preserve"> ОП</w:t>
            </w:r>
          </w:p>
          <w:p w14:paraId="091DDD7E" w14:textId="243212A8" w:rsidR="00990EAC" w:rsidRPr="006904C1" w:rsidRDefault="00990EAC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________________</w:t>
            </w:r>
            <w:r w:rsidR="00FD0C4A" w:rsidRPr="006904C1">
              <w:rPr>
                <w:rFonts w:cs="Times New Roman"/>
                <w:szCs w:val="24"/>
              </w:rPr>
              <w:t xml:space="preserve"> Чистяков Г.А.</w:t>
            </w:r>
          </w:p>
          <w:p w14:paraId="3DBEE99F" w14:textId="4059611F" w:rsidR="00990EAC" w:rsidRPr="006904C1" w:rsidRDefault="00D31A36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«____» _____________ 20__</w:t>
            </w:r>
            <w:r w:rsidR="00990EAC" w:rsidRPr="006904C1">
              <w:rPr>
                <w:rFonts w:cs="Times New Roman"/>
                <w:szCs w:val="24"/>
              </w:rPr>
              <w:t> г.</w:t>
            </w:r>
          </w:p>
        </w:tc>
      </w:tr>
    </w:tbl>
    <w:p w14:paraId="2AAA6B2A" w14:textId="77777777" w:rsidR="00990EAC" w:rsidRPr="006904C1" w:rsidRDefault="00990EAC" w:rsidP="00EA6493">
      <w:pPr>
        <w:rPr>
          <w:rFonts w:cs="Times New Roman"/>
          <w:noProof/>
          <w:szCs w:val="24"/>
        </w:rPr>
      </w:pPr>
    </w:p>
    <w:p w14:paraId="66DDFF13" w14:textId="77777777" w:rsidR="00990EAC" w:rsidRPr="006904C1" w:rsidRDefault="00990EAC" w:rsidP="00990EAC">
      <w:pPr>
        <w:rPr>
          <w:rFonts w:cs="Times New Roman"/>
          <w:szCs w:val="24"/>
        </w:rPr>
      </w:pPr>
    </w:p>
    <w:p w14:paraId="6D8F6D6B" w14:textId="77777777" w:rsidR="00990EAC" w:rsidRPr="006904C1" w:rsidRDefault="00990EAC" w:rsidP="007E01F7">
      <w:pPr>
        <w:ind w:firstLine="0"/>
        <w:rPr>
          <w:rFonts w:cs="Times New Roman"/>
          <w:szCs w:val="24"/>
        </w:rPr>
      </w:pPr>
    </w:p>
    <w:p w14:paraId="326582D4" w14:textId="6E9C214C" w:rsidR="00990EAC" w:rsidRPr="00A23666" w:rsidRDefault="00A6518F" w:rsidP="00A6518F">
      <w:pPr>
        <w:pStyle w:val="vguxTitleDocName"/>
        <w:rPr>
          <w:rFonts w:cs="Times New Roman"/>
          <w:szCs w:val="32"/>
          <w:lang w:val="ru-RU"/>
        </w:rPr>
      </w:pPr>
      <w:r w:rsidRPr="006904C1">
        <w:rPr>
          <w:rFonts w:cs="Times New Roman"/>
          <w:szCs w:val="32"/>
          <w:lang w:val="ru-RU"/>
        </w:rPr>
        <w:t>ТЕХНИЧЕСКОЕ ЗАДАНИЕ</w:t>
      </w:r>
    </w:p>
    <w:p w14:paraId="0A9957D8" w14:textId="528A6942" w:rsidR="0013162A" w:rsidRPr="006904C1" w:rsidRDefault="00990EAC" w:rsidP="0013162A">
      <w:pPr>
        <w:ind w:firstLine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на </w:t>
      </w:r>
      <w:r w:rsidR="00F2337D" w:rsidRPr="006904C1">
        <w:rPr>
          <w:rFonts w:cs="Times New Roman"/>
          <w:szCs w:val="24"/>
        </w:rPr>
        <w:t>разработку</w:t>
      </w:r>
    </w:p>
    <w:p w14:paraId="1AC91821" w14:textId="13BE6457" w:rsidR="00990EAC" w:rsidRDefault="00A370F0" w:rsidP="0013162A">
      <w:pPr>
        <w:ind w:firstLine="0"/>
        <w:jc w:val="center"/>
        <w:rPr>
          <w:rFonts w:asciiTheme="minorHAnsi" w:eastAsia="Malgun Gothic" w:hAnsiTheme="minorHAnsi" w:cs="Malgun Gothic"/>
          <w:szCs w:val="24"/>
          <w:u w:val="single"/>
        </w:rPr>
      </w:pPr>
      <w:r>
        <w:rPr>
          <w:rFonts w:cs="Times New Roman"/>
          <w:szCs w:val="24"/>
          <w:u w:val="single"/>
        </w:rPr>
        <w:t>приложения «Трекер приема воды»</w:t>
      </w:r>
    </w:p>
    <w:p w14:paraId="34FD5519" w14:textId="77777777" w:rsidR="00A23666" w:rsidRPr="00A23666" w:rsidRDefault="00A23666" w:rsidP="0013162A">
      <w:pPr>
        <w:ind w:firstLine="0"/>
        <w:jc w:val="center"/>
        <w:rPr>
          <w:rFonts w:asciiTheme="minorHAnsi" w:hAnsiTheme="minorHAnsi" w:cs="Times New Roman"/>
          <w:szCs w:val="24"/>
        </w:rPr>
      </w:pPr>
    </w:p>
    <w:p w14:paraId="2FAF6D5A" w14:textId="77777777" w:rsidR="00990EAC" w:rsidRPr="006904C1" w:rsidRDefault="00990EAC" w:rsidP="00303DC8">
      <w:pPr>
        <w:rPr>
          <w:rFonts w:cs="Times New Roman"/>
          <w:szCs w:val="24"/>
        </w:rPr>
      </w:pPr>
    </w:p>
    <w:p w14:paraId="7802D47B" w14:textId="77777777" w:rsidR="00990EAC" w:rsidRPr="006904C1" w:rsidRDefault="00990EAC" w:rsidP="00303DC8">
      <w:pPr>
        <w:rPr>
          <w:rFonts w:cs="Times New Roman"/>
          <w:szCs w:val="24"/>
        </w:rPr>
      </w:pPr>
    </w:p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:rsidRPr="006904C1" w14:paraId="6C30B23A" w14:textId="77777777" w:rsidTr="003E22A5">
        <w:tc>
          <w:tcPr>
            <w:tcW w:w="4821" w:type="dxa"/>
          </w:tcPr>
          <w:p w14:paraId="1F9E7B21" w14:textId="77777777" w:rsidR="00990EAC" w:rsidRPr="006904C1" w:rsidRDefault="00990EAC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904C1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904C1" w:rsidRDefault="00990EAC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СОГЛАСОВАНО</w:t>
            </w:r>
          </w:p>
        </w:tc>
      </w:tr>
      <w:tr w:rsidR="00DB67CB" w:rsidRPr="006904C1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904C1" w:rsidRDefault="00F62A47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Студент к</w:t>
            </w:r>
            <w:r w:rsidR="002502BF" w:rsidRPr="006904C1">
              <w:rPr>
                <w:rFonts w:cs="Times New Roman"/>
                <w:szCs w:val="24"/>
              </w:rPr>
              <w:t>олледж</w:t>
            </w:r>
            <w:r w:rsidRPr="006904C1">
              <w:rPr>
                <w:rFonts w:cs="Times New Roman"/>
                <w:szCs w:val="24"/>
              </w:rPr>
              <w:t>а</w:t>
            </w:r>
            <w:r w:rsidR="002502BF" w:rsidRPr="006904C1">
              <w:rPr>
                <w:rFonts w:cs="Times New Roman"/>
                <w:szCs w:val="24"/>
              </w:rPr>
              <w:t xml:space="preserve"> </w:t>
            </w:r>
            <w:proofErr w:type="spellStart"/>
            <w:r w:rsidR="002502BF" w:rsidRPr="006904C1">
              <w:rPr>
                <w:rFonts w:cs="Times New Roman"/>
                <w:szCs w:val="24"/>
              </w:rPr>
              <w:t>ВятГУ</w:t>
            </w:r>
            <w:proofErr w:type="spellEnd"/>
          </w:p>
          <w:p w14:paraId="1BE65011" w14:textId="5A9302EA" w:rsidR="00DB67CB" w:rsidRPr="006904C1" w:rsidRDefault="00DB67CB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________________</w:t>
            </w:r>
            <w:r w:rsidR="00FD0C4A" w:rsidRPr="006904C1">
              <w:rPr>
                <w:rFonts w:cs="Times New Roman"/>
                <w:szCs w:val="24"/>
              </w:rPr>
              <w:t xml:space="preserve"> </w:t>
            </w:r>
            <w:r w:rsidR="00A370F0">
              <w:rPr>
                <w:rFonts w:cs="Times New Roman"/>
                <w:szCs w:val="24"/>
              </w:rPr>
              <w:t>Яковлев А.С</w:t>
            </w:r>
            <w:r w:rsidR="00FD0C4A" w:rsidRPr="006904C1">
              <w:rPr>
                <w:rFonts w:cs="Times New Roman"/>
                <w:szCs w:val="24"/>
              </w:rPr>
              <w:t>.</w:t>
            </w:r>
          </w:p>
          <w:p w14:paraId="391E9847" w14:textId="39FD68BF" w:rsidR="00DB67CB" w:rsidRPr="006904C1" w:rsidRDefault="00DB67CB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«____» _____________ 20__ г.</w:t>
            </w:r>
          </w:p>
        </w:tc>
        <w:tc>
          <w:tcPr>
            <w:tcW w:w="1134" w:type="dxa"/>
          </w:tcPr>
          <w:p w14:paraId="65C4A658" w14:textId="77777777" w:rsidR="00DB67CB" w:rsidRPr="006904C1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904C1" w:rsidRDefault="002502BF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Преподаватель по учебной практике</w:t>
            </w:r>
          </w:p>
          <w:p w14:paraId="2CA16E67" w14:textId="0575E2B9" w:rsidR="00DB67CB" w:rsidRPr="006904C1" w:rsidRDefault="00DB67CB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________________</w:t>
            </w:r>
            <w:r w:rsidR="00FD0C4A" w:rsidRPr="006904C1">
              <w:rPr>
                <w:rFonts w:cs="Times New Roman"/>
                <w:szCs w:val="24"/>
              </w:rPr>
              <w:t xml:space="preserve"> </w:t>
            </w:r>
            <w:r w:rsidR="00985C10" w:rsidRPr="006904C1">
              <w:rPr>
                <w:rFonts w:cs="Times New Roman"/>
                <w:szCs w:val="24"/>
              </w:rPr>
              <w:t>Мамаева</w:t>
            </w:r>
            <w:r w:rsidR="00FD0C4A" w:rsidRPr="006904C1">
              <w:rPr>
                <w:rFonts w:cs="Times New Roman"/>
                <w:szCs w:val="24"/>
              </w:rPr>
              <w:t xml:space="preserve"> </w:t>
            </w:r>
            <w:r w:rsidR="00985C10" w:rsidRPr="006904C1">
              <w:rPr>
                <w:rFonts w:cs="Times New Roman"/>
                <w:szCs w:val="24"/>
              </w:rPr>
              <w:t>Е</w:t>
            </w:r>
            <w:r w:rsidR="00FD0C4A" w:rsidRPr="006904C1">
              <w:rPr>
                <w:rFonts w:cs="Times New Roman"/>
                <w:szCs w:val="24"/>
              </w:rPr>
              <w:t>.</w:t>
            </w:r>
            <w:r w:rsidR="00985C10" w:rsidRPr="006904C1">
              <w:rPr>
                <w:rFonts w:cs="Times New Roman"/>
                <w:szCs w:val="24"/>
              </w:rPr>
              <w:t>А</w:t>
            </w:r>
            <w:r w:rsidR="00FD0C4A" w:rsidRPr="006904C1">
              <w:rPr>
                <w:rFonts w:cs="Times New Roman"/>
                <w:szCs w:val="24"/>
              </w:rPr>
              <w:t>.</w:t>
            </w:r>
          </w:p>
          <w:p w14:paraId="481526AE" w14:textId="28E6C5C8" w:rsidR="00D37FCB" w:rsidRPr="006904C1" w:rsidRDefault="00DB67CB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3E22A5" w:rsidRPr="006904C1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6904C1" w:rsidRDefault="003E22A5" w:rsidP="003E22A5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6659269" w14:textId="77777777" w:rsidR="003E22A5" w:rsidRPr="006904C1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6904C1" w:rsidRDefault="003E22A5" w:rsidP="003E22A5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СОГЛАСОВАНО</w:t>
            </w:r>
          </w:p>
        </w:tc>
      </w:tr>
      <w:tr w:rsidR="003E22A5" w:rsidRPr="006904C1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6904C1" w:rsidRDefault="003E22A5" w:rsidP="003E22A5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CB39DC" w14:textId="77777777" w:rsidR="003E22A5" w:rsidRPr="006904C1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904C1" w:rsidRDefault="002502BF" w:rsidP="003E22A5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 xml:space="preserve">Преподаватель по </w:t>
            </w:r>
            <w:r w:rsidR="00EA7476" w:rsidRPr="006904C1">
              <w:rPr>
                <w:rFonts w:cs="Times New Roman"/>
                <w:szCs w:val="24"/>
              </w:rPr>
              <w:t>внедрению</w:t>
            </w:r>
            <w:r w:rsidRPr="006904C1">
              <w:rPr>
                <w:rFonts w:cs="Times New Roman"/>
                <w:szCs w:val="24"/>
              </w:rPr>
              <w:t xml:space="preserve"> ИС</w:t>
            </w:r>
          </w:p>
          <w:p w14:paraId="0C9FD50A" w14:textId="60674A53" w:rsidR="003E22A5" w:rsidRPr="006904C1" w:rsidRDefault="003E22A5" w:rsidP="003E22A5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_____________</w:t>
            </w:r>
            <w:r w:rsidR="00985C10" w:rsidRPr="006904C1">
              <w:rPr>
                <w:rFonts w:cs="Times New Roman"/>
                <w:szCs w:val="24"/>
              </w:rPr>
              <w:t>Самоделкин</w:t>
            </w:r>
            <w:r w:rsidR="00FD0C4A" w:rsidRPr="006904C1">
              <w:rPr>
                <w:rFonts w:cs="Times New Roman"/>
                <w:szCs w:val="24"/>
              </w:rPr>
              <w:t xml:space="preserve"> </w:t>
            </w:r>
            <w:r w:rsidR="00985C10" w:rsidRPr="006904C1">
              <w:rPr>
                <w:rFonts w:cs="Times New Roman"/>
                <w:szCs w:val="24"/>
              </w:rPr>
              <w:t>П</w:t>
            </w:r>
            <w:r w:rsidR="00FD0C4A" w:rsidRPr="006904C1">
              <w:rPr>
                <w:rFonts w:cs="Times New Roman"/>
                <w:szCs w:val="24"/>
              </w:rPr>
              <w:t>.</w:t>
            </w:r>
            <w:r w:rsidR="00985C10" w:rsidRPr="006904C1">
              <w:rPr>
                <w:rFonts w:cs="Times New Roman"/>
                <w:szCs w:val="24"/>
              </w:rPr>
              <w:t>А</w:t>
            </w:r>
            <w:r w:rsidR="00FD0C4A" w:rsidRPr="006904C1">
              <w:rPr>
                <w:rFonts w:cs="Times New Roman"/>
                <w:szCs w:val="24"/>
              </w:rPr>
              <w:t>.</w:t>
            </w:r>
          </w:p>
          <w:p w14:paraId="3377A854" w14:textId="6ABC94DB" w:rsidR="003E22A5" w:rsidRPr="006904C1" w:rsidRDefault="003E22A5" w:rsidP="003E22A5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«____» _____________ 20__ г.</w:t>
            </w:r>
          </w:p>
        </w:tc>
      </w:tr>
    </w:tbl>
    <w:p w14:paraId="4EEED0FE" w14:textId="52D2A6A5" w:rsidR="00D2756B" w:rsidRPr="006904C1" w:rsidRDefault="00D2756B" w:rsidP="003E22A5">
      <w:pPr>
        <w:ind w:firstLine="0"/>
        <w:rPr>
          <w:rFonts w:cs="Times New Roman"/>
          <w:szCs w:val="24"/>
        </w:rPr>
      </w:pPr>
    </w:p>
    <w:p w14:paraId="4110DC7E" w14:textId="11FCBDFD" w:rsidR="00D2756B" w:rsidRPr="006904C1" w:rsidRDefault="00D2756B" w:rsidP="007E01F7">
      <w:pPr>
        <w:ind w:firstLine="0"/>
        <w:rPr>
          <w:rFonts w:cs="Times New Roman"/>
          <w:szCs w:val="24"/>
        </w:rPr>
      </w:pPr>
    </w:p>
    <w:p w14:paraId="2DD731FE" w14:textId="3117DB9F" w:rsidR="00F113BF" w:rsidRDefault="003279C8" w:rsidP="003279C8">
      <w:pPr>
        <w:tabs>
          <w:tab w:val="left" w:pos="849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36FAD85C" w14:textId="77777777" w:rsidR="003279C8" w:rsidRDefault="003279C8" w:rsidP="003279C8">
      <w:pPr>
        <w:tabs>
          <w:tab w:val="left" w:pos="8490"/>
        </w:tabs>
        <w:rPr>
          <w:rFonts w:cs="Times New Roman"/>
          <w:szCs w:val="24"/>
        </w:rPr>
      </w:pPr>
    </w:p>
    <w:p w14:paraId="58BDDE6A" w14:textId="77777777" w:rsidR="003279C8" w:rsidRPr="006904C1" w:rsidRDefault="003279C8" w:rsidP="003279C8">
      <w:pPr>
        <w:tabs>
          <w:tab w:val="left" w:pos="8490"/>
        </w:tabs>
        <w:rPr>
          <w:rFonts w:cs="Times New Roman"/>
          <w:szCs w:val="24"/>
        </w:rPr>
      </w:pPr>
    </w:p>
    <w:p w14:paraId="3334347A" w14:textId="2C3D531F" w:rsidR="005A4E60" w:rsidRPr="006904C1" w:rsidRDefault="00D2756B" w:rsidP="00F113BF">
      <w:pPr>
        <w:ind w:firstLine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20</w:t>
      </w:r>
      <w:r w:rsidR="005A4E60" w:rsidRPr="006904C1">
        <w:rPr>
          <w:rFonts w:cs="Times New Roman"/>
          <w:szCs w:val="24"/>
        </w:rPr>
        <w:t>2</w:t>
      </w:r>
      <w:r w:rsidR="000E6457" w:rsidRPr="006904C1">
        <w:rPr>
          <w:rFonts w:cs="Times New Roman"/>
          <w:szCs w:val="24"/>
        </w:rPr>
        <w:t>5</w:t>
      </w:r>
    </w:p>
    <w:p w14:paraId="15D082F6" w14:textId="77777777" w:rsidR="00990EAC" w:rsidRPr="006904C1" w:rsidRDefault="00990EAC" w:rsidP="00347071">
      <w:pPr>
        <w:ind w:firstLine="0"/>
        <w:rPr>
          <w:rFonts w:cs="Times New Roman"/>
          <w:szCs w:val="24"/>
        </w:rPr>
        <w:sectPr w:rsidR="00990EAC" w:rsidRPr="006904C1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Pr="006904C1" w:rsidRDefault="00990EAC" w:rsidP="00A6518F">
      <w:pPr>
        <w:pStyle w:val="vguCContentName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Pr="006904C1" w:rsidRDefault="00442256">
          <w:pPr>
            <w:pStyle w:val="afb"/>
            <w:rPr>
              <w:rFonts w:ascii="Times New Roman" w:hAnsi="Times New Roman" w:cs="Times New Roman"/>
              <w:sz w:val="24"/>
              <w:szCs w:val="24"/>
            </w:rPr>
          </w:pPr>
        </w:p>
        <w:p w14:paraId="2126BEF9" w14:textId="4851FBFD" w:rsidR="00542E33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6904C1">
            <w:fldChar w:fldCharType="begin"/>
          </w:r>
          <w:r w:rsidRPr="006904C1">
            <w:instrText xml:space="preserve"> TOC \o "1-3" \h \z \u </w:instrText>
          </w:r>
          <w:r w:rsidRPr="006904C1">
            <w:fldChar w:fldCharType="separate"/>
          </w:r>
          <w:hyperlink w:anchor="_Toc198192209" w:history="1">
            <w:r w:rsidR="00542E33" w:rsidRPr="002D3BA4">
              <w:rPr>
                <w:rStyle w:val="a6"/>
              </w:rPr>
              <w:t>Введение</w:t>
            </w:r>
            <w:r w:rsidR="00542E33">
              <w:rPr>
                <w:webHidden/>
              </w:rPr>
              <w:tab/>
            </w:r>
            <w:r w:rsidR="00542E33">
              <w:rPr>
                <w:webHidden/>
              </w:rPr>
              <w:fldChar w:fldCharType="begin"/>
            </w:r>
            <w:r w:rsidR="00542E33">
              <w:rPr>
                <w:webHidden/>
              </w:rPr>
              <w:instrText xml:space="preserve"> PAGEREF _Toc198192209 \h </w:instrText>
            </w:r>
            <w:r w:rsidR="00542E33">
              <w:rPr>
                <w:webHidden/>
              </w:rPr>
            </w:r>
            <w:r w:rsidR="00542E33"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2</w:t>
            </w:r>
            <w:r w:rsidR="00542E33">
              <w:rPr>
                <w:webHidden/>
              </w:rPr>
              <w:fldChar w:fldCharType="end"/>
            </w:r>
          </w:hyperlink>
        </w:p>
        <w:p w14:paraId="6679176B" w14:textId="62F2CB2C" w:rsidR="00542E33" w:rsidRDefault="00542E3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10" w:history="1">
            <w:r w:rsidRPr="002D3BA4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845038" w14:textId="6D666B76" w:rsidR="00542E33" w:rsidRDefault="00542E3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11" w:history="1">
            <w:r w:rsidRPr="002D3BA4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0640D8" w14:textId="086C44F6" w:rsidR="00542E33" w:rsidRDefault="00542E3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12" w:history="1">
            <w:r w:rsidRPr="002D3BA4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F289C5" w14:textId="76B71B14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13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9C023D" w14:textId="56F87C65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14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0EB66C" w14:textId="48231E38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15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794C64" w14:textId="25F64757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16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4553F" w14:textId="3E191251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17" w:history="1">
            <w:r w:rsidRPr="002D3BA4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6F71F37" w14:textId="60CC692E" w:rsidR="00542E33" w:rsidRDefault="00542E3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18" w:history="1">
            <w:r w:rsidRPr="002D3BA4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7545D7" w14:textId="1B90E0C0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19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  <w:lang w:val="en-US"/>
              </w:rPr>
              <w:t xml:space="preserve">BeWet: </w:t>
            </w:r>
            <w:r w:rsidRPr="002D3BA4">
              <w:rPr>
                <w:rStyle w:val="a6"/>
              </w:rPr>
              <w:t>Напоминание пить воду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B05202D" w14:textId="1F1CE885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20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Water Drink Reminder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EB0145F" w14:textId="787ED79F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21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  <w:lang w:val="en-US"/>
              </w:rPr>
              <w:t>Dalma: Water Reminder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40A58EE" w14:textId="2900E8B9" w:rsidR="00542E33" w:rsidRDefault="00542E3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22" w:history="1">
            <w:r w:rsidRPr="002D3BA4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C0262D4" w14:textId="19401AAC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23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Инструкция к приложению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296139D" w14:textId="0C4D0DE6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24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функциям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27B5B81" w14:textId="37F12721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25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1724C2A" w14:textId="68D84056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26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8E0BB1B" w14:textId="20FCE6F3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27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076B81A" w14:textId="3079ACFD" w:rsidR="00542E33" w:rsidRDefault="00542E3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28" w:history="1">
            <w:r w:rsidRPr="002D3BA4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5818740" w14:textId="6401D2A0" w:rsidR="00542E33" w:rsidRDefault="00542E3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29" w:history="1">
            <w:r w:rsidRPr="002D3BA4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52E78DD" w14:textId="02FDA028" w:rsidR="00542E33" w:rsidRDefault="00542E3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30" w:history="1">
            <w:r w:rsidRPr="002D3BA4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2DFB597" w14:textId="70585846" w:rsidR="00542E33" w:rsidRDefault="00542E3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31" w:history="1">
            <w:r w:rsidRPr="002D3BA4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B462CA3" w14:textId="5FF11ED1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32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E2B2754" w14:textId="3FAB1CED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33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890B19D" w14:textId="58C12054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34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1FA7D52" w14:textId="760CAFF0" w:rsidR="00542E33" w:rsidRDefault="00542E3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35" w:history="1">
            <w:r w:rsidRPr="002D3BA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1A68FD9" w14:textId="5739EA94" w:rsidR="00542E33" w:rsidRDefault="00542E3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36" w:history="1">
            <w:r w:rsidRPr="002D3BA4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DE9689A" w14:textId="36C91E86" w:rsidR="00542E33" w:rsidRDefault="00542E3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37" w:history="1">
            <w:r w:rsidRPr="002D3BA4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E5E9DA9" w14:textId="2E0547C9" w:rsidR="00542E33" w:rsidRDefault="00542E3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92238" w:history="1">
            <w:r w:rsidRPr="002D3BA4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3BA4">
              <w:rPr>
                <w:rStyle w:val="a6"/>
              </w:rPr>
              <w:t>Требования к приемо-сдаточным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_Toc198192238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6A1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CF0F4E1" w14:textId="2ED31B56" w:rsidR="00442256" w:rsidRPr="006904C1" w:rsidRDefault="00442256" w:rsidP="0023221D">
          <w:pPr>
            <w:rPr>
              <w:rFonts w:cs="Times New Roman"/>
              <w:szCs w:val="24"/>
            </w:rPr>
          </w:pPr>
          <w:r w:rsidRPr="006904C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DB9FE6F" w14:textId="544B907C" w:rsidR="005A4E60" w:rsidRPr="006904C1" w:rsidRDefault="005A4E60">
      <w:pPr>
        <w:spacing w:before="0" w:after="200" w:line="276" w:lineRule="auto"/>
        <w:ind w:firstLine="0"/>
        <w:contextualSpacing w:val="0"/>
        <w:jc w:val="left"/>
        <w:rPr>
          <w:rFonts w:cs="Times New Roman"/>
          <w:bCs/>
          <w:noProof/>
          <w:szCs w:val="24"/>
        </w:rPr>
      </w:pPr>
      <w:r w:rsidRPr="006904C1">
        <w:rPr>
          <w:rFonts w:cs="Times New Roman"/>
          <w:bCs/>
          <w:noProof/>
          <w:szCs w:val="24"/>
        </w:rPr>
        <w:br w:type="page"/>
      </w:r>
    </w:p>
    <w:p w14:paraId="4CEE3E82" w14:textId="431F0445" w:rsidR="00303DC8" w:rsidRPr="006904C1" w:rsidRDefault="00442256" w:rsidP="00597BAF">
      <w:pPr>
        <w:pStyle w:val="1"/>
        <w:numPr>
          <w:ilvl w:val="0"/>
          <w:numId w:val="0"/>
        </w:numPr>
        <w:spacing w:after="240"/>
        <w:ind w:left="851"/>
        <w:rPr>
          <w:szCs w:val="24"/>
        </w:rPr>
      </w:pPr>
      <w:bookmarkStart w:id="1" w:name="_Toc198192209"/>
      <w:r w:rsidRPr="006904C1">
        <w:rPr>
          <w:szCs w:val="24"/>
        </w:rPr>
        <w:lastRenderedPageBreak/>
        <w:t>Вв</w:t>
      </w:r>
      <w:r w:rsidR="005A4E60" w:rsidRPr="006904C1">
        <w:rPr>
          <w:szCs w:val="24"/>
        </w:rPr>
        <w:t>едение</w:t>
      </w:r>
      <w:bookmarkEnd w:id="1"/>
    </w:p>
    <w:p w14:paraId="5457F129" w14:textId="37353E92" w:rsidR="309EB7E1" w:rsidRPr="006904C1" w:rsidRDefault="00306387" w:rsidP="002A290B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Данный документ является техническим заданием для </w:t>
      </w:r>
      <w:r w:rsidR="00542E33">
        <w:rPr>
          <w:rFonts w:cs="Times New Roman"/>
          <w:szCs w:val="24"/>
        </w:rPr>
        <w:t>приложения «Трекер приема воды»</w:t>
      </w:r>
      <w:r w:rsidRPr="006904C1">
        <w:rPr>
          <w:rFonts w:cs="Times New Roman"/>
          <w:szCs w:val="24"/>
        </w:rPr>
        <w:t>, в котором описаны общие сведения о разработке, описание предметной области, требования к системе, требования к функциям.</w:t>
      </w:r>
    </w:p>
    <w:p w14:paraId="0EE54E3D" w14:textId="54B94903" w:rsidR="00306387" w:rsidRPr="006904C1" w:rsidRDefault="00306387" w:rsidP="002A290B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Документ регламентирует этапы и сроки разработки, результаты этапов разработки, процедуру приёмо-сдаточных испытаний.</w:t>
      </w:r>
    </w:p>
    <w:p w14:paraId="38583899" w14:textId="77777777" w:rsidR="00306387" w:rsidRPr="006904C1" w:rsidRDefault="00306387" w:rsidP="002A290B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Настоящий документ предназначен для: </w:t>
      </w:r>
    </w:p>
    <w:p w14:paraId="30CBDC34" w14:textId="7D61B8DC" w:rsidR="00306387" w:rsidRPr="002679FB" w:rsidRDefault="00036F26" w:rsidP="0096167B">
      <w:pPr>
        <w:pStyle w:val="a4"/>
        <w:numPr>
          <w:ilvl w:val="0"/>
          <w:numId w:val="10"/>
        </w:numPr>
        <w:ind w:left="0" w:firstLine="851"/>
        <w:rPr>
          <w:rFonts w:cs="Times New Roman"/>
          <w:szCs w:val="24"/>
        </w:rPr>
      </w:pPr>
      <w:r w:rsidRPr="002679FB">
        <w:rPr>
          <w:rFonts w:cs="Times New Roman"/>
          <w:szCs w:val="24"/>
        </w:rPr>
        <w:t>р</w:t>
      </w:r>
      <w:r w:rsidR="00306387" w:rsidRPr="002679FB">
        <w:rPr>
          <w:rFonts w:cs="Times New Roman"/>
          <w:szCs w:val="24"/>
        </w:rPr>
        <w:t>азработчика приложения</w:t>
      </w:r>
      <w:r w:rsidR="00985C10" w:rsidRPr="002679FB">
        <w:rPr>
          <w:rFonts w:cs="Times New Roman"/>
          <w:szCs w:val="24"/>
        </w:rPr>
        <w:t xml:space="preserve"> </w:t>
      </w:r>
      <w:r w:rsidR="002A290B">
        <w:rPr>
          <w:rFonts w:cs="Times New Roman"/>
          <w:szCs w:val="24"/>
        </w:rPr>
        <w:t>—</w:t>
      </w:r>
      <w:r w:rsidR="00985C10" w:rsidRPr="002679FB">
        <w:rPr>
          <w:rFonts w:cs="Times New Roman"/>
          <w:szCs w:val="24"/>
        </w:rPr>
        <w:t xml:space="preserve"> специалиста, который осуществляет разработку программы</w:t>
      </w:r>
      <w:r w:rsidR="001B4FD1" w:rsidRPr="002679FB">
        <w:rPr>
          <w:rFonts w:cs="Times New Roman"/>
          <w:szCs w:val="24"/>
        </w:rPr>
        <w:t xml:space="preserve"> с целью понимания требований к работе</w:t>
      </w:r>
      <w:r w:rsidRPr="002679FB">
        <w:rPr>
          <w:rFonts w:cs="Times New Roman"/>
          <w:szCs w:val="24"/>
        </w:rPr>
        <w:t>;</w:t>
      </w:r>
    </w:p>
    <w:p w14:paraId="6BC1153C" w14:textId="03C5967A" w:rsidR="00306387" w:rsidRPr="002679FB" w:rsidRDefault="00036F26" w:rsidP="0096167B">
      <w:pPr>
        <w:pStyle w:val="a4"/>
        <w:numPr>
          <w:ilvl w:val="0"/>
          <w:numId w:val="10"/>
        </w:numPr>
        <w:ind w:left="0" w:firstLine="851"/>
        <w:rPr>
          <w:rFonts w:cs="Times New Roman"/>
          <w:szCs w:val="24"/>
        </w:rPr>
      </w:pPr>
      <w:r w:rsidRPr="002679FB">
        <w:rPr>
          <w:rFonts w:cs="Times New Roman"/>
          <w:szCs w:val="24"/>
        </w:rPr>
        <w:t>п</w:t>
      </w:r>
      <w:r w:rsidR="00306387" w:rsidRPr="002679FB">
        <w:rPr>
          <w:rFonts w:cs="Times New Roman"/>
          <w:szCs w:val="24"/>
        </w:rPr>
        <w:t>редставителей заказчика работы</w:t>
      </w:r>
      <w:r w:rsidR="00985C10" w:rsidRPr="002679FB">
        <w:rPr>
          <w:rFonts w:cs="Times New Roman"/>
          <w:szCs w:val="24"/>
        </w:rPr>
        <w:t xml:space="preserve"> с целью подтверждения соответствия разработки требованиям</w:t>
      </w:r>
      <w:r w:rsidRPr="002679FB">
        <w:rPr>
          <w:rFonts w:cs="Times New Roman"/>
          <w:szCs w:val="24"/>
        </w:rPr>
        <w:t>;</w:t>
      </w:r>
    </w:p>
    <w:p w14:paraId="4D341E94" w14:textId="4BEEB70B" w:rsidR="00985C10" w:rsidRPr="002679FB" w:rsidRDefault="00036F26" w:rsidP="0096167B">
      <w:pPr>
        <w:pStyle w:val="a4"/>
        <w:numPr>
          <w:ilvl w:val="0"/>
          <w:numId w:val="10"/>
        </w:numPr>
        <w:ind w:left="0" w:firstLine="851"/>
        <w:rPr>
          <w:rFonts w:cs="Times New Roman"/>
          <w:szCs w:val="24"/>
        </w:rPr>
      </w:pPr>
      <w:r w:rsidRPr="002679FB">
        <w:rPr>
          <w:rFonts w:cs="Times New Roman"/>
          <w:szCs w:val="24"/>
        </w:rPr>
        <w:t>п</w:t>
      </w:r>
      <w:r w:rsidR="00985C10" w:rsidRPr="002679FB">
        <w:rPr>
          <w:rFonts w:cs="Times New Roman"/>
          <w:szCs w:val="24"/>
        </w:rPr>
        <w:t>риемо-сдаточной комиссии с целью приемки работы.</w:t>
      </w:r>
    </w:p>
    <w:p w14:paraId="2D459B9F" w14:textId="5A4735FC" w:rsidR="00306387" w:rsidRPr="006904C1" w:rsidRDefault="00306387" w:rsidP="309EB7E1">
      <w:pPr>
        <w:rPr>
          <w:rFonts w:cs="Times New Roman"/>
          <w:szCs w:val="24"/>
        </w:rPr>
      </w:pPr>
    </w:p>
    <w:p w14:paraId="794047BB" w14:textId="4613A314" w:rsidR="00A63893" w:rsidRPr="006904C1" w:rsidRDefault="00EB6A0B" w:rsidP="00597BAF">
      <w:pPr>
        <w:pStyle w:val="1"/>
        <w:spacing w:after="240"/>
        <w:rPr>
          <w:szCs w:val="24"/>
        </w:rPr>
      </w:pPr>
      <w:bookmarkStart w:id="2" w:name="_Toc198192210"/>
      <w:bookmarkStart w:id="3" w:name="_Toc74526610"/>
      <w:bookmarkStart w:id="4" w:name="_Toc128474254"/>
      <w:r w:rsidRPr="006904C1">
        <w:rPr>
          <w:szCs w:val="24"/>
        </w:rPr>
        <w:lastRenderedPageBreak/>
        <w:t>Термины и определения</w:t>
      </w:r>
      <w:bookmarkEnd w:id="2"/>
    </w:p>
    <w:p w14:paraId="61C18D36" w14:textId="37A42A1D" w:rsidR="006D3F32" w:rsidRPr="00471918" w:rsidRDefault="00471918" w:rsidP="0096167B">
      <w:pPr>
        <w:pStyle w:val="a4"/>
        <w:numPr>
          <w:ilvl w:val="0"/>
          <w:numId w:val="18"/>
        </w:numPr>
        <w:rPr>
          <w:rFonts w:cs="Times New Roman"/>
          <w:szCs w:val="24"/>
        </w:rPr>
      </w:pPr>
      <w:r w:rsidRPr="00471918">
        <w:rPr>
          <w:rFonts w:cs="Times New Roman"/>
          <w:szCs w:val="24"/>
        </w:rPr>
        <w:t xml:space="preserve"> </w:t>
      </w:r>
      <w:r w:rsidR="006D3F32" w:rsidRPr="00471918">
        <w:rPr>
          <w:rFonts w:cs="Times New Roman"/>
          <w:szCs w:val="24"/>
        </w:rPr>
        <w:t>Гидратация — это процесс поддержания оптимального уровня жидкости в организме</w:t>
      </w:r>
      <w:r w:rsidR="00046E0D">
        <w:rPr>
          <w:rFonts w:cs="Times New Roman"/>
          <w:szCs w:val="24"/>
        </w:rPr>
        <w:t>;</w:t>
      </w:r>
    </w:p>
    <w:p w14:paraId="6722AB5D" w14:textId="39A44984" w:rsidR="00306387" w:rsidRDefault="00D7624C" w:rsidP="0096167B">
      <w:pPr>
        <w:pStyle w:val="a4"/>
        <w:numPr>
          <w:ilvl w:val="0"/>
          <w:numId w:val="11"/>
        </w:numPr>
        <w:ind w:left="0" w:firstLine="851"/>
      </w:pPr>
      <w:r w:rsidRPr="001B2A4D">
        <w:t xml:space="preserve">Тачпад </w:t>
      </w:r>
      <w:r w:rsidR="002A290B">
        <w:t>—</w:t>
      </w:r>
      <w:r w:rsidRPr="001B2A4D">
        <w:t xml:space="preserve"> указывающее устройство с тактильным датчиком, которое позволяет управлять курсором</w:t>
      </w:r>
      <w:r w:rsidR="00106720" w:rsidRPr="001B2A4D">
        <w:t>;</w:t>
      </w:r>
    </w:p>
    <w:p w14:paraId="76227B09" w14:textId="501BD36F" w:rsidR="00861E3A" w:rsidRDefault="00861E3A" w:rsidP="0096167B">
      <w:pPr>
        <w:pStyle w:val="a4"/>
        <w:numPr>
          <w:ilvl w:val="0"/>
          <w:numId w:val="11"/>
        </w:numPr>
        <w:ind w:left="0" w:firstLine="851"/>
      </w:pPr>
      <w:r>
        <w:t xml:space="preserve">СТП </w:t>
      </w:r>
      <w:proofErr w:type="spellStart"/>
      <w:r>
        <w:t>ВятГУ</w:t>
      </w:r>
      <w:proofErr w:type="spellEnd"/>
      <w:r>
        <w:t xml:space="preserve"> 101-2004 </w:t>
      </w:r>
      <w:r w:rsidR="002A290B">
        <w:t>—</w:t>
      </w:r>
      <w:r>
        <w:t xml:space="preserve"> устанавливает требования к структуре, содержанию и оформлению документов в рамках университета</w:t>
      </w:r>
      <w:r w:rsidRPr="003D765D">
        <w:t>;</w:t>
      </w:r>
    </w:p>
    <w:p w14:paraId="23D707A6" w14:textId="368B28FF" w:rsidR="00861E3A" w:rsidRDefault="00861E3A" w:rsidP="0096167B">
      <w:pPr>
        <w:pStyle w:val="a4"/>
        <w:numPr>
          <w:ilvl w:val="0"/>
          <w:numId w:val="11"/>
        </w:numPr>
        <w:ind w:left="0" w:firstLine="851"/>
      </w:pPr>
      <w:r>
        <w:t xml:space="preserve">ГОСТ 34.602-2020 </w:t>
      </w:r>
      <w:r w:rsidR="002A290B">
        <w:t>—</w:t>
      </w:r>
      <w:r>
        <w:t xml:space="preserve"> включает структуру ТЗ, перечень разделов и рекомендации по их заполнению</w:t>
      </w:r>
      <w:r w:rsidRPr="003D765D">
        <w:t>;</w:t>
      </w:r>
    </w:p>
    <w:p w14:paraId="0B4D3D0E" w14:textId="74F3BEBC" w:rsidR="00861E3A" w:rsidRDefault="00861E3A" w:rsidP="0096167B">
      <w:pPr>
        <w:pStyle w:val="a4"/>
        <w:numPr>
          <w:ilvl w:val="0"/>
          <w:numId w:val="11"/>
        </w:numPr>
        <w:ind w:left="0" w:firstLine="851"/>
      </w:pPr>
      <w:r>
        <w:t xml:space="preserve">ГОСТ 19.101-2024 </w:t>
      </w:r>
      <w:r w:rsidR="002A290B">
        <w:t>—</w:t>
      </w:r>
      <w:r>
        <w:t xml:space="preserve"> используется при разработке программного обеспечения и определяет, какие документы должны сопровождать программные продукты</w:t>
      </w:r>
      <w:r w:rsidRPr="003D765D">
        <w:t>;</w:t>
      </w:r>
    </w:p>
    <w:p w14:paraId="2D2BFC15" w14:textId="1F291FE7" w:rsidR="00861E3A" w:rsidRDefault="00861E3A" w:rsidP="0096167B">
      <w:pPr>
        <w:pStyle w:val="a4"/>
        <w:numPr>
          <w:ilvl w:val="0"/>
          <w:numId w:val="11"/>
        </w:numPr>
        <w:ind w:left="0" w:firstLine="851"/>
      </w:pPr>
      <w:r>
        <w:t xml:space="preserve">ГОСТ Р 27.301-2011 </w:t>
      </w:r>
      <w:r w:rsidR="002A290B">
        <w:t>—</w:t>
      </w:r>
      <w:r>
        <w:t xml:space="preserve"> используется для анализа и прогнозирования надежности</w:t>
      </w:r>
      <w:r w:rsidRPr="003D765D">
        <w:t>;</w:t>
      </w:r>
    </w:p>
    <w:p w14:paraId="0B727BBD" w14:textId="0FE8DA90" w:rsidR="00861E3A" w:rsidRDefault="00861E3A" w:rsidP="0096167B">
      <w:pPr>
        <w:pStyle w:val="a4"/>
        <w:numPr>
          <w:ilvl w:val="0"/>
          <w:numId w:val="11"/>
        </w:numPr>
        <w:ind w:left="0" w:firstLine="851"/>
      </w:pPr>
      <w:bookmarkStart w:id="5" w:name="_Hlk196566292"/>
      <w:r>
        <w:t xml:space="preserve">ГОСТ </w:t>
      </w:r>
      <w:r w:rsidR="001F187E">
        <w:t>7</w:t>
      </w:r>
      <w:r>
        <w:t>.</w:t>
      </w:r>
      <w:r w:rsidR="001F187E">
        <w:t>3</w:t>
      </w:r>
      <w:r>
        <w:t>2-20</w:t>
      </w:r>
      <w:r w:rsidR="001F187E">
        <w:t xml:space="preserve">17 </w:t>
      </w:r>
      <w:r w:rsidR="002A290B">
        <w:t>—</w:t>
      </w:r>
      <w:r w:rsidR="001F187E">
        <w:t xml:space="preserve"> </w:t>
      </w:r>
      <w:r w:rsidR="001F187E" w:rsidRPr="001F187E">
        <w:t>устанавливает общие требования к структуре и правилам оформления отчетов о НИР</w:t>
      </w:r>
      <w:r w:rsidRPr="007619E3">
        <w:t>;</w:t>
      </w:r>
    </w:p>
    <w:bookmarkEnd w:id="5"/>
    <w:p w14:paraId="4201A76D" w14:textId="50EB7563" w:rsidR="00861E3A" w:rsidRPr="00CF5552" w:rsidRDefault="00861E3A" w:rsidP="0096167B">
      <w:pPr>
        <w:pStyle w:val="a4"/>
        <w:numPr>
          <w:ilvl w:val="0"/>
          <w:numId w:val="11"/>
        </w:numPr>
        <w:ind w:left="0" w:firstLine="851"/>
      </w:pPr>
      <w:r w:rsidRPr="00B071CD">
        <w:t>ГОСТ Р 51583-2014</w:t>
      </w:r>
      <w:r>
        <w:t xml:space="preserve"> </w:t>
      </w:r>
      <w:r w:rsidR="002A290B">
        <w:t>—</w:t>
      </w:r>
      <w:r>
        <w:t xml:space="preserve"> </w:t>
      </w:r>
      <w:r w:rsidRPr="00CF5552">
        <w:t>устанавливает общие требования и порядок создания автоматизированных систем (АС), которые должны обеспечивать защиту информации.</w:t>
      </w:r>
    </w:p>
    <w:p w14:paraId="5480C90D" w14:textId="3814A862" w:rsidR="00861E3A" w:rsidRDefault="00861E3A" w:rsidP="0096167B">
      <w:pPr>
        <w:pStyle w:val="a4"/>
        <w:numPr>
          <w:ilvl w:val="0"/>
          <w:numId w:val="11"/>
        </w:numPr>
        <w:ind w:left="0" w:firstLine="851"/>
      </w:pPr>
      <w:r>
        <w:t>Статья</w:t>
      </w:r>
      <w:r w:rsidRPr="001D447A">
        <w:t xml:space="preserve"> 1261 ГК РФ</w:t>
      </w:r>
      <w:r>
        <w:t xml:space="preserve"> «П</w:t>
      </w:r>
      <w:r w:rsidRPr="001D447A">
        <w:t>рограммы для ЭВМ</w:t>
      </w:r>
      <w:r>
        <w:t xml:space="preserve">» </w:t>
      </w:r>
      <w:r w:rsidR="002A290B">
        <w:t>—</w:t>
      </w:r>
      <w:r>
        <w:t xml:space="preserve"> а</w:t>
      </w:r>
      <w:r w:rsidRPr="001D447A">
        <w:t>вторские права на все виды программ для ЭВМ (в том числе на операционные системы и программные комплексы), которые могут быть выражены на любом языке и в любой форме, включая исходный текст и объектный код, охраняются так же, как авторские права на произведения литературы</w:t>
      </w:r>
      <w:r w:rsidR="00046E0D">
        <w:t>;</w:t>
      </w:r>
    </w:p>
    <w:p w14:paraId="1B3755B8" w14:textId="1F87A8E1" w:rsidR="00AA16BA" w:rsidRDefault="00AA16BA" w:rsidP="0096167B">
      <w:pPr>
        <w:pStyle w:val="a4"/>
        <w:numPr>
          <w:ilvl w:val="0"/>
          <w:numId w:val="11"/>
        </w:numPr>
        <w:ind w:left="0" w:firstLine="851"/>
      </w:pPr>
      <w:r w:rsidRPr="00AA16BA">
        <w:t>Статья 1266 ГК РФ «Право на неприкосновенность произведения и защита произведения от искажений»</w:t>
      </w:r>
      <w:r w:rsidR="002A290B">
        <w:t xml:space="preserve"> —</w:t>
      </w:r>
      <w:r w:rsidRPr="00AA16BA">
        <w:t xml:space="preserve"> определяет права автора произведения, которые направлены на защиту его интеллектуальной собственности. Установлен порядок, позволяющий внести дополнения в работу автора после его смерти.</w:t>
      </w:r>
    </w:p>
    <w:p w14:paraId="04BD884C" w14:textId="77777777" w:rsidR="00861E3A" w:rsidRPr="001B2A4D" w:rsidRDefault="00861E3A" w:rsidP="002679FB">
      <w:pPr>
        <w:pStyle w:val="a4"/>
        <w:ind w:firstLine="851"/>
      </w:pPr>
    </w:p>
    <w:p w14:paraId="7B2400AA" w14:textId="77777777" w:rsidR="001B2A4D" w:rsidRPr="00106720" w:rsidRDefault="001B2A4D" w:rsidP="00306387">
      <w:pPr>
        <w:rPr>
          <w:rFonts w:cs="Times New Roman"/>
          <w:szCs w:val="24"/>
        </w:rPr>
      </w:pPr>
    </w:p>
    <w:p w14:paraId="37FD6451" w14:textId="77777777" w:rsidR="00D7624C" w:rsidRPr="006904C1" w:rsidRDefault="00D7624C" w:rsidP="00306387">
      <w:pPr>
        <w:rPr>
          <w:rFonts w:cs="Times New Roman"/>
          <w:szCs w:val="24"/>
        </w:rPr>
      </w:pPr>
    </w:p>
    <w:p w14:paraId="6924B148" w14:textId="709DA676" w:rsidR="26B8DED2" w:rsidRPr="006904C1" w:rsidRDefault="26B8DED2" w:rsidP="00306387">
      <w:pPr>
        <w:ind w:firstLine="0"/>
        <w:rPr>
          <w:rFonts w:cs="Times New Roman"/>
          <w:szCs w:val="24"/>
        </w:rPr>
      </w:pPr>
    </w:p>
    <w:p w14:paraId="63A1A4BE" w14:textId="5A4A5D2A" w:rsidR="00A82498" w:rsidRDefault="00A82498" w:rsidP="00597BAF">
      <w:pPr>
        <w:pStyle w:val="1"/>
        <w:spacing w:after="240"/>
        <w:rPr>
          <w:szCs w:val="24"/>
        </w:rPr>
      </w:pPr>
      <w:bookmarkStart w:id="6" w:name="_Toc198192211"/>
      <w:r w:rsidRPr="006904C1">
        <w:rPr>
          <w:szCs w:val="24"/>
        </w:rPr>
        <w:lastRenderedPageBreak/>
        <w:t>Перечень сокращений</w:t>
      </w:r>
      <w:bookmarkEnd w:id="6"/>
    </w:p>
    <w:p w14:paraId="42987D83" w14:textId="77777777" w:rsidR="00EA1BA1" w:rsidRPr="006904C1" w:rsidRDefault="00EA1BA1" w:rsidP="003279C8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ПО – программное обеспечение;</w:t>
      </w:r>
    </w:p>
    <w:p w14:paraId="6F13CFD2" w14:textId="77777777" w:rsidR="00EA1BA1" w:rsidRDefault="00EA1BA1" w:rsidP="003279C8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ПК – персональный компьютер;</w:t>
      </w:r>
    </w:p>
    <w:p w14:paraId="6568515E" w14:textId="1534426B" w:rsidR="00861E3A" w:rsidRDefault="00861E3A" w:rsidP="003279C8">
      <w:p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ТЗ – техническое задание;</w:t>
      </w:r>
    </w:p>
    <w:p w14:paraId="58009414" w14:textId="0B27C174" w:rsidR="00036F26" w:rsidRDefault="00036F26" w:rsidP="003279C8">
      <w:p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ГК</w:t>
      </w:r>
      <w:r w:rsidR="00AA16BA">
        <w:rPr>
          <w:rFonts w:cs="Times New Roman"/>
          <w:szCs w:val="24"/>
        </w:rPr>
        <w:t xml:space="preserve"> – гражданский кодекс;</w:t>
      </w:r>
    </w:p>
    <w:p w14:paraId="41AA36BD" w14:textId="4B34788A" w:rsidR="003962AC" w:rsidRPr="00450740" w:rsidRDefault="003962AC" w:rsidP="003279C8">
      <w:p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ПМИ – программа методики испытаний</w:t>
      </w:r>
      <w:r w:rsidR="00450740">
        <w:rPr>
          <w:rFonts w:cs="Times New Roman"/>
          <w:szCs w:val="24"/>
        </w:rPr>
        <w:t>.</w:t>
      </w:r>
    </w:p>
    <w:p w14:paraId="38600864" w14:textId="7D888C5C" w:rsidR="00592879" w:rsidRPr="006904C1" w:rsidRDefault="00592879" w:rsidP="00597BAF">
      <w:pPr>
        <w:pStyle w:val="1"/>
        <w:spacing w:after="240"/>
        <w:rPr>
          <w:szCs w:val="24"/>
        </w:rPr>
      </w:pPr>
      <w:bookmarkStart w:id="7" w:name="_Toc198192212"/>
      <w:r w:rsidRPr="006904C1">
        <w:rPr>
          <w:szCs w:val="24"/>
        </w:rPr>
        <w:lastRenderedPageBreak/>
        <w:t>Основные сведения о разработке</w:t>
      </w:r>
      <w:bookmarkEnd w:id="7"/>
    </w:p>
    <w:p w14:paraId="170FFE13" w14:textId="5E8AC5F6" w:rsidR="00306387" w:rsidRPr="006904C1" w:rsidRDefault="00306387" w:rsidP="00306387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Данный раздел </w:t>
      </w:r>
      <w:r w:rsidR="00106720">
        <w:rPr>
          <w:rFonts w:cs="Times New Roman"/>
          <w:szCs w:val="24"/>
        </w:rPr>
        <w:t xml:space="preserve">настоящей работы </w:t>
      </w:r>
      <w:r w:rsidRPr="006904C1">
        <w:rPr>
          <w:rFonts w:cs="Times New Roman"/>
          <w:szCs w:val="24"/>
        </w:rPr>
        <w:t>содержит основные сведения о разработке</w:t>
      </w:r>
      <w:r w:rsidR="00A36956">
        <w:rPr>
          <w:rFonts w:cs="Times New Roman"/>
          <w:szCs w:val="24"/>
        </w:rPr>
        <w:t xml:space="preserve"> программного обеспечения</w:t>
      </w:r>
      <w:r w:rsidR="00106720">
        <w:rPr>
          <w:rFonts w:cs="Times New Roman"/>
          <w:szCs w:val="24"/>
        </w:rPr>
        <w:t>.</w:t>
      </w:r>
    </w:p>
    <w:p w14:paraId="41078D8B" w14:textId="665A6E91" w:rsidR="00F91124" w:rsidRPr="006904C1" w:rsidRDefault="00A52CF3" w:rsidP="00597BAF">
      <w:pPr>
        <w:pStyle w:val="2"/>
        <w:spacing w:after="240"/>
        <w:rPr>
          <w:szCs w:val="24"/>
        </w:rPr>
      </w:pPr>
      <w:bookmarkStart w:id="8" w:name="_Toc198192213"/>
      <w:r w:rsidRPr="006904C1">
        <w:rPr>
          <w:szCs w:val="24"/>
        </w:rPr>
        <w:t>Наименование разработки</w:t>
      </w:r>
      <w:bookmarkEnd w:id="8"/>
    </w:p>
    <w:p w14:paraId="5EBA8DAC" w14:textId="56D69D09" w:rsidR="00306387" w:rsidRPr="00A370F0" w:rsidRDefault="00471918" w:rsidP="00471918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Наименование</w:t>
      </w:r>
      <w:r>
        <w:rPr>
          <w:rFonts w:cs="Times New Roman"/>
          <w:szCs w:val="24"/>
        </w:rPr>
        <w:t xml:space="preserve"> приложения «Трекер приема воды»</w:t>
      </w:r>
      <w:r w:rsidRPr="006904C1">
        <w:rPr>
          <w:rFonts w:cs="Times New Roman"/>
          <w:szCs w:val="24"/>
        </w:rPr>
        <w:t>, разрабатываемой в ходе учебной практики</w:t>
      </w:r>
      <w:r>
        <w:rPr>
          <w:rFonts w:cs="Times New Roman"/>
          <w:szCs w:val="24"/>
        </w:rPr>
        <w:t>:</w:t>
      </w:r>
      <w:r w:rsidRPr="006904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«Трекер приема воды».</w:t>
      </w:r>
    </w:p>
    <w:p w14:paraId="4D0F4268" w14:textId="1ED491D0" w:rsidR="00A52CF3" w:rsidRPr="006904C1" w:rsidRDefault="00A52CF3" w:rsidP="002A11A2">
      <w:pPr>
        <w:pStyle w:val="2"/>
        <w:spacing w:before="240" w:after="240"/>
        <w:rPr>
          <w:szCs w:val="24"/>
        </w:rPr>
      </w:pPr>
      <w:bookmarkStart w:id="9" w:name="_Toc198192214"/>
      <w:r w:rsidRPr="006904C1">
        <w:rPr>
          <w:szCs w:val="24"/>
        </w:rPr>
        <w:t>Цель и задачи</w:t>
      </w:r>
      <w:bookmarkEnd w:id="9"/>
    </w:p>
    <w:p w14:paraId="6632290E" w14:textId="36A7EBC6" w:rsidR="00306387" w:rsidRPr="006904C1" w:rsidRDefault="001B4FD1" w:rsidP="002A290B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Целью данной работы является </w:t>
      </w:r>
      <w:r w:rsidR="00471918" w:rsidRPr="006904C1">
        <w:rPr>
          <w:rFonts w:cs="Times New Roman"/>
          <w:szCs w:val="24"/>
        </w:rPr>
        <w:t xml:space="preserve">разработка </w:t>
      </w:r>
      <w:r w:rsidR="00471918">
        <w:rPr>
          <w:rFonts w:cs="Times New Roman"/>
          <w:szCs w:val="24"/>
        </w:rPr>
        <w:t>приложения «Трекер приема воды»</w:t>
      </w:r>
      <w:r w:rsidR="00471918" w:rsidRPr="00471918">
        <w:rPr>
          <w:rFonts w:cs="Times New Roman"/>
          <w:szCs w:val="24"/>
        </w:rPr>
        <w:t xml:space="preserve"> </w:t>
      </w:r>
      <w:r w:rsidRPr="006904C1">
        <w:rPr>
          <w:rFonts w:cs="Times New Roman"/>
          <w:szCs w:val="24"/>
        </w:rPr>
        <w:t>в соответствии с указанными в документе требованиями и сроками</w:t>
      </w:r>
      <w:r w:rsidR="00106720">
        <w:rPr>
          <w:rFonts w:cs="Times New Roman"/>
          <w:szCs w:val="24"/>
        </w:rPr>
        <w:t>, а также подготовка необходимой документации.</w:t>
      </w:r>
    </w:p>
    <w:p w14:paraId="5BAFD4C2" w14:textId="677EC079" w:rsidR="003D0F76" w:rsidRPr="002679FB" w:rsidRDefault="001B4FD1" w:rsidP="002A290B">
      <w:pPr>
        <w:spacing w:before="0"/>
        <w:rPr>
          <w:rFonts w:cs="Times New Roman"/>
          <w:szCs w:val="24"/>
          <w:lang w:val="en-US"/>
        </w:rPr>
      </w:pPr>
      <w:r w:rsidRPr="006904C1">
        <w:rPr>
          <w:rFonts w:cs="Times New Roman"/>
          <w:szCs w:val="24"/>
        </w:rPr>
        <w:t>Задач</w:t>
      </w:r>
      <w:r w:rsidR="00EB7C9C">
        <w:rPr>
          <w:rFonts w:cs="Times New Roman"/>
          <w:szCs w:val="24"/>
        </w:rPr>
        <w:t>и</w:t>
      </w:r>
      <w:r w:rsidRPr="006904C1">
        <w:rPr>
          <w:rFonts w:cs="Times New Roman"/>
          <w:szCs w:val="24"/>
        </w:rPr>
        <w:t>:</w:t>
      </w:r>
    </w:p>
    <w:p w14:paraId="0381ECA6" w14:textId="2141AF07" w:rsidR="003D0F76" w:rsidRPr="003D0F76" w:rsidRDefault="00036F26" w:rsidP="0096167B">
      <w:pPr>
        <w:pStyle w:val="a4"/>
        <w:numPr>
          <w:ilvl w:val="0"/>
          <w:numId w:val="9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="003D0F76" w:rsidRPr="003D0F76">
        <w:rPr>
          <w:rFonts w:cs="Times New Roman"/>
          <w:szCs w:val="24"/>
        </w:rPr>
        <w:t>астроить рабочее окружение;</w:t>
      </w:r>
    </w:p>
    <w:p w14:paraId="2A604B70" w14:textId="27CFDBC8" w:rsidR="003D0F76" w:rsidRPr="003D0F76" w:rsidRDefault="00036F26" w:rsidP="0096167B">
      <w:pPr>
        <w:pStyle w:val="a4"/>
        <w:numPr>
          <w:ilvl w:val="0"/>
          <w:numId w:val="9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3D0F76" w:rsidRPr="003D0F76">
        <w:rPr>
          <w:rFonts w:cs="Times New Roman"/>
          <w:szCs w:val="24"/>
        </w:rPr>
        <w:t>азработать и утвердить структуру ПО;</w:t>
      </w:r>
    </w:p>
    <w:p w14:paraId="4B3AC4D4" w14:textId="6BCB4FB6" w:rsidR="003D0F76" w:rsidRPr="003D0F76" w:rsidRDefault="00036F26" w:rsidP="0096167B">
      <w:pPr>
        <w:pStyle w:val="a4"/>
        <w:numPr>
          <w:ilvl w:val="0"/>
          <w:numId w:val="9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3D0F76" w:rsidRPr="003D0F76">
        <w:rPr>
          <w:rFonts w:cs="Times New Roman"/>
          <w:szCs w:val="24"/>
        </w:rPr>
        <w:t>еализовать программу;</w:t>
      </w:r>
    </w:p>
    <w:p w14:paraId="289DDB40" w14:textId="1BCE41AF" w:rsidR="003D0F76" w:rsidRPr="003D0F76" w:rsidRDefault="00036F26" w:rsidP="0096167B">
      <w:pPr>
        <w:pStyle w:val="a4"/>
        <w:numPr>
          <w:ilvl w:val="0"/>
          <w:numId w:val="9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3D0F76" w:rsidRPr="003D0F76">
        <w:rPr>
          <w:rFonts w:cs="Times New Roman"/>
          <w:szCs w:val="24"/>
        </w:rPr>
        <w:t>ротестировать программу;</w:t>
      </w:r>
    </w:p>
    <w:p w14:paraId="4AF0DEBF" w14:textId="594366E9" w:rsidR="003D0F76" w:rsidRPr="003D0F76" w:rsidRDefault="00036F26" w:rsidP="0096167B">
      <w:pPr>
        <w:pStyle w:val="a4"/>
        <w:numPr>
          <w:ilvl w:val="0"/>
          <w:numId w:val="9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3D0F76" w:rsidRPr="003D0F76">
        <w:rPr>
          <w:rFonts w:cs="Times New Roman"/>
          <w:szCs w:val="24"/>
        </w:rPr>
        <w:t>оработать программу;</w:t>
      </w:r>
    </w:p>
    <w:p w14:paraId="159E1D95" w14:textId="0731D50C" w:rsidR="003D0F76" w:rsidRPr="003D0F76" w:rsidRDefault="00036F26" w:rsidP="0096167B">
      <w:pPr>
        <w:pStyle w:val="a4"/>
        <w:numPr>
          <w:ilvl w:val="0"/>
          <w:numId w:val="9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3D0F76" w:rsidRPr="003D0F76">
        <w:rPr>
          <w:rFonts w:cs="Times New Roman"/>
          <w:szCs w:val="24"/>
        </w:rPr>
        <w:t>одготовить эксплуатационную документацию;</w:t>
      </w:r>
    </w:p>
    <w:p w14:paraId="1E4F9EB7" w14:textId="593FD56F" w:rsidR="003D0F76" w:rsidRPr="003D0F76" w:rsidRDefault="00036F26" w:rsidP="0096167B">
      <w:pPr>
        <w:pStyle w:val="a4"/>
        <w:numPr>
          <w:ilvl w:val="0"/>
          <w:numId w:val="9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пройти п</w:t>
      </w:r>
      <w:r w:rsidR="003D0F76" w:rsidRPr="003D0F76">
        <w:rPr>
          <w:rFonts w:cs="Times New Roman"/>
          <w:szCs w:val="24"/>
        </w:rPr>
        <w:t>риёмо-сдаточные процедуры.</w:t>
      </w:r>
    </w:p>
    <w:p w14:paraId="52EDEC11" w14:textId="3164E5F8" w:rsidR="00A52CF3" w:rsidRPr="006904C1" w:rsidRDefault="00847368" w:rsidP="00597BAF">
      <w:pPr>
        <w:pStyle w:val="2"/>
        <w:spacing w:after="240"/>
        <w:rPr>
          <w:szCs w:val="24"/>
        </w:rPr>
      </w:pPr>
      <w:bookmarkStart w:id="10" w:name="_Toc198192215"/>
      <w:r w:rsidRPr="006904C1">
        <w:rPr>
          <w:szCs w:val="24"/>
        </w:rPr>
        <w:t>Сведения об участниках разработки</w:t>
      </w:r>
      <w:bookmarkEnd w:id="10"/>
    </w:p>
    <w:p w14:paraId="36F8EC17" w14:textId="77777777" w:rsidR="00471918" w:rsidRPr="006904C1" w:rsidRDefault="00471918" w:rsidP="00471918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Исполнителем настоящей работы, является студент ФГБОУ ВО «Вятского Государственного Университета» (колледжа </w:t>
      </w:r>
      <w:proofErr w:type="spellStart"/>
      <w:r w:rsidRPr="006904C1">
        <w:rPr>
          <w:rFonts w:cs="Times New Roman"/>
          <w:szCs w:val="24"/>
        </w:rPr>
        <w:t>ВятГУ</w:t>
      </w:r>
      <w:proofErr w:type="spellEnd"/>
      <w:r w:rsidRPr="006904C1">
        <w:rPr>
          <w:rFonts w:cs="Times New Roman"/>
          <w:szCs w:val="24"/>
        </w:rPr>
        <w:t xml:space="preserve">) группы </w:t>
      </w:r>
      <w:proofErr w:type="spellStart"/>
      <w:r w:rsidRPr="006904C1">
        <w:rPr>
          <w:rFonts w:cs="Times New Roman"/>
          <w:szCs w:val="24"/>
        </w:rPr>
        <w:t>ИСПк</w:t>
      </w:r>
      <w:proofErr w:type="spellEnd"/>
      <w:r w:rsidRPr="006904C1">
        <w:rPr>
          <w:rFonts w:cs="Times New Roman"/>
          <w:szCs w:val="24"/>
        </w:rPr>
        <w:t xml:space="preserve"> 203-52-00, </w:t>
      </w:r>
      <w:r>
        <w:rPr>
          <w:rFonts w:cs="Times New Roman"/>
          <w:szCs w:val="24"/>
        </w:rPr>
        <w:t>Яковлев А.С</w:t>
      </w:r>
      <w:r w:rsidRPr="006904C1">
        <w:rPr>
          <w:rFonts w:cs="Times New Roman"/>
          <w:szCs w:val="24"/>
        </w:rPr>
        <w:t>.</w:t>
      </w:r>
    </w:p>
    <w:p w14:paraId="20E3B9FD" w14:textId="22C5BB6C" w:rsidR="008D4E27" w:rsidRPr="00C66B70" w:rsidRDefault="00471918" w:rsidP="00471918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Заказчиком настоящей работы является коллектив преподавателей ФГБОУ ВО «Вятского Государственного Университета» (колледжа </w:t>
      </w:r>
      <w:proofErr w:type="spellStart"/>
      <w:r w:rsidRPr="006904C1">
        <w:rPr>
          <w:rFonts w:cs="Times New Roman"/>
          <w:szCs w:val="24"/>
        </w:rPr>
        <w:t>ВятГУ</w:t>
      </w:r>
      <w:proofErr w:type="spellEnd"/>
      <w:r w:rsidRPr="006904C1">
        <w:rPr>
          <w:rFonts w:cs="Times New Roman"/>
          <w:szCs w:val="24"/>
        </w:rPr>
        <w:t xml:space="preserve">): руководитель образовательной программы по специальности 09.02.07 «Информационные системы и программирование» </w:t>
      </w:r>
      <w:r w:rsidR="00EB7C9C" w:rsidRPr="006904C1">
        <w:rPr>
          <w:rFonts w:cs="Times New Roman"/>
          <w:szCs w:val="24"/>
        </w:rPr>
        <w:t>–</w:t>
      </w:r>
      <w:r w:rsidRPr="006904C1">
        <w:rPr>
          <w:rFonts w:cs="Times New Roman"/>
          <w:szCs w:val="24"/>
        </w:rPr>
        <w:t xml:space="preserve"> Чистяков А.Г.</w:t>
      </w:r>
      <w:r>
        <w:rPr>
          <w:rFonts w:cs="Times New Roman"/>
          <w:szCs w:val="24"/>
        </w:rPr>
        <w:t xml:space="preserve">, </w:t>
      </w:r>
      <w:r w:rsidRPr="006904C1">
        <w:rPr>
          <w:rFonts w:cs="Times New Roman"/>
          <w:szCs w:val="24"/>
        </w:rPr>
        <w:t xml:space="preserve">преподаватель по МДК 05.05 «Анализ и разработка технического задания» </w:t>
      </w:r>
      <w:r w:rsidR="00EB7C9C" w:rsidRPr="006904C1">
        <w:rPr>
          <w:rFonts w:cs="Times New Roman"/>
          <w:szCs w:val="24"/>
        </w:rPr>
        <w:t>–</w:t>
      </w:r>
      <w:r w:rsidRPr="006904C1">
        <w:rPr>
          <w:rFonts w:cs="Times New Roman"/>
          <w:szCs w:val="24"/>
        </w:rPr>
        <w:t xml:space="preserve"> Жукова М.Н., преподаватель по учебной практике – Мамаева Е.А., преподаватель по МДК 06.01 «Внедрение информационных систем» </w:t>
      </w:r>
      <w:r w:rsidR="00EB7C9C" w:rsidRPr="006904C1">
        <w:rPr>
          <w:rFonts w:cs="Times New Roman"/>
          <w:szCs w:val="24"/>
        </w:rPr>
        <w:t>–</w:t>
      </w:r>
      <w:r w:rsidRPr="006904C1">
        <w:rPr>
          <w:rFonts w:cs="Times New Roman"/>
          <w:szCs w:val="24"/>
        </w:rPr>
        <w:t xml:space="preserve"> Самоделкин П.А</w:t>
      </w:r>
      <w:r>
        <w:rPr>
          <w:rFonts w:cs="Times New Roman"/>
          <w:szCs w:val="24"/>
        </w:rPr>
        <w:t>.</w:t>
      </w:r>
    </w:p>
    <w:p w14:paraId="0A193ADC" w14:textId="4639B90C" w:rsidR="00847368" w:rsidRPr="006904C1" w:rsidRDefault="00847368" w:rsidP="00597BAF">
      <w:pPr>
        <w:pStyle w:val="2"/>
        <w:spacing w:after="240"/>
        <w:rPr>
          <w:szCs w:val="24"/>
        </w:rPr>
      </w:pPr>
      <w:bookmarkStart w:id="11" w:name="_Toc198192216"/>
      <w:r w:rsidRPr="006904C1">
        <w:rPr>
          <w:szCs w:val="24"/>
        </w:rPr>
        <w:t>Сроки разработки</w:t>
      </w:r>
      <w:bookmarkEnd w:id="11"/>
    </w:p>
    <w:p w14:paraId="4941EE4D" w14:textId="43D0C296" w:rsidR="552A97F5" w:rsidRPr="006904C1" w:rsidRDefault="00306387" w:rsidP="26B8DED2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Разработка программного продукта должна быть осуществлена с </w:t>
      </w:r>
      <w:r w:rsidR="00E51875" w:rsidRPr="006904C1">
        <w:rPr>
          <w:rFonts w:cs="Times New Roman"/>
          <w:szCs w:val="24"/>
        </w:rPr>
        <w:t>13.01.2025 по 21.06.2025</w:t>
      </w:r>
      <w:r w:rsidR="00A702AE">
        <w:rPr>
          <w:rFonts w:cs="Times New Roman"/>
          <w:szCs w:val="24"/>
        </w:rPr>
        <w:t>.</w:t>
      </w:r>
    </w:p>
    <w:p w14:paraId="65EBEE70" w14:textId="39E2B19A" w:rsidR="00847368" w:rsidRPr="006904C1" w:rsidRDefault="00847368" w:rsidP="00597BAF">
      <w:pPr>
        <w:pStyle w:val="2"/>
        <w:spacing w:after="240"/>
        <w:rPr>
          <w:szCs w:val="24"/>
          <w:lang w:val="en-US"/>
        </w:rPr>
      </w:pPr>
      <w:bookmarkStart w:id="12" w:name="_Toc198192217"/>
      <w:r w:rsidRPr="006904C1">
        <w:rPr>
          <w:szCs w:val="24"/>
        </w:rPr>
        <w:lastRenderedPageBreak/>
        <w:t>Назначение разработки</w:t>
      </w:r>
      <w:bookmarkEnd w:id="12"/>
    </w:p>
    <w:p w14:paraId="23CB7962" w14:textId="77777777" w:rsidR="00471918" w:rsidRPr="00A43FD9" w:rsidRDefault="00471918" w:rsidP="00471918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Назначен</w:t>
      </w:r>
      <w:r>
        <w:rPr>
          <w:rFonts w:cs="Times New Roman"/>
          <w:szCs w:val="24"/>
        </w:rPr>
        <w:t>ие п</w:t>
      </w:r>
      <w:r w:rsidRPr="00A43FD9">
        <w:rPr>
          <w:rFonts w:cs="Times New Roman"/>
          <w:szCs w:val="24"/>
        </w:rPr>
        <w:t>риложение «Трекер приема воды» предназначено для помощи пользовате</w:t>
      </w:r>
      <w:r>
        <w:rPr>
          <w:rFonts w:cs="Times New Roman"/>
          <w:szCs w:val="24"/>
        </w:rPr>
        <w:t>лям в отслеживании и управлении приема воды и концентрации внимания пользователя</w:t>
      </w:r>
      <w:r w:rsidRPr="00A43FD9">
        <w:rPr>
          <w:rFonts w:cs="Times New Roman"/>
          <w:szCs w:val="24"/>
        </w:rPr>
        <w:t>. Основные функции и назначения такого приложения:</w:t>
      </w:r>
    </w:p>
    <w:p w14:paraId="4FFC639E" w14:textId="77777777" w:rsidR="00471918" w:rsidRDefault="00471918" w:rsidP="00471918">
      <w:pPr>
        <w:rPr>
          <w:rFonts w:cs="Times New Roman"/>
          <w:szCs w:val="24"/>
        </w:rPr>
      </w:pPr>
      <w:r w:rsidRPr="00A43FD9">
        <w:rPr>
          <w:rFonts w:cs="Times New Roman"/>
          <w:szCs w:val="24"/>
        </w:rPr>
        <w:t>Пользователи могут записывать количество выпитой воды в течение дня, что помогает им следи</w:t>
      </w:r>
      <w:r>
        <w:rPr>
          <w:rFonts w:cs="Times New Roman"/>
          <w:szCs w:val="24"/>
        </w:rPr>
        <w:t xml:space="preserve">ть за своим уровнем гидратации. </w:t>
      </w:r>
      <w:r w:rsidRPr="00A43FD9">
        <w:rPr>
          <w:rFonts w:cs="Times New Roman"/>
          <w:szCs w:val="24"/>
        </w:rPr>
        <w:t>Приложение</w:t>
      </w:r>
      <w:r>
        <w:rPr>
          <w:rFonts w:cs="Times New Roman"/>
          <w:szCs w:val="24"/>
        </w:rPr>
        <w:t xml:space="preserve"> также</w:t>
      </w:r>
      <w:r w:rsidRPr="00A43FD9">
        <w:rPr>
          <w:rFonts w:cs="Times New Roman"/>
          <w:szCs w:val="24"/>
        </w:rPr>
        <w:t xml:space="preserve"> позволяет установить индивидуальные цели по колич</w:t>
      </w:r>
      <w:r>
        <w:rPr>
          <w:rFonts w:cs="Times New Roman"/>
          <w:szCs w:val="24"/>
        </w:rPr>
        <w:t>еству потребляемой воды</w:t>
      </w:r>
      <w:r w:rsidRPr="00471918">
        <w:rPr>
          <w:rFonts w:cs="Times New Roman"/>
          <w:szCs w:val="24"/>
        </w:rPr>
        <w:t xml:space="preserve">. </w:t>
      </w:r>
    </w:p>
    <w:p w14:paraId="41CED6DE" w14:textId="4C5608A7" w:rsidR="00592879" w:rsidRPr="006904C1" w:rsidRDefault="00E61B22" w:rsidP="00597BAF">
      <w:pPr>
        <w:pStyle w:val="1"/>
        <w:spacing w:after="240"/>
        <w:rPr>
          <w:szCs w:val="24"/>
        </w:rPr>
      </w:pPr>
      <w:bookmarkStart w:id="13" w:name="_Toc198192218"/>
      <w:r w:rsidRPr="006904C1">
        <w:rPr>
          <w:szCs w:val="24"/>
        </w:rPr>
        <w:lastRenderedPageBreak/>
        <w:t>О</w:t>
      </w:r>
      <w:r w:rsidR="00FC6AE0" w:rsidRPr="006904C1">
        <w:rPr>
          <w:szCs w:val="24"/>
        </w:rPr>
        <w:t>писание</w:t>
      </w:r>
      <w:r w:rsidRPr="006904C1">
        <w:rPr>
          <w:szCs w:val="24"/>
        </w:rPr>
        <w:t xml:space="preserve"> предметной области</w:t>
      </w:r>
      <w:bookmarkEnd w:id="13"/>
    </w:p>
    <w:p w14:paraId="69246027" w14:textId="77777777" w:rsidR="00471918" w:rsidRPr="00A370F0" w:rsidRDefault="00471918" w:rsidP="003279C8">
      <w:pPr>
        <w:rPr>
          <w:rFonts w:cs="Times New Roman"/>
          <w:szCs w:val="24"/>
        </w:rPr>
      </w:pPr>
      <w:r w:rsidRPr="00471918">
        <w:rPr>
          <w:rFonts w:cs="Times New Roman"/>
          <w:szCs w:val="24"/>
        </w:rPr>
        <w:t xml:space="preserve">«Трекер приема воды» — это популярное мобильное приложение, предназначенное для мониторинга и управления уровнем гидратации пользователей. Концепция приложения основана на отслеживании потребления жидкости в течение дня, что помогает пользователям поддерживать оптимальный уровень гидратации и заботиться о своем здоровье. В условиях современного образа жизни, когда многие люди забывают о необходимости пить воду, такое приложение становится особенно актуальным. </w:t>
      </w:r>
    </w:p>
    <w:p w14:paraId="34695976" w14:textId="037412F7" w:rsidR="00106720" w:rsidRDefault="002E1E6B" w:rsidP="003279C8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В наше</w:t>
      </w:r>
      <w:r w:rsidR="00E14027" w:rsidRPr="006904C1">
        <w:rPr>
          <w:rFonts w:cs="Times New Roman"/>
          <w:szCs w:val="24"/>
        </w:rPr>
        <w:t xml:space="preserve"> время</w:t>
      </w:r>
      <w:r w:rsidR="00471918" w:rsidRPr="00471918">
        <w:rPr>
          <w:rFonts w:cs="Times New Roman"/>
          <w:szCs w:val="24"/>
        </w:rPr>
        <w:t xml:space="preserve"> </w:t>
      </w:r>
      <w:r w:rsidR="00471918">
        <w:rPr>
          <w:rFonts w:cs="Times New Roman"/>
          <w:szCs w:val="24"/>
        </w:rPr>
        <w:t>приложение</w:t>
      </w:r>
      <w:r w:rsidRPr="006904C1">
        <w:rPr>
          <w:rFonts w:cs="Times New Roman"/>
          <w:szCs w:val="24"/>
        </w:rPr>
        <w:t xml:space="preserve"> активно развива</w:t>
      </w:r>
      <w:r w:rsidR="00E14027" w:rsidRPr="006904C1">
        <w:rPr>
          <w:rFonts w:cs="Times New Roman"/>
          <w:szCs w:val="24"/>
        </w:rPr>
        <w:t>ется</w:t>
      </w:r>
      <w:r w:rsidRPr="006904C1">
        <w:rPr>
          <w:rFonts w:cs="Times New Roman"/>
          <w:szCs w:val="24"/>
        </w:rPr>
        <w:t xml:space="preserve"> и адаптир</w:t>
      </w:r>
      <w:r w:rsidR="00E14027" w:rsidRPr="006904C1">
        <w:rPr>
          <w:rFonts w:cs="Times New Roman"/>
          <w:szCs w:val="24"/>
        </w:rPr>
        <w:t>уется</w:t>
      </w:r>
      <w:r w:rsidRPr="006904C1">
        <w:rPr>
          <w:rFonts w:cs="Times New Roman"/>
          <w:szCs w:val="24"/>
        </w:rPr>
        <w:t xml:space="preserve"> под различные платформы, включая мобильные устройства, что ещё больше </w:t>
      </w:r>
      <w:r w:rsidR="00E14027" w:rsidRPr="006904C1">
        <w:rPr>
          <w:rFonts w:cs="Times New Roman"/>
          <w:szCs w:val="24"/>
        </w:rPr>
        <w:t>способствует</w:t>
      </w:r>
      <w:r w:rsidRPr="006904C1">
        <w:rPr>
          <w:rFonts w:cs="Times New Roman"/>
          <w:szCs w:val="24"/>
        </w:rPr>
        <w:t xml:space="preserve"> её распространению.</w:t>
      </w:r>
      <w:r w:rsidR="00A36956">
        <w:rPr>
          <w:rFonts w:cs="Times New Roman"/>
          <w:szCs w:val="24"/>
        </w:rPr>
        <w:t xml:space="preserve"> </w:t>
      </w:r>
      <w:r w:rsidR="00A36956" w:rsidRPr="00264B1A">
        <w:t xml:space="preserve">Целевая аудитория </w:t>
      </w:r>
      <w:r w:rsidR="00542E33">
        <w:t>приложения</w:t>
      </w:r>
      <w:r w:rsidR="00A36956" w:rsidRPr="00264B1A">
        <w:t xml:space="preserve"> охватывает широкий спектр возрастов</w:t>
      </w:r>
      <w:r w:rsidR="00A36956">
        <w:t>.</w:t>
      </w:r>
      <w:r w:rsidR="00A36956">
        <w:rPr>
          <w:rFonts w:cs="Times New Roman"/>
          <w:szCs w:val="24"/>
        </w:rPr>
        <w:t xml:space="preserve"> </w:t>
      </w:r>
      <w:r w:rsidR="003D0F76">
        <w:rPr>
          <w:rFonts w:cs="Times New Roman"/>
          <w:szCs w:val="24"/>
        </w:rPr>
        <w:t xml:space="preserve">В сфере коммерции разработчик </w:t>
      </w:r>
      <w:r w:rsidR="00F76FAB">
        <w:rPr>
          <w:rFonts w:cs="Times New Roman"/>
          <w:szCs w:val="24"/>
        </w:rPr>
        <w:t>получает прибыль за счёт рекламы, платных подсказок, а также скачиваний с рынка приложений</w:t>
      </w:r>
      <w:r w:rsidR="008D4E27">
        <w:rPr>
          <w:rFonts w:cs="Times New Roman"/>
          <w:szCs w:val="24"/>
        </w:rPr>
        <w:t>.</w:t>
      </w:r>
    </w:p>
    <w:p w14:paraId="5EA7C54D" w14:textId="2054CFF7" w:rsidR="004A0BDD" w:rsidRDefault="004A0BDD" w:rsidP="004A0BDD">
      <w:pPr>
        <w:rPr>
          <w:rFonts w:cs="Times New Roman"/>
          <w:szCs w:val="24"/>
        </w:rPr>
      </w:pPr>
      <w:r w:rsidRPr="004A0BDD">
        <w:rPr>
          <w:rFonts w:cs="Times New Roman"/>
          <w:szCs w:val="24"/>
        </w:rPr>
        <w:t>История приложений-трекеров приема воды началась с роста интереса к здоровому образу жизни и осознанной гидратации в 2010</w:t>
      </w:r>
      <w:r>
        <w:rPr>
          <w:rFonts w:cs="Times New Roman"/>
          <w:szCs w:val="24"/>
        </w:rPr>
        <w:t xml:space="preserve"> году. </w:t>
      </w:r>
      <w:r w:rsidRPr="004A0BDD">
        <w:rPr>
          <w:rFonts w:cs="Times New Roman"/>
          <w:szCs w:val="24"/>
        </w:rPr>
        <w:t>Ранние версии </w:t>
      </w:r>
      <w:r>
        <w:rPr>
          <w:rFonts w:cs="Times New Roman"/>
          <w:szCs w:val="24"/>
        </w:rPr>
        <w:t xml:space="preserve">были </w:t>
      </w:r>
      <w:r w:rsidRPr="004A0BDD">
        <w:rPr>
          <w:rFonts w:cs="Times New Roman"/>
          <w:szCs w:val="24"/>
        </w:rPr>
        <w:t>просты</w:t>
      </w:r>
      <w:r>
        <w:rPr>
          <w:rFonts w:cs="Times New Roman"/>
          <w:szCs w:val="24"/>
        </w:rPr>
        <w:t>ми</w:t>
      </w:r>
      <w:r w:rsidRPr="004A0BDD">
        <w:rPr>
          <w:rFonts w:cs="Times New Roman"/>
          <w:szCs w:val="24"/>
        </w:rPr>
        <w:t xml:space="preserve"> счетчик</w:t>
      </w:r>
      <w:r>
        <w:rPr>
          <w:rFonts w:cs="Times New Roman"/>
          <w:szCs w:val="24"/>
        </w:rPr>
        <w:t>ами</w:t>
      </w:r>
      <w:r w:rsidRPr="004A0BDD">
        <w:rPr>
          <w:rFonts w:cs="Times New Roman"/>
          <w:szCs w:val="24"/>
        </w:rPr>
        <w:t xml:space="preserve"> воды в базовых приложениях для здоровья.</w:t>
      </w:r>
      <w:r>
        <w:rPr>
          <w:rFonts w:cs="Times New Roman"/>
          <w:szCs w:val="24"/>
        </w:rPr>
        <w:t xml:space="preserve"> Но с</w:t>
      </w:r>
      <w:r w:rsidRPr="004A0BDD">
        <w:rPr>
          <w:rFonts w:cs="Times New Roman"/>
          <w:szCs w:val="24"/>
        </w:rPr>
        <w:t>егодня такие трекеры помогают миллионам людей поддерживать водный баланс.</w:t>
      </w:r>
    </w:p>
    <w:p w14:paraId="4D09110D" w14:textId="351D2F2F" w:rsidR="00106720" w:rsidRPr="00C66B70" w:rsidRDefault="00F76FAB" w:rsidP="003279C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Данный вид </w:t>
      </w:r>
      <w:r w:rsidR="00471918">
        <w:rPr>
          <w:rFonts w:cs="Times New Roman"/>
          <w:szCs w:val="24"/>
        </w:rPr>
        <w:t>приложений</w:t>
      </w:r>
      <w:r>
        <w:rPr>
          <w:rFonts w:cs="Times New Roman"/>
          <w:szCs w:val="24"/>
        </w:rPr>
        <w:t xml:space="preserve"> имеет хорошие</w:t>
      </w:r>
      <w:r w:rsidRPr="00F76FAB">
        <w:rPr>
          <w:rFonts w:cs="Times New Roman"/>
          <w:szCs w:val="24"/>
        </w:rPr>
        <w:t xml:space="preserve"> перспективы, особенно в нише </w:t>
      </w:r>
      <w:r w:rsidR="00471918">
        <w:rPr>
          <w:rFonts w:cs="Times New Roman"/>
          <w:szCs w:val="24"/>
        </w:rPr>
        <w:t xml:space="preserve">приложений для здоровья. </w:t>
      </w:r>
      <w:r w:rsidR="00A36956">
        <w:rPr>
          <w:rFonts w:cs="Times New Roman"/>
          <w:szCs w:val="24"/>
        </w:rPr>
        <w:t>Рейтинг</w:t>
      </w:r>
      <w:r>
        <w:rPr>
          <w:rFonts w:cs="Times New Roman"/>
          <w:szCs w:val="24"/>
        </w:rPr>
        <w:t xml:space="preserve"> </w:t>
      </w:r>
      <w:r w:rsidR="00A370F0">
        <w:rPr>
          <w:rFonts w:cs="Times New Roman"/>
          <w:szCs w:val="24"/>
        </w:rPr>
        <w:t>приложения</w:t>
      </w:r>
      <w:r>
        <w:rPr>
          <w:rFonts w:cs="Times New Roman"/>
          <w:szCs w:val="24"/>
        </w:rPr>
        <w:t xml:space="preserve"> показывает, что </w:t>
      </w:r>
      <w:r w:rsidR="00542E33">
        <w:rPr>
          <w:rFonts w:cs="Times New Roman"/>
          <w:szCs w:val="24"/>
        </w:rPr>
        <w:t>приложение</w:t>
      </w:r>
      <w:r>
        <w:rPr>
          <w:rFonts w:cs="Times New Roman"/>
          <w:szCs w:val="24"/>
        </w:rPr>
        <w:t xml:space="preserve"> очень популярн</w:t>
      </w:r>
      <w:r w:rsidR="00542E33">
        <w:rPr>
          <w:rFonts w:cs="Times New Roman"/>
          <w:szCs w:val="24"/>
        </w:rPr>
        <w:t>о</w:t>
      </w:r>
      <w:r w:rsidR="00AB2EEF">
        <w:rPr>
          <w:rFonts w:cs="Times New Roman"/>
          <w:szCs w:val="24"/>
        </w:rPr>
        <w:t xml:space="preserve"> в</w:t>
      </w:r>
      <w:r w:rsidR="00A370F0">
        <w:rPr>
          <w:rFonts w:cs="Times New Roman"/>
          <w:szCs w:val="24"/>
        </w:rPr>
        <w:t xml:space="preserve"> </w:t>
      </w:r>
      <w:r w:rsidR="00EB7C9C">
        <w:rPr>
          <w:rFonts w:cs="Times New Roman"/>
          <w:szCs w:val="24"/>
        </w:rPr>
        <w:t xml:space="preserve">Швейцарии, Испании, а также в странах </w:t>
      </w:r>
      <w:r w:rsidR="00AB2EEF">
        <w:rPr>
          <w:rFonts w:cs="Times New Roman"/>
          <w:szCs w:val="24"/>
        </w:rPr>
        <w:t>СНГ</w:t>
      </w:r>
      <w:r>
        <w:rPr>
          <w:rFonts w:cs="Times New Roman"/>
          <w:szCs w:val="24"/>
        </w:rPr>
        <w:t xml:space="preserve"> на рынке среди </w:t>
      </w:r>
      <w:r w:rsidR="008D4E27">
        <w:rPr>
          <w:rFonts w:cs="Times New Roman"/>
          <w:szCs w:val="24"/>
        </w:rPr>
        <w:t>пользователе</w:t>
      </w:r>
      <w:r w:rsidR="008D4E27" w:rsidRPr="00DA65C0">
        <w:rPr>
          <w:rFonts w:cs="Times New Roman"/>
          <w:szCs w:val="24"/>
        </w:rPr>
        <w:t>й</w:t>
      </w:r>
      <w:r w:rsidR="00312FC7" w:rsidRPr="00DA65C0">
        <w:t>.</w:t>
      </w:r>
    </w:p>
    <w:p w14:paraId="4B161B44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4AB66A9D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4A7F2D45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5822E2B6" w14:textId="2D2AD3E4" w:rsidR="00BF1424" w:rsidRPr="00C66B70" w:rsidRDefault="000B766B" w:rsidP="0037510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021A60F8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23725267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0FA8065A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28568C8E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0954F754" w14:textId="77777777" w:rsidR="00BF1424" w:rsidRDefault="00BF1424" w:rsidP="00E14027">
      <w:pPr>
        <w:rPr>
          <w:rFonts w:cs="Times New Roman"/>
          <w:szCs w:val="24"/>
        </w:rPr>
      </w:pPr>
    </w:p>
    <w:p w14:paraId="028CAC11" w14:textId="77777777" w:rsidR="006C18BD" w:rsidRDefault="006C18BD" w:rsidP="00E14027">
      <w:pPr>
        <w:rPr>
          <w:rFonts w:cs="Times New Roman"/>
          <w:szCs w:val="24"/>
        </w:rPr>
      </w:pPr>
    </w:p>
    <w:p w14:paraId="628726B2" w14:textId="77777777" w:rsidR="006C18BD" w:rsidRDefault="006C18BD" w:rsidP="00E14027">
      <w:pPr>
        <w:rPr>
          <w:rFonts w:cs="Times New Roman"/>
          <w:szCs w:val="24"/>
        </w:rPr>
      </w:pPr>
    </w:p>
    <w:p w14:paraId="53D5672C" w14:textId="77777777" w:rsidR="006C18BD" w:rsidRPr="00C66B70" w:rsidRDefault="006C18BD" w:rsidP="00E14027">
      <w:pPr>
        <w:rPr>
          <w:rFonts w:cs="Times New Roman"/>
          <w:szCs w:val="24"/>
        </w:rPr>
      </w:pPr>
    </w:p>
    <w:p w14:paraId="0DC1B97F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0727B12C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4B9D9B92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13289828" w14:textId="77777777" w:rsidR="00BF1424" w:rsidRPr="00C66B70" w:rsidRDefault="00BF1424" w:rsidP="00A111EC">
      <w:pPr>
        <w:ind w:firstLine="0"/>
        <w:rPr>
          <w:rFonts w:cs="Times New Roman"/>
          <w:szCs w:val="24"/>
        </w:rPr>
      </w:pPr>
    </w:p>
    <w:p w14:paraId="2EED80EB" w14:textId="7EB63F4A" w:rsidR="00106720" w:rsidRDefault="00471918" w:rsidP="00597BAF">
      <w:pPr>
        <w:pStyle w:val="2"/>
        <w:spacing w:after="240"/>
      </w:pPr>
      <w:bookmarkStart w:id="14" w:name="_Toc198192219"/>
      <w:bookmarkStart w:id="15" w:name="_Hlk198136489"/>
      <w:proofErr w:type="spellStart"/>
      <w:r>
        <w:rPr>
          <w:szCs w:val="24"/>
          <w:lang w:val="en-US"/>
        </w:rPr>
        <w:lastRenderedPageBreak/>
        <w:t>BeWet</w:t>
      </w:r>
      <w:proofErr w:type="spellEnd"/>
      <w:r>
        <w:rPr>
          <w:szCs w:val="24"/>
          <w:lang w:val="en-US"/>
        </w:rPr>
        <w:t xml:space="preserve">: </w:t>
      </w:r>
      <w:r>
        <w:rPr>
          <w:szCs w:val="24"/>
        </w:rPr>
        <w:t>Напоминание пить воду</w:t>
      </w:r>
      <w:bookmarkEnd w:id="14"/>
    </w:p>
    <w:bookmarkEnd w:id="15"/>
    <w:p w14:paraId="5899D1EA" w14:textId="525822E7" w:rsidR="00106720" w:rsidRPr="00D029CF" w:rsidRDefault="00406A84" w:rsidP="002A11A2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</w:rPr>
        <w:t>Р</w:t>
      </w:r>
      <w:r w:rsidR="00106720">
        <w:rPr>
          <w:rFonts w:cs="Times New Roman"/>
          <w:szCs w:val="24"/>
        </w:rPr>
        <w:t>азботчик</w:t>
      </w:r>
      <w:proofErr w:type="spellEnd"/>
      <w:r>
        <w:rPr>
          <w:rFonts w:cs="Times New Roman"/>
          <w:szCs w:val="24"/>
        </w:rPr>
        <w:t>:</w:t>
      </w:r>
      <w:r w:rsidR="00F76FAB">
        <w:rPr>
          <w:rFonts w:cs="Times New Roman"/>
          <w:szCs w:val="24"/>
        </w:rPr>
        <w:t xml:space="preserve"> </w:t>
      </w:r>
      <w:proofErr w:type="spellStart"/>
      <w:r w:rsidR="00D029CF">
        <w:rPr>
          <w:rFonts w:cs="Times New Roman"/>
          <w:szCs w:val="24"/>
          <w:lang w:val="en-US"/>
        </w:rPr>
        <w:t>Beforest</w:t>
      </w:r>
      <w:proofErr w:type="spellEnd"/>
      <w:r w:rsidR="00D029CF">
        <w:rPr>
          <w:rFonts w:cs="Times New Roman"/>
          <w:szCs w:val="24"/>
          <w:lang w:val="en-US"/>
        </w:rPr>
        <w:t xml:space="preserve"> Apps</w:t>
      </w:r>
    </w:p>
    <w:p w14:paraId="74020BEA" w14:textId="2D831599" w:rsidR="00106720" w:rsidRPr="00106720" w:rsidRDefault="00C66B70" w:rsidP="002A11A2">
      <w:pPr>
        <w:rPr>
          <w:rFonts w:cs="Times New Roman"/>
          <w:szCs w:val="24"/>
        </w:rPr>
      </w:pPr>
      <w:r>
        <w:rPr>
          <w:rFonts w:cs="Times New Roman"/>
          <w:szCs w:val="24"/>
        </w:rPr>
        <w:t>Г</w:t>
      </w:r>
      <w:r w:rsidR="00106720">
        <w:rPr>
          <w:rFonts w:cs="Times New Roman"/>
          <w:szCs w:val="24"/>
        </w:rPr>
        <w:t>од:</w:t>
      </w:r>
      <w:r w:rsidR="00F76FAB">
        <w:rPr>
          <w:rFonts w:cs="Times New Roman"/>
          <w:szCs w:val="24"/>
        </w:rPr>
        <w:t xml:space="preserve"> 20</w:t>
      </w:r>
      <w:r w:rsidR="00D029CF">
        <w:rPr>
          <w:rFonts w:cs="Times New Roman"/>
          <w:szCs w:val="24"/>
        </w:rPr>
        <w:t>18</w:t>
      </w:r>
    </w:p>
    <w:p w14:paraId="0B06A230" w14:textId="5C1F547F" w:rsidR="00E51875" w:rsidRDefault="00106720" w:rsidP="002A11A2">
      <w:r w:rsidRPr="00106720">
        <w:rPr>
          <w:rFonts w:cs="Times New Roman"/>
          <w:szCs w:val="24"/>
        </w:rPr>
        <w:t>Ссылка:</w:t>
      </w:r>
      <w:r>
        <w:rPr>
          <w:rFonts w:cs="Times New Roman"/>
          <w:b/>
          <w:bCs/>
          <w:szCs w:val="24"/>
        </w:rPr>
        <w:t xml:space="preserve"> </w:t>
      </w:r>
      <w:hyperlink r:id="rId11" w:history="1">
        <w:r w:rsidR="00471918" w:rsidRPr="00471918">
          <w:rPr>
            <w:rStyle w:val="a6"/>
          </w:rPr>
          <w:t>https://play.google.com/store/apps/details?id=com.tarahonich.bewet</w:t>
        </w:r>
      </w:hyperlink>
    </w:p>
    <w:p w14:paraId="0A4F6517" w14:textId="786EC969" w:rsidR="00A57C98" w:rsidRPr="00106720" w:rsidRDefault="00A57C98" w:rsidP="002A11A2">
      <w:pPr>
        <w:rPr>
          <w:rFonts w:cs="Times New Roman"/>
          <w:szCs w:val="24"/>
        </w:rPr>
      </w:pPr>
      <w:r>
        <w:t>На рисунке 1 представлен интерфейс</w:t>
      </w:r>
      <w:r w:rsidR="00D029CF">
        <w:t xml:space="preserve"> приложения</w:t>
      </w:r>
      <w:r>
        <w:t xml:space="preserve"> «</w:t>
      </w:r>
      <w:proofErr w:type="spellStart"/>
      <w:r w:rsidR="00D029CF">
        <w:rPr>
          <w:lang w:val="en-US"/>
        </w:rPr>
        <w:t>BeWet</w:t>
      </w:r>
      <w:proofErr w:type="spellEnd"/>
      <w:r w:rsidR="00D029CF" w:rsidRPr="00D029CF">
        <w:t xml:space="preserve">: </w:t>
      </w:r>
      <w:r w:rsidR="00D029CF">
        <w:t>Напоминание пить воду</w:t>
      </w:r>
      <w:r>
        <w:t>»</w:t>
      </w:r>
      <w:r w:rsidR="009D12B4">
        <w:t>.</w:t>
      </w:r>
    </w:p>
    <w:p w14:paraId="2E210173" w14:textId="167B120F" w:rsidR="00B90AEE" w:rsidRPr="006904C1" w:rsidRDefault="00D029CF" w:rsidP="00575A40">
      <w:pPr>
        <w:jc w:val="center"/>
        <w:rPr>
          <w:rFonts w:cs="Times New Roman"/>
          <w:szCs w:val="24"/>
        </w:rPr>
      </w:pPr>
      <w:r>
        <w:rPr>
          <w:rFonts w:eastAsia="Times New Roman" w:cs="Times New Roman"/>
          <w:noProof/>
          <w:sz w:val="28"/>
          <w:szCs w:val="24"/>
        </w:rPr>
        <w:drawing>
          <wp:inline distT="0" distB="0" distL="0" distR="0" wp14:anchorId="0A7085FF" wp14:editId="19D13220">
            <wp:extent cx="1792745" cy="266525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197155284701804728_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891" cy="27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E597" w14:textId="6E6A2087" w:rsidR="00BF1424" w:rsidRPr="00F33126" w:rsidRDefault="007E01F7" w:rsidP="003279C8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Рисунок 1 –</w:t>
      </w:r>
      <w:r w:rsidR="00266561">
        <w:rPr>
          <w:rFonts w:cs="Times New Roman"/>
          <w:szCs w:val="24"/>
        </w:rPr>
        <w:t xml:space="preserve"> </w:t>
      </w:r>
      <w:r w:rsidR="00D918E9">
        <w:rPr>
          <w:rFonts w:cs="Times New Roman"/>
          <w:szCs w:val="24"/>
        </w:rPr>
        <w:t xml:space="preserve">Скриншот </w:t>
      </w:r>
      <w:r w:rsidR="00406A84">
        <w:rPr>
          <w:rFonts w:cs="Times New Roman"/>
          <w:szCs w:val="24"/>
        </w:rPr>
        <w:t>интерфейса</w:t>
      </w:r>
      <w:r w:rsidR="00D918E9">
        <w:rPr>
          <w:rFonts w:cs="Times New Roman"/>
          <w:szCs w:val="24"/>
        </w:rPr>
        <w:t xml:space="preserve"> </w:t>
      </w:r>
      <w:r w:rsidR="00F33126">
        <w:rPr>
          <w:rFonts w:cs="Times New Roman"/>
          <w:szCs w:val="24"/>
        </w:rPr>
        <w:t xml:space="preserve">приложения </w:t>
      </w:r>
      <w:r w:rsidR="009D12B4">
        <w:rPr>
          <w:rFonts w:cs="Times New Roman"/>
          <w:szCs w:val="24"/>
        </w:rPr>
        <w:t>«</w:t>
      </w:r>
      <w:proofErr w:type="spellStart"/>
      <w:r w:rsidR="00F33126">
        <w:rPr>
          <w:lang w:val="en-US"/>
        </w:rPr>
        <w:t>BeWet</w:t>
      </w:r>
      <w:proofErr w:type="spellEnd"/>
      <w:r w:rsidR="00F33126" w:rsidRPr="00D029CF">
        <w:t xml:space="preserve">: </w:t>
      </w:r>
      <w:r w:rsidR="00F33126">
        <w:t>Напоминание пить воду</w:t>
      </w:r>
      <w:r w:rsidR="009D12B4">
        <w:t>»</w:t>
      </w:r>
    </w:p>
    <w:p w14:paraId="3CC657E3" w14:textId="1B606499" w:rsidR="00B90AEE" w:rsidRPr="002A11A2" w:rsidRDefault="00B90AEE" w:rsidP="002A11A2">
      <w:pPr>
        <w:pStyle w:val="a4"/>
        <w:ind w:left="851"/>
      </w:pPr>
      <w:r w:rsidRPr="002A11A2">
        <w:t xml:space="preserve">Достоинства </w:t>
      </w:r>
      <w:r w:rsidR="00F33126">
        <w:t>приложения</w:t>
      </w:r>
      <w:r w:rsidRPr="002A11A2">
        <w:t>:</w:t>
      </w:r>
    </w:p>
    <w:p w14:paraId="194B3EC5" w14:textId="2BED4921" w:rsidR="005A7CF8" w:rsidRDefault="005A7CF8" w:rsidP="005A7CF8">
      <w:pPr>
        <w:pStyle w:val="a4"/>
        <w:numPr>
          <w:ilvl w:val="0"/>
          <w:numId w:val="5"/>
        </w:numPr>
      </w:pPr>
      <w:r>
        <w:t>встроенная система статистики потребления воды;</w:t>
      </w:r>
    </w:p>
    <w:p w14:paraId="7E507F48" w14:textId="177B8A62" w:rsidR="00B90AEE" w:rsidRPr="002A11A2" w:rsidRDefault="005A7CF8" w:rsidP="00141660">
      <w:pPr>
        <w:pStyle w:val="a4"/>
        <w:numPr>
          <w:ilvl w:val="0"/>
          <w:numId w:val="5"/>
        </w:numPr>
        <w:tabs>
          <w:tab w:val="clear" w:pos="1276"/>
        </w:tabs>
      </w:pPr>
      <w:r>
        <w:t xml:space="preserve">пользователь может устанавливать индивидуальные </w:t>
      </w:r>
      <w:r w:rsidR="00510928">
        <w:t xml:space="preserve">и </w:t>
      </w:r>
      <w:r>
        <w:t>настраивать напоминания.</w:t>
      </w:r>
    </w:p>
    <w:p w14:paraId="712FE81C" w14:textId="6AA18FE6" w:rsidR="00B90AEE" w:rsidRPr="002A11A2" w:rsidRDefault="00B90AEE" w:rsidP="002A11A2">
      <w:pPr>
        <w:pStyle w:val="a4"/>
        <w:ind w:left="851"/>
      </w:pPr>
      <w:r w:rsidRPr="002A11A2">
        <w:t xml:space="preserve">Недостатки </w:t>
      </w:r>
      <w:r w:rsidR="00542E33">
        <w:t>приложения</w:t>
      </w:r>
      <w:r w:rsidRPr="002A11A2">
        <w:t>:</w:t>
      </w:r>
    </w:p>
    <w:p w14:paraId="525ACC46" w14:textId="1C7B549D" w:rsidR="004B13BA" w:rsidRDefault="004B13BA" w:rsidP="004B13BA">
      <w:pPr>
        <w:pStyle w:val="a4"/>
        <w:numPr>
          <w:ilvl w:val="0"/>
          <w:numId w:val="25"/>
        </w:numPr>
        <w:spacing w:after="160"/>
        <w:jc w:val="left"/>
      </w:pPr>
      <w:r>
        <w:t>присутствует реклама в бесплатной версии;</w:t>
      </w:r>
    </w:p>
    <w:p w14:paraId="005B748C" w14:textId="2B81955B" w:rsidR="004B13BA" w:rsidRDefault="004B13BA" w:rsidP="004B13BA">
      <w:pPr>
        <w:pStyle w:val="a4"/>
        <w:numPr>
          <w:ilvl w:val="0"/>
          <w:numId w:val="25"/>
        </w:numPr>
        <w:spacing w:after="160"/>
        <w:jc w:val="left"/>
      </w:pPr>
      <w:r>
        <w:t>дизайн интерфейса не соответствует современным трендам.</w:t>
      </w:r>
    </w:p>
    <w:p w14:paraId="4011E5F8" w14:textId="77777777" w:rsidR="00797888" w:rsidRPr="00C66B70" w:rsidRDefault="00797888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24AE3CA2" w14:textId="77777777" w:rsidR="00BF1424" w:rsidRPr="00C66B70" w:rsidRDefault="00BF1424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2AB4340C" w14:textId="77777777" w:rsidR="00BF1424" w:rsidRPr="00C66B70" w:rsidRDefault="00BF1424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77C970C5" w14:textId="77777777" w:rsidR="00BF1424" w:rsidRPr="00C66B70" w:rsidRDefault="00BF1424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1ABE4026" w14:textId="77777777" w:rsidR="00BF1424" w:rsidRPr="00C66B70" w:rsidRDefault="00BF1424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61DD1BE2" w14:textId="77777777" w:rsidR="00BF1424" w:rsidRPr="00C66B70" w:rsidRDefault="00BF1424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2820C092" w14:textId="77777777" w:rsidR="00BF1424" w:rsidRPr="00C66B70" w:rsidRDefault="00BF1424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0B9FF547" w14:textId="77777777" w:rsidR="00BF1424" w:rsidRPr="008E5F62" w:rsidRDefault="00BF1424" w:rsidP="008E5F62">
      <w:pPr>
        <w:spacing w:after="160"/>
        <w:ind w:firstLine="0"/>
        <w:jc w:val="left"/>
        <w:rPr>
          <w:rFonts w:cs="Times New Roman"/>
          <w:szCs w:val="24"/>
        </w:rPr>
      </w:pPr>
    </w:p>
    <w:p w14:paraId="763D8D29" w14:textId="7F0F4669" w:rsidR="00AB2EEF" w:rsidRDefault="00D029CF" w:rsidP="00597BAF">
      <w:pPr>
        <w:pStyle w:val="2"/>
        <w:spacing w:after="240"/>
        <w:rPr>
          <w:szCs w:val="24"/>
        </w:rPr>
      </w:pPr>
      <w:bookmarkStart w:id="16" w:name="_Toc198192220"/>
      <w:r w:rsidRPr="00D029CF">
        <w:rPr>
          <w:szCs w:val="24"/>
        </w:rPr>
        <w:lastRenderedPageBreak/>
        <w:t xml:space="preserve">Water </w:t>
      </w:r>
      <w:proofErr w:type="spellStart"/>
      <w:r w:rsidRPr="00D029CF">
        <w:rPr>
          <w:szCs w:val="24"/>
        </w:rPr>
        <w:t>Drink</w:t>
      </w:r>
      <w:proofErr w:type="spellEnd"/>
      <w:r w:rsidRPr="00D029CF">
        <w:rPr>
          <w:szCs w:val="24"/>
        </w:rPr>
        <w:t xml:space="preserve"> </w:t>
      </w:r>
      <w:proofErr w:type="spellStart"/>
      <w:r w:rsidRPr="00D029CF">
        <w:rPr>
          <w:szCs w:val="24"/>
        </w:rPr>
        <w:t>Reminder</w:t>
      </w:r>
      <w:bookmarkEnd w:id="16"/>
      <w:proofErr w:type="spellEnd"/>
    </w:p>
    <w:p w14:paraId="5A4C240D" w14:textId="407A5B5F" w:rsidR="00797888" w:rsidRPr="00F33126" w:rsidRDefault="00797888" w:rsidP="00797888">
      <w:pPr>
        <w:spacing w:before="0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</w:rPr>
        <w:t>Разботчик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 w:rsidR="00F33126">
        <w:rPr>
          <w:rFonts w:cs="Times New Roman"/>
          <w:szCs w:val="24"/>
          <w:lang w:val="en-US"/>
        </w:rPr>
        <w:t>AppRover</w:t>
      </w:r>
      <w:proofErr w:type="spellEnd"/>
    </w:p>
    <w:p w14:paraId="360FFA30" w14:textId="2FD50852" w:rsidR="00797888" w:rsidRPr="00106720" w:rsidRDefault="00BF1424" w:rsidP="00797888">
      <w:pPr>
        <w:rPr>
          <w:rFonts w:cs="Times New Roman"/>
          <w:szCs w:val="24"/>
        </w:rPr>
      </w:pPr>
      <w:r>
        <w:rPr>
          <w:rFonts w:cs="Times New Roman"/>
          <w:szCs w:val="24"/>
        </w:rPr>
        <w:t>Г</w:t>
      </w:r>
      <w:r w:rsidR="00797888">
        <w:rPr>
          <w:rFonts w:cs="Times New Roman"/>
          <w:szCs w:val="24"/>
        </w:rPr>
        <w:t>од: 20</w:t>
      </w:r>
      <w:r w:rsidR="00F33126">
        <w:rPr>
          <w:rFonts w:cs="Times New Roman"/>
          <w:szCs w:val="24"/>
        </w:rPr>
        <w:t>14</w:t>
      </w:r>
    </w:p>
    <w:p w14:paraId="4606404D" w14:textId="6C0FD1B7" w:rsidR="00F33126" w:rsidRPr="00F33126" w:rsidRDefault="00797888" w:rsidP="00A57C98">
      <w:r w:rsidRPr="00106720">
        <w:rPr>
          <w:rFonts w:cs="Times New Roman"/>
          <w:szCs w:val="24"/>
        </w:rPr>
        <w:t>Ссылка:</w:t>
      </w:r>
      <w:r>
        <w:rPr>
          <w:rFonts w:cs="Times New Roman"/>
          <w:b/>
          <w:bCs/>
          <w:szCs w:val="24"/>
        </w:rPr>
        <w:t xml:space="preserve"> </w:t>
      </w:r>
      <w:hyperlink r:id="rId13" w:history="1">
        <w:r w:rsidR="00F33126" w:rsidRPr="00DC67C4">
          <w:rPr>
            <w:rStyle w:val="a6"/>
          </w:rPr>
          <w:t>https://play.google.com/store/apps/details?id=com.aplicativoslegais.beberagua</w:t>
        </w:r>
      </w:hyperlink>
    </w:p>
    <w:p w14:paraId="4FD16881" w14:textId="4D31B06A" w:rsidR="00A57C98" w:rsidRPr="00797888" w:rsidRDefault="00A57C98" w:rsidP="00A57C98">
      <w:pPr>
        <w:rPr>
          <w:rFonts w:cs="Times New Roman"/>
          <w:szCs w:val="24"/>
        </w:rPr>
      </w:pPr>
      <w:r>
        <w:t xml:space="preserve">На рисунке 2 представлен интерфейс </w:t>
      </w:r>
      <w:r w:rsidR="00542E33">
        <w:t>приложения</w:t>
      </w:r>
      <w:r>
        <w:t xml:space="preserve"> «</w:t>
      </w:r>
      <w:r w:rsidR="00F33126" w:rsidRPr="00F33126">
        <w:t xml:space="preserve">Water </w:t>
      </w:r>
      <w:proofErr w:type="spellStart"/>
      <w:r w:rsidR="00F33126" w:rsidRPr="00F33126">
        <w:t>Drink</w:t>
      </w:r>
      <w:proofErr w:type="spellEnd"/>
      <w:r w:rsidR="00F33126" w:rsidRPr="00F33126">
        <w:t xml:space="preserve"> </w:t>
      </w:r>
      <w:proofErr w:type="spellStart"/>
      <w:r w:rsidR="00F33126" w:rsidRPr="00F33126">
        <w:t>Reminder</w:t>
      </w:r>
      <w:proofErr w:type="spellEnd"/>
      <w:r>
        <w:t>»</w:t>
      </w:r>
      <w:r w:rsidR="009D12B4">
        <w:t>.</w:t>
      </w:r>
    </w:p>
    <w:p w14:paraId="77CC19F6" w14:textId="290B308B" w:rsidR="00B90AEE" w:rsidRPr="006904C1" w:rsidRDefault="00F33126" w:rsidP="007525F2">
      <w:pPr>
        <w:jc w:val="center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2D5200F7" wp14:editId="3DFBCD9C">
            <wp:extent cx="1879600" cy="3084333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197155284701804729_y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28" cy="31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5F2" w:rsidRPr="006904C1">
        <w:rPr>
          <w:rFonts w:cs="Times New Roman"/>
          <w:b/>
          <w:bCs/>
          <w:szCs w:val="24"/>
        </w:rPr>
        <w:t xml:space="preserve"> </w:t>
      </w:r>
      <w:hyperlink r:id="rId15" w:history="1"/>
    </w:p>
    <w:p w14:paraId="47891F5F" w14:textId="53150082" w:rsidR="00B90AEE" w:rsidRPr="006904C1" w:rsidRDefault="00B90AEE" w:rsidP="003279C8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Рисунок 2 – </w:t>
      </w:r>
      <w:r w:rsidR="00797888">
        <w:rPr>
          <w:rFonts w:cs="Times New Roman"/>
          <w:szCs w:val="24"/>
        </w:rPr>
        <w:t xml:space="preserve">Скриншот интерфейса </w:t>
      </w:r>
      <w:r w:rsidR="00F33126">
        <w:rPr>
          <w:rFonts w:cs="Times New Roman"/>
          <w:szCs w:val="24"/>
        </w:rPr>
        <w:t xml:space="preserve">приложения </w:t>
      </w:r>
      <w:r w:rsidR="009D12B4">
        <w:rPr>
          <w:rFonts w:cs="Times New Roman"/>
          <w:szCs w:val="24"/>
        </w:rPr>
        <w:t>«</w:t>
      </w:r>
      <w:r w:rsidR="00F33126" w:rsidRPr="00F33126">
        <w:rPr>
          <w:rFonts w:cs="Times New Roman"/>
          <w:szCs w:val="24"/>
        </w:rPr>
        <w:t xml:space="preserve">Water </w:t>
      </w:r>
      <w:proofErr w:type="spellStart"/>
      <w:r w:rsidR="00F33126" w:rsidRPr="00F33126">
        <w:rPr>
          <w:rFonts w:cs="Times New Roman"/>
          <w:szCs w:val="24"/>
        </w:rPr>
        <w:t>Drink</w:t>
      </w:r>
      <w:proofErr w:type="spellEnd"/>
      <w:r w:rsidR="00F33126" w:rsidRPr="00F33126">
        <w:rPr>
          <w:rFonts w:cs="Times New Roman"/>
          <w:szCs w:val="24"/>
        </w:rPr>
        <w:t xml:space="preserve"> </w:t>
      </w:r>
      <w:proofErr w:type="spellStart"/>
      <w:r w:rsidR="00F33126" w:rsidRPr="00F33126">
        <w:rPr>
          <w:rFonts w:cs="Times New Roman"/>
          <w:szCs w:val="24"/>
        </w:rPr>
        <w:t>Reminder</w:t>
      </w:r>
      <w:proofErr w:type="spellEnd"/>
      <w:r w:rsidR="009D12B4">
        <w:rPr>
          <w:rFonts w:cs="Times New Roman"/>
          <w:szCs w:val="24"/>
        </w:rPr>
        <w:t>»</w:t>
      </w:r>
    </w:p>
    <w:p w14:paraId="728565A3" w14:textId="38F91E1E" w:rsidR="00B90AEE" w:rsidRPr="002A11A2" w:rsidRDefault="00B90AEE" w:rsidP="002A11A2">
      <w:pPr>
        <w:pStyle w:val="a4"/>
        <w:ind w:left="851"/>
      </w:pPr>
      <w:r w:rsidRPr="002A11A2">
        <w:t xml:space="preserve">Достоинства </w:t>
      </w:r>
      <w:r w:rsidR="00F33126">
        <w:t>приложения</w:t>
      </w:r>
      <w:r w:rsidRPr="002A11A2">
        <w:t>:</w:t>
      </w:r>
    </w:p>
    <w:p w14:paraId="537E4332" w14:textId="3688169A" w:rsidR="00FB11F0" w:rsidRDefault="00FB11F0" w:rsidP="00FB11F0">
      <w:pPr>
        <w:pStyle w:val="a4"/>
        <w:numPr>
          <w:ilvl w:val="0"/>
          <w:numId w:val="28"/>
        </w:numPr>
      </w:pPr>
      <w:r>
        <w:t>простота и удобство использования;</w:t>
      </w:r>
    </w:p>
    <w:p w14:paraId="5F670622" w14:textId="77777777" w:rsidR="00FB11F0" w:rsidRDefault="00FB11F0" w:rsidP="00FB11F0">
      <w:pPr>
        <w:pStyle w:val="a4"/>
        <w:numPr>
          <w:ilvl w:val="0"/>
          <w:numId w:val="27"/>
        </w:numPr>
      </w:pPr>
      <w:r>
        <w:t>частые и настраиваемые уведомления о необходимости пить воду.</w:t>
      </w:r>
    </w:p>
    <w:p w14:paraId="3AAD6B5B" w14:textId="5018B866" w:rsidR="00B90AEE" w:rsidRPr="002A11A2" w:rsidRDefault="00B90AEE" w:rsidP="00FB11F0">
      <w:pPr>
        <w:pStyle w:val="a4"/>
        <w:ind w:left="709" w:firstLine="142"/>
      </w:pPr>
      <w:r w:rsidRPr="002A11A2">
        <w:t xml:space="preserve">Недостатки </w:t>
      </w:r>
      <w:r w:rsidR="00542E33">
        <w:t>приложения</w:t>
      </w:r>
      <w:r w:rsidRPr="002A11A2">
        <w:t>:</w:t>
      </w:r>
    </w:p>
    <w:p w14:paraId="04C431AF" w14:textId="0831A70B" w:rsidR="00FB11F0" w:rsidRDefault="00FB11F0" w:rsidP="00FB11F0">
      <w:pPr>
        <w:pStyle w:val="a4"/>
        <w:numPr>
          <w:ilvl w:val="0"/>
          <w:numId w:val="27"/>
        </w:numPr>
      </w:pPr>
      <w:r>
        <w:t>устаревший визуальный дизайн;</w:t>
      </w:r>
    </w:p>
    <w:p w14:paraId="75B2BE3E" w14:textId="31E7474B" w:rsidR="00FB11F0" w:rsidRDefault="00FB11F0" w:rsidP="00FB11F0">
      <w:pPr>
        <w:pStyle w:val="a4"/>
        <w:numPr>
          <w:ilvl w:val="0"/>
          <w:numId w:val="27"/>
        </w:numPr>
      </w:pPr>
      <w:r>
        <w:t>ограниченный функционал по сравнению с аналогами;</w:t>
      </w:r>
    </w:p>
    <w:p w14:paraId="65394F26" w14:textId="6AB574C3" w:rsidR="00FB11F0" w:rsidRDefault="00FB11F0" w:rsidP="00FB11F0">
      <w:pPr>
        <w:pStyle w:val="a4"/>
        <w:numPr>
          <w:ilvl w:val="0"/>
          <w:numId w:val="27"/>
        </w:numPr>
      </w:pPr>
      <w:r>
        <w:t>рекомендации по норме воды не учитывают индивидуальные параметры пользователя.</w:t>
      </w:r>
    </w:p>
    <w:p w14:paraId="1E264C4D" w14:textId="77777777" w:rsidR="004A0BDD" w:rsidRDefault="004A0BDD" w:rsidP="004A0BDD">
      <w:pPr>
        <w:pStyle w:val="a4"/>
        <w:ind w:left="851"/>
        <w:rPr>
          <w:rFonts w:cs="Times New Roman"/>
          <w:szCs w:val="24"/>
        </w:rPr>
      </w:pPr>
    </w:p>
    <w:p w14:paraId="7558B262" w14:textId="6E1DCC95" w:rsidR="00797888" w:rsidRPr="00F33126" w:rsidRDefault="00F33126" w:rsidP="00F33126">
      <w:pPr>
        <w:spacing w:before="0" w:after="200" w:line="276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23E9535" w14:textId="2BBB90C2" w:rsidR="00AB2EEF" w:rsidRDefault="00675C8E" w:rsidP="00597BAF">
      <w:pPr>
        <w:pStyle w:val="2"/>
        <w:spacing w:after="240"/>
        <w:rPr>
          <w:szCs w:val="24"/>
        </w:rPr>
      </w:pPr>
      <w:bookmarkStart w:id="17" w:name="_Toc198192221"/>
      <w:r>
        <w:rPr>
          <w:szCs w:val="24"/>
          <w:lang w:val="en-US"/>
        </w:rPr>
        <w:lastRenderedPageBreak/>
        <w:t>D</w:t>
      </w:r>
      <w:r w:rsidR="004D5F62">
        <w:rPr>
          <w:szCs w:val="24"/>
          <w:lang w:val="en-US"/>
        </w:rPr>
        <w:t>alma</w:t>
      </w:r>
      <w:r>
        <w:rPr>
          <w:szCs w:val="24"/>
          <w:lang w:val="en-US"/>
        </w:rPr>
        <w:t>: Water Reminder</w:t>
      </w:r>
      <w:bookmarkEnd w:id="17"/>
    </w:p>
    <w:p w14:paraId="6FE66B81" w14:textId="63797007" w:rsidR="00BF1424" w:rsidRPr="00797888" w:rsidRDefault="00BF1424" w:rsidP="00266561">
      <w:pPr>
        <w:spacing w:before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Разботчик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 w:rsidR="00F47765" w:rsidRPr="00F47765">
        <w:rPr>
          <w:rFonts w:cs="Times New Roman"/>
          <w:szCs w:val="24"/>
        </w:rPr>
        <w:t>Ömer</w:t>
      </w:r>
      <w:proofErr w:type="spellEnd"/>
      <w:r w:rsidR="00F47765" w:rsidRPr="00F47765">
        <w:rPr>
          <w:rFonts w:cs="Times New Roman"/>
          <w:szCs w:val="24"/>
        </w:rPr>
        <w:t xml:space="preserve"> YILDIZ</w:t>
      </w:r>
    </w:p>
    <w:p w14:paraId="069BCE8D" w14:textId="7B15325C" w:rsidR="00BF1424" w:rsidRPr="00BF1424" w:rsidRDefault="00BF1424" w:rsidP="00266561">
      <w:pPr>
        <w:rPr>
          <w:rFonts w:cs="Times New Roman"/>
          <w:szCs w:val="24"/>
        </w:rPr>
      </w:pPr>
      <w:r>
        <w:rPr>
          <w:rFonts w:cs="Times New Roman"/>
          <w:szCs w:val="24"/>
        </w:rPr>
        <w:t>Год: 202</w:t>
      </w:r>
      <w:r w:rsidR="00342895">
        <w:rPr>
          <w:rFonts w:cs="Times New Roman"/>
          <w:szCs w:val="24"/>
        </w:rPr>
        <w:t>2</w:t>
      </w:r>
    </w:p>
    <w:p w14:paraId="7C31A689" w14:textId="54B1684E" w:rsidR="00B90AEE" w:rsidRDefault="00BF1424" w:rsidP="00266561">
      <w:r w:rsidRPr="00BF1424">
        <w:rPr>
          <w:rFonts w:cs="Times New Roman"/>
          <w:szCs w:val="24"/>
        </w:rPr>
        <w:t>Ссылка:</w:t>
      </w:r>
      <w:r w:rsidR="00202B15">
        <w:t xml:space="preserve"> </w:t>
      </w:r>
      <w:hyperlink r:id="rId16" w:tgtFrame="_blank" w:history="1">
        <w:r w:rsidR="00202B15" w:rsidRPr="00202B15">
          <w:rPr>
            <w:rStyle w:val="a6"/>
          </w:rPr>
          <w:t>https://play.google.com/store/apps/details?id=com.reminder.water.app</w:t>
        </w:r>
      </w:hyperlink>
      <w:r w:rsidR="00202B15">
        <w:t xml:space="preserve"> </w:t>
      </w:r>
    </w:p>
    <w:p w14:paraId="0B7C2528" w14:textId="67C15FC7" w:rsidR="00266561" w:rsidRPr="00A57C98" w:rsidRDefault="00A57C98" w:rsidP="00A57C98">
      <w:pPr>
        <w:rPr>
          <w:rFonts w:cs="Times New Roman"/>
          <w:szCs w:val="24"/>
        </w:rPr>
      </w:pPr>
      <w:r>
        <w:t xml:space="preserve">На рисунке 3 представлен интерфейс </w:t>
      </w:r>
      <w:r w:rsidR="00542E33">
        <w:t>приложения</w:t>
      </w:r>
      <w:r>
        <w:t xml:space="preserve"> «</w:t>
      </w:r>
      <w:proofErr w:type="spellStart"/>
      <w:r w:rsidR="00675C8E" w:rsidRPr="00675C8E">
        <w:t>Damla</w:t>
      </w:r>
      <w:proofErr w:type="spellEnd"/>
      <w:r w:rsidR="00675C8E" w:rsidRPr="00675C8E">
        <w:t xml:space="preserve">: Water </w:t>
      </w:r>
      <w:proofErr w:type="spellStart"/>
      <w:r w:rsidR="00675C8E" w:rsidRPr="00675C8E">
        <w:t>Reminder</w:t>
      </w:r>
      <w:proofErr w:type="spellEnd"/>
      <w:r>
        <w:t>»</w:t>
      </w:r>
      <w:r w:rsidR="009D12B4">
        <w:t>.</w:t>
      </w:r>
    </w:p>
    <w:p w14:paraId="17CEC33E" w14:textId="5B7BBF9C" w:rsidR="00B90AEE" w:rsidRPr="006904C1" w:rsidRDefault="000121DF" w:rsidP="007525F2">
      <w:pPr>
        <w:ind w:firstLine="0"/>
        <w:jc w:val="center"/>
        <w:rPr>
          <w:rFonts w:cs="Times New Roman"/>
          <w:b/>
          <w:bCs/>
          <w:noProof/>
          <w:szCs w:val="24"/>
        </w:rPr>
      </w:pPr>
      <w:r w:rsidRPr="000121DF">
        <w:rPr>
          <w:noProof/>
        </w:rPr>
        <w:drawing>
          <wp:inline distT="0" distB="0" distL="0" distR="0" wp14:anchorId="3572A48E" wp14:editId="6CE4CF4A">
            <wp:extent cx="2461260" cy="5060020"/>
            <wp:effectExtent l="0" t="0" r="0" b="7620"/>
            <wp:docPr id="138052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29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141" cy="50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 w:history="1"/>
    </w:p>
    <w:p w14:paraId="7224E388" w14:textId="00844C5C" w:rsidR="00B90AEE" w:rsidRPr="006904C1" w:rsidRDefault="00B90AEE" w:rsidP="003279C8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Рисунок 3 – </w:t>
      </w:r>
      <w:r w:rsidR="00266561">
        <w:rPr>
          <w:rFonts w:cs="Times New Roman"/>
          <w:szCs w:val="24"/>
        </w:rPr>
        <w:t>С</w:t>
      </w:r>
      <w:r w:rsidR="004D3713">
        <w:rPr>
          <w:rFonts w:cs="Times New Roman"/>
          <w:szCs w:val="24"/>
        </w:rPr>
        <w:t xml:space="preserve">криншот интерфейса </w:t>
      </w:r>
      <w:r w:rsidR="00542E33">
        <w:rPr>
          <w:rFonts w:cs="Times New Roman"/>
          <w:szCs w:val="24"/>
        </w:rPr>
        <w:t>приложения</w:t>
      </w:r>
      <w:r w:rsidR="004D3713">
        <w:rPr>
          <w:rFonts w:cs="Times New Roman"/>
          <w:szCs w:val="24"/>
        </w:rPr>
        <w:t xml:space="preserve"> «</w:t>
      </w:r>
      <w:proofErr w:type="spellStart"/>
      <w:r w:rsidR="00675C8E" w:rsidRPr="00675C8E">
        <w:rPr>
          <w:rFonts w:cs="Times New Roman"/>
          <w:szCs w:val="24"/>
        </w:rPr>
        <w:t>Damla</w:t>
      </w:r>
      <w:proofErr w:type="spellEnd"/>
      <w:r w:rsidR="00675C8E" w:rsidRPr="00675C8E">
        <w:rPr>
          <w:rFonts w:cs="Times New Roman"/>
          <w:szCs w:val="24"/>
        </w:rPr>
        <w:t xml:space="preserve">: Water </w:t>
      </w:r>
      <w:proofErr w:type="spellStart"/>
      <w:r w:rsidR="00675C8E" w:rsidRPr="00675C8E">
        <w:rPr>
          <w:rFonts w:cs="Times New Roman"/>
          <w:szCs w:val="24"/>
        </w:rPr>
        <w:t>Reminder</w:t>
      </w:r>
      <w:proofErr w:type="spellEnd"/>
      <w:r w:rsidR="004D3713">
        <w:rPr>
          <w:rFonts w:cs="Times New Roman"/>
          <w:szCs w:val="24"/>
        </w:rPr>
        <w:t>»</w:t>
      </w:r>
    </w:p>
    <w:p w14:paraId="0C39D996" w14:textId="13429923" w:rsidR="00B90AEE" w:rsidRPr="002A11A2" w:rsidRDefault="00B90AEE" w:rsidP="002A11A2">
      <w:pPr>
        <w:pStyle w:val="a4"/>
        <w:ind w:left="851"/>
      </w:pPr>
      <w:r w:rsidRPr="002A11A2">
        <w:t xml:space="preserve">Достоинства </w:t>
      </w:r>
      <w:r w:rsidR="00B178CA">
        <w:t>приложения</w:t>
      </w:r>
      <w:r w:rsidRPr="002A11A2">
        <w:t>:</w:t>
      </w:r>
    </w:p>
    <w:p w14:paraId="01AA5A0F" w14:textId="49F5A092" w:rsidR="00FB11F0" w:rsidRDefault="00FB11F0" w:rsidP="00FB11F0">
      <w:pPr>
        <w:pStyle w:val="a4"/>
        <w:numPr>
          <w:ilvl w:val="0"/>
          <w:numId w:val="29"/>
        </w:numPr>
      </w:pPr>
      <w:r>
        <w:t>детальная аналитика потребления воды с графиками и отчетами;</w:t>
      </w:r>
    </w:p>
    <w:p w14:paraId="7F4D94BD" w14:textId="33F813EE" w:rsidR="00FB11F0" w:rsidRDefault="00FB11F0" w:rsidP="00FB11F0">
      <w:pPr>
        <w:pStyle w:val="a4"/>
        <w:numPr>
          <w:ilvl w:val="0"/>
          <w:numId w:val="29"/>
        </w:numPr>
      </w:pPr>
      <w:r>
        <w:t>интеграция с умными часами для удобного отслеживания.</w:t>
      </w:r>
    </w:p>
    <w:p w14:paraId="47FC6948" w14:textId="6AFF892E" w:rsidR="00B90AEE" w:rsidRPr="002A11A2" w:rsidRDefault="00B90AEE" w:rsidP="002A11A2">
      <w:pPr>
        <w:pStyle w:val="a4"/>
        <w:ind w:left="851"/>
      </w:pPr>
      <w:r w:rsidRPr="002A11A2">
        <w:t xml:space="preserve">Недостатки </w:t>
      </w:r>
      <w:r w:rsidR="00542E33">
        <w:t>приложения</w:t>
      </w:r>
      <w:r w:rsidRPr="002A11A2">
        <w:t>:</w:t>
      </w:r>
    </w:p>
    <w:p w14:paraId="140D7322" w14:textId="4F0BD250" w:rsidR="00FB11F0" w:rsidRDefault="00FB11F0" w:rsidP="00FB11F0">
      <w:pPr>
        <w:pStyle w:val="a4"/>
        <w:numPr>
          <w:ilvl w:val="0"/>
          <w:numId w:val="30"/>
        </w:numPr>
        <w:spacing w:after="160"/>
        <w:jc w:val="left"/>
      </w:pPr>
      <w:r>
        <w:t xml:space="preserve">интерфейс может показаться перегруженным и </w:t>
      </w:r>
      <w:proofErr w:type="spellStart"/>
      <w:r>
        <w:t>неинтуитивным</w:t>
      </w:r>
      <w:proofErr w:type="spellEnd"/>
      <w:r>
        <w:t>;</w:t>
      </w:r>
    </w:p>
    <w:p w14:paraId="63068F87" w14:textId="19AE8628" w:rsidR="00FB11F0" w:rsidRDefault="00FB11F0" w:rsidP="00510928">
      <w:pPr>
        <w:pStyle w:val="a4"/>
        <w:numPr>
          <w:ilvl w:val="0"/>
          <w:numId w:val="30"/>
        </w:numPr>
        <w:spacing w:after="160"/>
        <w:jc w:val="left"/>
      </w:pPr>
      <w:r>
        <w:t>наличие дополнительных функций, не связанных с основн</w:t>
      </w:r>
      <w:r w:rsidR="00510928">
        <w:t>ой целью</w:t>
      </w:r>
      <w:r>
        <w:t xml:space="preserve"> приложения.</w:t>
      </w:r>
    </w:p>
    <w:p w14:paraId="60A5C74B" w14:textId="77777777" w:rsidR="006C18BD" w:rsidRDefault="006C18BD" w:rsidP="006C18BD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403A7787" w14:textId="5269D6E0" w:rsidR="00266561" w:rsidRDefault="006C18BD" w:rsidP="00C37693">
      <w:r>
        <w:lastRenderedPageBreak/>
        <w:t xml:space="preserve">Вывод: целевая аудитория </w:t>
      </w:r>
      <w:r w:rsidR="00542E33">
        <w:t>приложения</w:t>
      </w:r>
      <w:r w:rsidRPr="00264B1A">
        <w:t xml:space="preserve"> охватывает широкий спектр возрастов</w:t>
      </w:r>
      <w:r>
        <w:t xml:space="preserve">. Данный вид </w:t>
      </w:r>
      <w:r w:rsidR="00C37693">
        <w:t>приложе</w:t>
      </w:r>
      <w:r w:rsidR="006763F1">
        <w:t>ний</w:t>
      </w:r>
      <w:r>
        <w:t xml:space="preserve"> популярен </w:t>
      </w:r>
      <w:r w:rsidRPr="00EE1AD2">
        <w:t>в силу своей простоты</w:t>
      </w:r>
      <w:r w:rsidR="00542E33">
        <w:t xml:space="preserve"> и </w:t>
      </w:r>
      <w:r>
        <w:t xml:space="preserve">адаптации под мобильные устройства, а также имеет хорошие перспективы в нише </w:t>
      </w:r>
      <w:r w:rsidR="00A370F0">
        <w:t>приложений для здоровья</w:t>
      </w:r>
      <w:r>
        <w:t>. «</w:t>
      </w:r>
      <w:r w:rsidR="00A370F0">
        <w:t>Трекер приема воды</w:t>
      </w:r>
      <w:r>
        <w:t>»</w:t>
      </w:r>
      <w:r w:rsidRPr="00922804">
        <w:t xml:space="preserve"> </w:t>
      </w:r>
      <w:r>
        <w:t xml:space="preserve">монетизируются за счет рекламы, </w:t>
      </w:r>
      <w:r w:rsidR="00A370F0">
        <w:t>подписок</w:t>
      </w:r>
      <w:r>
        <w:t xml:space="preserve">, скачиваний с рынка приложений. </w:t>
      </w:r>
    </w:p>
    <w:p w14:paraId="7B949304" w14:textId="6CEB8182" w:rsidR="006C18BD" w:rsidRDefault="006C18BD" w:rsidP="003279C8">
      <w:r>
        <w:t>Также был выявлен ряд минусов аналогов</w:t>
      </w:r>
      <w:r w:rsidR="00A370F0">
        <w:t xml:space="preserve"> приложения: устаревший интерфейс, ограничение в функциях, неудобность</w:t>
      </w:r>
      <w:r>
        <w:rPr>
          <w:rFonts w:cs="Times New Roman"/>
          <w:szCs w:val="24"/>
        </w:rPr>
        <w:t>.</w:t>
      </w:r>
      <w:r>
        <w:t xml:space="preserve"> Из положительных сторон аналогов можно выделить: </w:t>
      </w:r>
      <w:r>
        <w:rPr>
          <w:rFonts w:cs="Times New Roman"/>
          <w:szCs w:val="24"/>
        </w:rPr>
        <w:t>п</w:t>
      </w:r>
      <w:r w:rsidRPr="006904C1">
        <w:rPr>
          <w:rFonts w:cs="Times New Roman"/>
          <w:szCs w:val="24"/>
        </w:rPr>
        <w:t>онятный интерфейс</w:t>
      </w:r>
      <w:r>
        <w:rPr>
          <w:rFonts w:cs="Times New Roman"/>
          <w:szCs w:val="24"/>
        </w:rPr>
        <w:t xml:space="preserve"> приложения, минималистичный фон</w:t>
      </w:r>
      <w:r w:rsidR="00A370F0">
        <w:rPr>
          <w:rFonts w:cs="Times New Roman"/>
          <w:szCs w:val="24"/>
        </w:rPr>
        <w:t xml:space="preserve">. </w:t>
      </w:r>
      <w:r w:rsidR="00A57C98">
        <w:t xml:space="preserve">В ходе разработки </w:t>
      </w:r>
      <w:r w:rsidR="00542E33">
        <w:t xml:space="preserve">приложения </w:t>
      </w:r>
      <w:r w:rsidR="00A57C98">
        <w:t>вс</w:t>
      </w:r>
      <w:r w:rsidR="002A290B">
        <w:t>е нюансы</w:t>
      </w:r>
      <w:r w:rsidR="00A57C98">
        <w:t xml:space="preserve"> должн</w:t>
      </w:r>
      <w:r w:rsidR="002A290B">
        <w:t>ы</w:t>
      </w:r>
      <w:r w:rsidR="00A57C98">
        <w:t xml:space="preserve"> быть учтен</w:t>
      </w:r>
      <w:r w:rsidR="002A290B">
        <w:t>ы.</w:t>
      </w:r>
    </w:p>
    <w:p w14:paraId="1426DF5C" w14:textId="77777777" w:rsidR="006C18BD" w:rsidRPr="006904C1" w:rsidRDefault="006C18BD" w:rsidP="006C18BD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092F632B" w14:textId="6B5C7B5B" w:rsidR="00E61B22" w:rsidRPr="006904C1" w:rsidRDefault="00E61B22" w:rsidP="00597BAF">
      <w:pPr>
        <w:pStyle w:val="1"/>
        <w:spacing w:after="240"/>
        <w:rPr>
          <w:szCs w:val="24"/>
        </w:rPr>
      </w:pPr>
      <w:bookmarkStart w:id="18" w:name="_Toc198192222"/>
      <w:r w:rsidRPr="006904C1">
        <w:rPr>
          <w:szCs w:val="24"/>
        </w:rPr>
        <w:lastRenderedPageBreak/>
        <w:t>Требования к результатам разработки</w:t>
      </w:r>
      <w:bookmarkEnd w:id="18"/>
    </w:p>
    <w:p w14:paraId="6209F12B" w14:textId="57692ED5" w:rsidR="00E51875" w:rsidRPr="006904C1" w:rsidRDefault="00EB7D5A" w:rsidP="00266561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Данный раздел содержит требования к результатам разработки</w:t>
      </w:r>
      <w:r w:rsidR="00727637">
        <w:rPr>
          <w:rFonts w:cs="Times New Roman"/>
          <w:szCs w:val="24"/>
        </w:rPr>
        <w:t xml:space="preserve">, которые должны соответствовать требованиям в </w:t>
      </w:r>
      <w:r w:rsidR="000F18AC">
        <w:rPr>
          <w:rFonts w:cs="Times New Roman"/>
          <w:szCs w:val="24"/>
        </w:rPr>
        <w:t>разделе</w:t>
      </w:r>
      <w:r w:rsidR="00727637">
        <w:rPr>
          <w:rFonts w:cs="Times New Roman"/>
          <w:szCs w:val="24"/>
        </w:rPr>
        <w:t>.</w:t>
      </w:r>
    </w:p>
    <w:p w14:paraId="3939F4B1" w14:textId="732C6265" w:rsidR="001D3FB1" w:rsidRDefault="00A370F0" w:rsidP="00597BAF">
      <w:pPr>
        <w:pStyle w:val="2"/>
        <w:spacing w:after="240"/>
        <w:rPr>
          <w:szCs w:val="24"/>
        </w:rPr>
      </w:pPr>
      <w:bookmarkStart w:id="19" w:name="_Toc198192223"/>
      <w:r>
        <w:rPr>
          <w:szCs w:val="24"/>
        </w:rPr>
        <w:t>Инструкция к приложению</w:t>
      </w:r>
      <w:bookmarkEnd w:id="19"/>
    </w:p>
    <w:p w14:paraId="53C57716" w14:textId="77777777" w:rsidR="008E65ED" w:rsidRDefault="008E65ED" w:rsidP="00A370F0">
      <w:r w:rsidRPr="008E65ED">
        <w:t>Приложение «Трекер приёма воды» должно:</w:t>
      </w:r>
    </w:p>
    <w:p w14:paraId="7AAD72C0" w14:textId="5A8EEB41" w:rsidR="00197EAE" w:rsidRPr="00F327D0" w:rsidRDefault="00197EAE" w:rsidP="0096167B">
      <w:pPr>
        <w:pStyle w:val="a4"/>
        <w:numPr>
          <w:ilvl w:val="0"/>
          <w:numId w:val="22"/>
        </w:numPr>
      </w:pPr>
      <w:r w:rsidRPr="00F327D0">
        <w:t>о</w:t>
      </w:r>
      <w:r w:rsidR="008E65ED" w:rsidRPr="00F327D0">
        <w:t>тслеживать количество выпитой воды в течение дня</w:t>
      </w:r>
      <w:r w:rsidRPr="00F327D0">
        <w:t>;</w:t>
      </w:r>
    </w:p>
    <w:p w14:paraId="5162448E" w14:textId="4313080A" w:rsidR="00197EAE" w:rsidRPr="00F327D0" w:rsidRDefault="00197EAE" w:rsidP="0096167B">
      <w:pPr>
        <w:pStyle w:val="a4"/>
        <w:numPr>
          <w:ilvl w:val="0"/>
          <w:numId w:val="21"/>
        </w:numPr>
      </w:pPr>
      <w:r w:rsidRPr="00F327D0">
        <w:t>в</w:t>
      </w:r>
      <w:r w:rsidR="008E65ED" w:rsidRPr="00F327D0">
        <w:t>ести записи о потреблении воды с возможностью добавления и редактирования</w:t>
      </w:r>
      <w:r w:rsidRPr="00F327D0">
        <w:t>;</w:t>
      </w:r>
    </w:p>
    <w:p w14:paraId="11D42A9F" w14:textId="4110DD5C" w:rsidR="00197EAE" w:rsidRPr="00F327D0" w:rsidRDefault="00197EAE" w:rsidP="0096167B">
      <w:pPr>
        <w:pStyle w:val="a4"/>
        <w:numPr>
          <w:ilvl w:val="0"/>
          <w:numId w:val="20"/>
        </w:numPr>
      </w:pPr>
      <w:r w:rsidRPr="00F327D0">
        <w:t>п</w:t>
      </w:r>
      <w:r w:rsidR="008E65ED" w:rsidRPr="00F327D0">
        <w:t>озволять пользователю устанавливать дневную норму воды</w:t>
      </w:r>
      <w:r w:rsidRPr="00F327D0">
        <w:t>;</w:t>
      </w:r>
    </w:p>
    <w:p w14:paraId="711C7525" w14:textId="5442B92D" w:rsidR="00A370F0" w:rsidRPr="00F327D0" w:rsidRDefault="00197EAE" w:rsidP="0096167B">
      <w:pPr>
        <w:pStyle w:val="a4"/>
        <w:numPr>
          <w:ilvl w:val="0"/>
          <w:numId w:val="19"/>
        </w:numPr>
      </w:pPr>
      <w:r w:rsidRPr="00F327D0">
        <w:t>н</w:t>
      </w:r>
      <w:r w:rsidR="008E65ED" w:rsidRPr="00F327D0">
        <w:t>апоминать о необходимости пить воду через уведомления.</w:t>
      </w:r>
    </w:p>
    <w:p w14:paraId="38305B4E" w14:textId="77777777" w:rsidR="00E51875" w:rsidRDefault="00AA50F6" w:rsidP="00597BAF">
      <w:pPr>
        <w:pStyle w:val="2"/>
        <w:spacing w:after="240"/>
        <w:rPr>
          <w:szCs w:val="24"/>
        </w:rPr>
      </w:pPr>
      <w:bookmarkStart w:id="20" w:name="_Toc198192224"/>
      <w:r w:rsidRPr="006904C1">
        <w:rPr>
          <w:szCs w:val="24"/>
        </w:rPr>
        <w:t>Требования к функциям</w:t>
      </w:r>
      <w:bookmarkEnd w:id="20"/>
    </w:p>
    <w:p w14:paraId="47A9D315" w14:textId="154DD7C7" w:rsidR="00900F0D" w:rsidRPr="00266561" w:rsidRDefault="00A370F0" w:rsidP="00266561">
      <w:p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Приложение «Трекер приема воды»</w:t>
      </w:r>
      <w:r w:rsidR="00900F0D" w:rsidRPr="00266561">
        <w:rPr>
          <w:rFonts w:cs="Times New Roman"/>
          <w:szCs w:val="24"/>
        </w:rPr>
        <w:t xml:space="preserve"> долж</w:t>
      </w:r>
      <w:r w:rsidR="008135F0">
        <w:rPr>
          <w:rFonts w:cs="Times New Roman"/>
          <w:szCs w:val="24"/>
        </w:rPr>
        <w:t>но</w:t>
      </w:r>
      <w:r w:rsidR="00900F0D" w:rsidRPr="00266561">
        <w:rPr>
          <w:rFonts w:cs="Times New Roman"/>
          <w:szCs w:val="24"/>
        </w:rPr>
        <w:t xml:space="preserve"> содержать следующие функции:</w:t>
      </w:r>
    </w:p>
    <w:p w14:paraId="7D193BA0" w14:textId="24378EE9" w:rsidR="00761B8E" w:rsidRDefault="007125FF" w:rsidP="0096167B">
      <w:pPr>
        <w:pStyle w:val="a4"/>
        <w:numPr>
          <w:ilvl w:val="0"/>
          <w:numId w:val="6"/>
        </w:numPr>
        <w:ind w:left="0" w:firstLine="851"/>
        <w:rPr>
          <w:rFonts w:cs="Times New Roman"/>
          <w:szCs w:val="24"/>
        </w:rPr>
      </w:pPr>
      <w:bookmarkStart w:id="21" w:name="_Hlk195825248"/>
      <w:r>
        <w:rPr>
          <w:rFonts w:cs="Times New Roman"/>
          <w:szCs w:val="24"/>
        </w:rPr>
        <w:t>в</w:t>
      </w:r>
      <w:r w:rsidR="001B4FD1" w:rsidRPr="006904C1">
        <w:rPr>
          <w:rFonts w:cs="Times New Roman"/>
          <w:szCs w:val="24"/>
        </w:rPr>
        <w:t>озможность управления курсором</w:t>
      </w:r>
      <w:r>
        <w:rPr>
          <w:rFonts w:cs="Times New Roman"/>
          <w:szCs w:val="24"/>
        </w:rPr>
        <w:t xml:space="preserve"> мышью</w:t>
      </w:r>
      <w:r w:rsidR="001B4FD1" w:rsidRPr="006904C1">
        <w:rPr>
          <w:rFonts w:cs="Times New Roman"/>
          <w:szCs w:val="24"/>
        </w:rPr>
        <w:t>;</w:t>
      </w:r>
    </w:p>
    <w:p w14:paraId="5BBFACAC" w14:textId="5DC39C72" w:rsidR="00A370F0" w:rsidRDefault="007F6427" w:rsidP="0096167B">
      <w:pPr>
        <w:pStyle w:val="a4"/>
        <w:numPr>
          <w:ilvl w:val="0"/>
          <w:numId w:val="6"/>
        </w:numPr>
        <w:ind w:left="0" w:firstLine="851"/>
        <w:rPr>
          <w:rFonts w:cs="Times New Roman"/>
          <w:szCs w:val="24"/>
        </w:rPr>
      </w:pPr>
      <w:r w:rsidRPr="007F6427">
        <w:rPr>
          <w:rFonts w:cs="Times New Roman"/>
          <w:szCs w:val="24"/>
        </w:rPr>
        <w:t>возможность добавления записи о выпитой воде с помощью кноп</w:t>
      </w:r>
      <w:r w:rsidR="00D37076">
        <w:rPr>
          <w:rFonts w:cs="Times New Roman"/>
          <w:szCs w:val="24"/>
        </w:rPr>
        <w:t>ок</w:t>
      </w:r>
      <w:r w:rsidRPr="007F6427">
        <w:rPr>
          <w:rFonts w:cs="Times New Roman"/>
          <w:szCs w:val="24"/>
        </w:rPr>
        <w:t> «</w:t>
      </w:r>
      <w:r w:rsidR="00E8420E">
        <w:rPr>
          <w:rFonts w:cs="Times New Roman"/>
          <w:szCs w:val="24"/>
        </w:rPr>
        <w:t>+100 мл</w:t>
      </w:r>
      <w:r w:rsidRPr="007F6427">
        <w:rPr>
          <w:rFonts w:cs="Times New Roman"/>
          <w:szCs w:val="24"/>
        </w:rPr>
        <w:t>»</w:t>
      </w:r>
      <w:r w:rsidR="00E8420E">
        <w:rPr>
          <w:rFonts w:cs="Times New Roman"/>
          <w:szCs w:val="24"/>
        </w:rPr>
        <w:t xml:space="preserve">, «+250 мл» и «+500 </w:t>
      </w:r>
      <w:proofErr w:type="gramStart"/>
      <w:r w:rsidR="00E8420E">
        <w:rPr>
          <w:rFonts w:cs="Times New Roman"/>
          <w:szCs w:val="24"/>
        </w:rPr>
        <w:t xml:space="preserve">мл» </w:t>
      </w:r>
      <w:r w:rsidRPr="007F6427">
        <w:rPr>
          <w:rFonts w:cs="Times New Roman"/>
          <w:szCs w:val="24"/>
        </w:rPr>
        <w:t> в</w:t>
      </w:r>
      <w:proofErr w:type="gramEnd"/>
      <w:r w:rsidRPr="007F6427">
        <w:rPr>
          <w:rFonts w:cs="Times New Roman"/>
          <w:szCs w:val="24"/>
        </w:rPr>
        <w:t xml:space="preserve"> соответствии с </w:t>
      </w:r>
      <w:r w:rsidRPr="00E8420E">
        <w:rPr>
          <w:rFonts w:cs="Times New Roman"/>
          <w:szCs w:val="24"/>
        </w:rPr>
        <w:t xml:space="preserve">Рисунком </w:t>
      </w:r>
      <w:r w:rsidR="000538AB">
        <w:rPr>
          <w:rFonts w:cs="Times New Roman"/>
          <w:szCs w:val="24"/>
        </w:rPr>
        <w:t>4</w:t>
      </w:r>
      <w:r w:rsidRPr="00E8420E">
        <w:rPr>
          <w:rFonts w:cs="Times New Roman"/>
          <w:szCs w:val="24"/>
        </w:rPr>
        <w:t>;</w:t>
      </w:r>
      <w:r w:rsidR="00573C2C">
        <w:rPr>
          <w:rFonts w:cs="Times New Roman"/>
          <w:szCs w:val="24"/>
        </w:rPr>
        <w:t xml:space="preserve"> </w:t>
      </w:r>
    </w:p>
    <w:p w14:paraId="00950046" w14:textId="26A1E033" w:rsidR="00573C2C" w:rsidRDefault="00573C2C" w:rsidP="00573C2C">
      <w:pPr>
        <w:pStyle w:val="a4"/>
        <w:ind w:left="851"/>
        <w:jc w:val="center"/>
        <w:rPr>
          <w:rFonts w:cs="Times New Roman"/>
          <w:szCs w:val="24"/>
        </w:rPr>
      </w:pPr>
      <w:r w:rsidRPr="00573C2C">
        <w:rPr>
          <w:rFonts w:cs="Times New Roman"/>
          <w:noProof/>
          <w:szCs w:val="24"/>
        </w:rPr>
        <w:drawing>
          <wp:inline distT="0" distB="0" distL="0" distR="0" wp14:anchorId="2B22D6CD" wp14:editId="72973AE1">
            <wp:extent cx="3429479" cy="495369"/>
            <wp:effectExtent l="0" t="0" r="0" b="0"/>
            <wp:docPr id="47570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080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7E2C" w14:textId="0F23CB3E" w:rsidR="00023D77" w:rsidRPr="00A04892" w:rsidRDefault="000538AB" w:rsidP="00A04892">
      <w:pPr>
        <w:pStyle w:val="a4"/>
        <w:ind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4 – Прототип кноп</w:t>
      </w:r>
      <w:r w:rsidR="0015664B">
        <w:rPr>
          <w:rFonts w:cs="Times New Roman"/>
          <w:szCs w:val="24"/>
        </w:rPr>
        <w:t xml:space="preserve">ок </w:t>
      </w:r>
      <w:r w:rsidR="00697AF3">
        <w:rPr>
          <w:rFonts w:cs="Times New Roman"/>
          <w:szCs w:val="24"/>
        </w:rPr>
        <w:t>для добавления воды</w:t>
      </w:r>
    </w:p>
    <w:p w14:paraId="6BD21B59" w14:textId="7C5E07A8" w:rsidR="00EC1C4D" w:rsidRDefault="00EC1C4D" w:rsidP="0096167B">
      <w:pPr>
        <w:pStyle w:val="a4"/>
        <w:numPr>
          <w:ilvl w:val="0"/>
          <w:numId w:val="6"/>
        </w:numPr>
        <w:ind w:left="0" w:firstLine="851"/>
        <w:rPr>
          <w:rFonts w:cs="Times New Roman"/>
          <w:szCs w:val="24"/>
        </w:rPr>
      </w:pPr>
      <w:r w:rsidRPr="00EC1C4D">
        <w:rPr>
          <w:rFonts w:cs="Times New Roman"/>
          <w:szCs w:val="24"/>
        </w:rPr>
        <w:t>возможность настройки дневной нормы</w:t>
      </w:r>
      <w:r w:rsidRPr="00EC1C4D">
        <w:rPr>
          <w:rFonts w:cs="Times New Roman"/>
          <w:i/>
          <w:iCs/>
          <w:szCs w:val="24"/>
        </w:rPr>
        <w:t> </w:t>
      </w:r>
      <w:r w:rsidRPr="00EC1C4D">
        <w:rPr>
          <w:rFonts w:cs="Times New Roman"/>
          <w:szCs w:val="24"/>
        </w:rPr>
        <w:t xml:space="preserve">с помощью кнопки «Настройки» в соответствии с Рисунком </w:t>
      </w:r>
      <w:r w:rsidR="00A04892">
        <w:rPr>
          <w:rFonts w:cs="Times New Roman"/>
          <w:szCs w:val="24"/>
        </w:rPr>
        <w:t>5</w:t>
      </w:r>
      <w:r w:rsidRPr="00EC1C4D">
        <w:rPr>
          <w:rFonts w:cs="Times New Roman"/>
          <w:szCs w:val="24"/>
        </w:rPr>
        <w:t>;</w:t>
      </w:r>
    </w:p>
    <w:p w14:paraId="042EB818" w14:textId="4132B129" w:rsidR="000C5843" w:rsidRDefault="00DB42CC" w:rsidP="000C5843">
      <w:pPr>
        <w:pStyle w:val="a4"/>
        <w:ind w:left="851"/>
        <w:jc w:val="center"/>
        <w:rPr>
          <w:rFonts w:cs="Times New Roman"/>
          <w:szCs w:val="24"/>
        </w:rPr>
      </w:pPr>
      <w:r w:rsidRPr="00DB42CC">
        <w:rPr>
          <w:rFonts w:cs="Times New Roman"/>
          <w:noProof/>
          <w:szCs w:val="24"/>
        </w:rPr>
        <w:drawing>
          <wp:inline distT="0" distB="0" distL="0" distR="0" wp14:anchorId="50C348E3" wp14:editId="6ED001E1">
            <wp:extent cx="590632" cy="523948"/>
            <wp:effectExtent l="0" t="0" r="0" b="9525"/>
            <wp:docPr id="97959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980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F1F3" w14:textId="4D8BC38B" w:rsidR="00A950B0" w:rsidRDefault="00A950B0" w:rsidP="000C5843">
      <w:pPr>
        <w:pStyle w:val="a4"/>
        <w:ind w:left="85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5 – </w:t>
      </w:r>
      <w:r w:rsidR="0043284D">
        <w:rPr>
          <w:rFonts w:cs="Times New Roman"/>
          <w:szCs w:val="24"/>
        </w:rPr>
        <w:t>К</w:t>
      </w:r>
      <w:r w:rsidR="001352DB">
        <w:rPr>
          <w:rFonts w:cs="Times New Roman"/>
          <w:szCs w:val="24"/>
        </w:rPr>
        <w:t>нопка «Настройки»</w:t>
      </w:r>
    </w:p>
    <w:p w14:paraId="442C75FB" w14:textId="31A6CFE2" w:rsidR="00626EA4" w:rsidRPr="00626EA4" w:rsidRDefault="00B52171" w:rsidP="0096167B">
      <w:pPr>
        <w:pStyle w:val="a4"/>
        <w:numPr>
          <w:ilvl w:val="0"/>
          <w:numId w:val="6"/>
        </w:numPr>
        <w:ind w:left="0" w:firstLine="851"/>
        <w:rPr>
          <w:rFonts w:cs="Times New Roman"/>
          <w:szCs w:val="24"/>
        </w:rPr>
      </w:pPr>
      <w:r w:rsidRPr="00EC1C4D">
        <w:rPr>
          <w:rFonts w:cs="Times New Roman"/>
          <w:szCs w:val="24"/>
        </w:rPr>
        <w:t>возможность</w:t>
      </w:r>
      <w:r w:rsidR="009D7CB7">
        <w:rPr>
          <w:rFonts w:cs="Times New Roman"/>
          <w:szCs w:val="24"/>
        </w:rPr>
        <w:t xml:space="preserve"> </w:t>
      </w:r>
      <w:r w:rsidR="00626EA4">
        <w:rPr>
          <w:rFonts w:cs="Times New Roman"/>
          <w:szCs w:val="24"/>
        </w:rPr>
        <w:t>сброса дневного прогресса</w:t>
      </w:r>
      <w:r w:rsidRPr="00EC1C4D">
        <w:rPr>
          <w:rFonts w:cs="Times New Roman"/>
          <w:szCs w:val="24"/>
        </w:rPr>
        <w:t xml:space="preserve"> в соответствии с Рисунком </w:t>
      </w:r>
      <w:r>
        <w:rPr>
          <w:rFonts w:cs="Times New Roman"/>
          <w:szCs w:val="24"/>
        </w:rPr>
        <w:t>6;</w:t>
      </w:r>
    </w:p>
    <w:p w14:paraId="26B55ED6" w14:textId="4A6C9F6A" w:rsidR="00626EA4" w:rsidRDefault="009D7CB7" w:rsidP="00626EA4">
      <w:pPr>
        <w:pStyle w:val="a4"/>
        <w:ind w:left="851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5691DCB" wp14:editId="6CA8C7EA">
            <wp:extent cx="3847619" cy="552381"/>
            <wp:effectExtent l="0" t="0" r="635" b="635"/>
            <wp:docPr id="62360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3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07D" w14:textId="04CBC6B2" w:rsidR="00626EA4" w:rsidRPr="00626EA4" w:rsidRDefault="00626EA4" w:rsidP="00626EA4">
      <w:pPr>
        <w:pStyle w:val="a4"/>
        <w:ind w:left="85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6 </w:t>
      </w:r>
      <w:r w:rsidRPr="00626EA4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r w:rsidR="0043284D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нопка «Сбросить дневной прогресс»</w:t>
      </w:r>
    </w:p>
    <w:p w14:paraId="555E42B3" w14:textId="77777777" w:rsidR="001352DB" w:rsidRDefault="001352DB" w:rsidP="001352DB">
      <w:pPr>
        <w:pStyle w:val="a4"/>
        <w:ind w:left="851"/>
        <w:rPr>
          <w:rFonts w:cs="Times New Roman"/>
          <w:szCs w:val="24"/>
        </w:rPr>
      </w:pPr>
    </w:p>
    <w:p w14:paraId="63BBE193" w14:textId="77777777" w:rsidR="006E1718" w:rsidRDefault="006E1718" w:rsidP="001352DB">
      <w:pPr>
        <w:pStyle w:val="a4"/>
        <w:ind w:left="851"/>
        <w:rPr>
          <w:rFonts w:cs="Times New Roman"/>
          <w:szCs w:val="24"/>
        </w:rPr>
      </w:pPr>
    </w:p>
    <w:p w14:paraId="1B9BBBB9" w14:textId="77777777" w:rsidR="006E1718" w:rsidRPr="00EC1C4D" w:rsidRDefault="006E1718" w:rsidP="001352DB">
      <w:pPr>
        <w:pStyle w:val="a4"/>
        <w:ind w:left="851"/>
        <w:rPr>
          <w:rFonts w:cs="Times New Roman"/>
          <w:szCs w:val="24"/>
        </w:rPr>
      </w:pPr>
    </w:p>
    <w:p w14:paraId="460B76C8" w14:textId="2E76C794" w:rsidR="00E51875" w:rsidRPr="006904C1" w:rsidRDefault="009730DA" w:rsidP="00597BAF">
      <w:pPr>
        <w:pStyle w:val="2"/>
        <w:spacing w:after="240"/>
        <w:rPr>
          <w:szCs w:val="24"/>
        </w:rPr>
      </w:pPr>
      <w:bookmarkStart w:id="22" w:name="_Toc198192225"/>
      <w:bookmarkEnd w:id="21"/>
      <w:r w:rsidRPr="006904C1">
        <w:rPr>
          <w:szCs w:val="24"/>
        </w:rPr>
        <w:lastRenderedPageBreak/>
        <w:t>Требования к показателям назначения</w:t>
      </w:r>
      <w:bookmarkEnd w:id="22"/>
      <w:r w:rsidR="45D82971" w:rsidRPr="006904C1">
        <w:rPr>
          <w:szCs w:val="24"/>
        </w:rPr>
        <w:t xml:space="preserve"> </w:t>
      </w:r>
    </w:p>
    <w:p w14:paraId="4F1D7598" w14:textId="47093530" w:rsidR="00C2714A" w:rsidRPr="006904C1" w:rsidRDefault="00C2714A" w:rsidP="00736793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Результат разработки должен соответствовать следующим показателям назначения:</w:t>
      </w:r>
    </w:p>
    <w:p w14:paraId="74036D9A" w14:textId="77A63016" w:rsidR="00C2714A" w:rsidRDefault="00C2714A" w:rsidP="0096167B">
      <w:pPr>
        <w:pStyle w:val="a4"/>
        <w:numPr>
          <w:ilvl w:val="0"/>
          <w:numId w:val="7"/>
        </w:numPr>
        <w:ind w:left="0" w:firstLine="851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Размер окна программы не менее </w:t>
      </w:r>
      <w:r w:rsidR="00A6325E" w:rsidRPr="006904C1">
        <w:rPr>
          <w:rFonts w:cs="Times New Roman"/>
          <w:szCs w:val="24"/>
        </w:rPr>
        <w:t>900</w:t>
      </w:r>
      <w:r w:rsidRPr="006904C1">
        <w:rPr>
          <w:rFonts w:cs="Times New Roman"/>
          <w:szCs w:val="24"/>
        </w:rPr>
        <w:t>:</w:t>
      </w:r>
      <w:r w:rsidR="00450740">
        <w:rPr>
          <w:rFonts w:cs="Times New Roman"/>
          <w:szCs w:val="24"/>
        </w:rPr>
        <w:t>400</w:t>
      </w:r>
      <w:r w:rsidR="00A6325E" w:rsidRPr="006904C1">
        <w:rPr>
          <w:rFonts w:cs="Times New Roman"/>
          <w:szCs w:val="24"/>
        </w:rPr>
        <w:t xml:space="preserve"> пикселей;</w:t>
      </w:r>
    </w:p>
    <w:p w14:paraId="4B7FD1EA" w14:textId="47407844" w:rsidR="00A370F0" w:rsidRPr="006904C1" w:rsidRDefault="00A370F0" w:rsidP="0096167B">
      <w:pPr>
        <w:pStyle w:val="a4"/>
        <w:numPr>
          <w:ilvl w:val="0"/>
          <w:numId w:val="7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Выполнение основных функций</w:t>
      </w:r>
      <w:r w:rsidR="00617055">
        <w:rPr>
          <w:rFonts w:cs="Times New Roman"/>
          <w:szCs w:val="24"/>
        </w:rPr>
        <w:t>;</w:t>
      </w:r>
    </w:p>
    <w:p w14:paraId="7205125A" w14:textId="6CD43F18" w:rsidR="00B5318D" w:rsidRPr="00A370F0" w:rsidRDefault="00A6325E" w:rsidP="0096167B">
      <w:pPr>
        <w:pStyle w:val="a4"/>
        <w:numPr>
          <w:ilvl w:val="0"/>
          <w:numId w:val="7"/>
        </w:numPr>
        <w:ind w:left="0" w:firstLine="851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Взаимодействие с </w:t>
      </w:r>
      <w:r w:rsidR="00A370F0">
        <w:rPr>
          <w:rFonts w:cs="Times New Roman"/>
          <w:szCs w:val="24"/>
        </w:rPr>
        <w:t>приложением</w:t>
      </w:r>
      <w:r w:rsidRPr="006904C1">
        <w:rPr>
          <w:rFonts w:cs="Times New Roman"/>
          <w:szCs w:val="24"/>
        </w:rPr>
        <w:t xml:space="preserve"> должно осуществляться не более чем одним </w:t>
      </w:r>
      <w:r w:rsidR="00542E33">
        <w:rPr>
          <w:rFonts w:cs="Times New Roman"/>
          <w:szCs w:val="24"/>
        </w:rPr>
        <w:t>пользователем</w:t>
      </w:r>
      <w:r w:rsidRPr="006904C1">
        <w:rPr>
          <w:rFonts w:cs="Times New Roman"/>
          <w:szCs w:val="24"/>
        </w:rPr>
        <w:t>.</w:t>
      </w:r>
    </w:p>
    <w:p w14:paraId="4070ED18" w14:textId="7D9A4C08" w:rsidR="00761B8E" w:rsidRPr="006904C1" w:rsidRDefault="00AA50F6" w:rsidP="00597BAF">
      <w:pPr>
        <w:pStyle w:val="2"/>
        <w:spacing w:after="240"/>
        <w:rPr>
          <w:szCs w:val="24"/>
        </w:rPr>
      </w:pPr>
      <w:bookmarkStart w:id="23" w:name="_Toc198192226"/>
      <w:r w:rsidRPr="006904C1">
        <w:rPr>
          <w:szCs w:val="24"/>
        </w:rPr>
        <w:t>Требования к пользовательскому интерфейсу</w:t>
      </w:r>
      <w:bookmarkEnd w:id="23"/>
    </w:p>
    <w:p w14:paraId="1495D1CC" w14:textId="4CB72AEF" w:rsidR="00727637" w:rsidRDefault="00727637" w:rsidP="00736793">
      <w:pPr>
        <w:spacing w:before="0"/>
      </w:pPr>
      <w:r>
        <w:t>Данный раздел содержит основные требования к пользовательскому интерфейсу</w:t>
      </w:r>
      <w:r w:rsidR="002C2AA9">
        <w:t>.</w:t>
      </w:r>
    </w:p>
    <w:p w14:paraId="442448A0" w14:textId="706F43D1" w:rsidR="006E1718" w:rsidRDefault="006E1718" w:rsidP="006E1718">
      <w:pPr>
        <w:spacing w:before="0"/>
      </w:pPr>
      <w:r w:rsidRPr="00DA3CBC">
        <w:t xml:space="preserve">На рисунке </w:t>
      </w:r>
      <w:r>
        <w:t>7</w:t>
      </w:r>
      <w:r w:rsidRPr="00DA3CBC">
        <w:t xml:space="preserve"> представлен прототип главного меню </w:t>
      </w:r>
      <w:r>
        <w:t>приложен</w:t>
      </w:r>
      <w:r w:rsidR="00024694">
        <w:t>ия</w:t>
      </w:r>
      <w:r w:rsidRPr="00DA3CBC">
        <w:t xml:space="preserve">, на котором расположены кнопки </w:t>
      </w:r>
      <w:r w:rsidR="00024694">
        <w:t>добавления воды</w:t>
      </w:r>
      <w:r w:rsidRPr="00DA3CBC">
        <w:t>, «</w:t>
      </w:r>
      <w:r w:rsidR="00024694">
        <w:t>Настройки</w:t>
      </w:r>
      <w:r w:rsidRPr="00DA3CBC">
        <w:t>», «</w:t>
      </w:r>
      <w:r w:rsidR="009458A5">
        <w:t>Сбросить дневной прогресс</w:t>
      </w:r>
      <w:r w:rsidRPr="00DA3CBC">
        <w:t>»</w:t>
      </w:r>
      <w:r>
        <w:t>:</w:t>
      </w:r>
    </w:p>
    <w:p w14:paraId="52950591" w14:textId="4031F342" w:rsidR="00C112B1" w:rsidRPr="006904C1" w:rsidRDefault="00584C7B" w:rsidP="009D0E90">
      <w:pPr>
        <w:jc w:val="center"/>
        <w:rPr>
          <w:rFonts w:cs="Times New Roman"/>
          <w:b/>
          <w:bCs/>
          <w:szCs w:val="24"/>
        </w:rPr>
      </w:pPr>
      <w:r w:rsidRPr="00584C7B">
        <w:rPr>
          <w:rFonts w:cs="Times New Roman"/>
          <w:b/>
          <w:bCs/>
          <w:noProof/>
          <w:szCs w:val="24"/>
        </w:rPr>
        <w:drawing>
          <wp:inline distT="0" distB="0" distL="0" distR="0" wp14:anchorId="574E05DD" wp14:editId="455C1D63">
            <wp:extent cx="5997575" cy="3683000"/>
            <wp:effectExtent l="0" t="0" r="3175" b="0"/>
            <wp:docPr id="1252946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462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4367" cy="36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A4CE" w14:textId="67E9DC99" w:rsidR="00C112B1" w:rsidRDefault="00C112B1" w:rsidP="00AB3681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Рисунок </w:t>
      </w:r>
      <w:r w:rsidR="00FC36CF">
        <w:rPr>
          <w:rFonts w:cs="Times New Roman"/>
          <w:szCs w:val="24"/>
        </w:rPr>
        <w:t>7</w:t>
      </w:r>
      <w:r w:rsidRPr="006904C1">
        <w:rPr>
          <w:rFonts w:cs="Times New Roman"/>
          <w:szCs w:val="24"/>
        </w:rPr>
        <w:t xml:space="preserve"> – </w:t>
      </w:r>
      <w:r w:rsidR="00736793">
        <w:rPr>
          <w:rFonts w:cs="Times New Roman"/>
          <w:szCs w:val="24"/>
        </w:rPr>
        <w:t>П</w:t>
      </w:r>
      <w:r w:rsidR="004D3713">
        <w:rPr>
          <w:rFonts w:cs="Times New Roman"/>
          <w:szCs w:val="24"/>
        </w:rPr>
        <w:t xml:space="preserve">рототип </w:t>
      </w:r>
      <w:r w:rsidR="009D0E90">
        <w:rPr>
          <w:rFonts w:cs="Times New Roman"/>
          <w:szCs w:val="24"/>
        </w:rPr>
        <w:t>главно</w:t>
      </w:r>
      <w:r w:rsidR="004D3713">
        <w:rPr>
          <w:rFonts w:cs="Times New Roman"/>
          <w:szCs w:val="24"/>
        </w:rPr>
        <w:t>го</w:t>
      </w:r>
      <w:r w:rsidR="009D0E90">
        <w:rPr>
          <w:rFonts w:cs="Times New Roman"/>
          <w:szCs w:val="24"/>
        </w:rPr>
        <w:t xml:space="preserve"> меню</w:t>
      </w:r>
      <w:r w:rsidR="004D3713">
        <w:rPr>
          <w:rFonts w:cs="Times New Roman"/>
          <w:szCs w:val="24"/>
        </w:rPr>
        <w:t xml:space="preserve"> </w:t>
      </w:r>
      <w:r w:rsidR="00A370F0">
        <w:rPr>
          <w:rFonts w:cs="Times New Roman"/>
          <w:szCs w:val="24"/>
        </w:rPr>
        <w:t>приложения</w:t>
      </w:r>
    </w:p>
    <w:p w14:paraId="5C67EF40" w14:textId="77777777" w:rsidR="0089087A" w:rsidRDefault="0089087A" w:rsidP="00AB3681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43FB846F" w14:textId="77777777" w:rsidR="0089087A" w:rsidRDefault="0089087A" w:rsidP="00AB3681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5633555B" w14:textId="77777777" w:rsidR="0089087A" w:rsidRDefault="0089087A" w:rsidP="00AB3681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379FB0D6" w14:textId="77777777" w:rsidR="0089087A" w:rsidRDefault="0089087A" w:rsidP="00AB3681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257050A0" w14:textId="77777777" w:rsidR="0089087A" w:rsidRDefault="0089087A" w:rsidP="0089087A">
      <w:pPr>
        <w:pStyle w:val="a4"/>
        <w:numPr>
          <w:ilvl w:val="0"/>
          <w:numId w:val="12"/>
        </w:numPr>
        <w:ind w:left="0" w:firstLine="851"/>
      </w:pPr>
      <w:bookmarkStart w:id="24" w:name="_Hlk195828201"/>
      <w:r>
        <w:lastRenderedPageBreak/>
        <w:t xml:space="preserve">при нажатии на одну из кнопок добавления воды прогресс должен обновится </w:t>
      </w:r>
      <w:r>
        <w:rPr>
          <w:rFonts w:cs="Times New Roman"/>
          <w:szCs w:val="24"/>
        </w:rPr>
        <w:t xml:space="preserve">в соответствии с рисунком </w:t>
      </w:r>
      <w:r>
        <w:t>8;</w:t>
      </w:r>
    </w:p>
    <w:p w14:paraId="2DC62D53" w14:textId="0C16F3D3" w:rsidR="00FC36CF" w:rsidRDefault="0089087A" w:rsidP="0089087A">
      <w:pPr>
        <w:pStyle w:val="a4"/>
        <w:numPr>
          <w:ilvl w:val="0"/>
          <w:numId w:val="12"/>
        </w:numPr>
        <w:ind w:left="0" w:firstLine="851"/>
      </w:pPr>
      <w:r w:rsidRPr="0089087A">
        <w:t xml:space="preserve">при нажатии на кнопку «Настройки» должно открываться окно с настройками </w:t>
      </w:r>
      <w:r w:rsidRPr="0089087A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соответствии с рисунком </w:t>
      </w:r>
      <w:r>
        <w:t>9;</w:t>
      </w:r>
      <w:bookmarkEnd w:id="24"/>
    </w:p>
    <w:p w14:paraId="0BEED1B8" w14:textId="05B9DC26" w:rsidR="008B3265" w:rsidRDefault="008B3265" w:rsidP="008B3265">
      <w:pPr>
        <w:pStyle w:val="a4"/>
        <w:numPr>
          <w:ilvl w:val="0"/>
          <w:numId w:val="12"/>
        </w:numPr>
        <w:ind w:left="0" w:firstLine="851"/>
      </w:pPr>
      <w:r w:rsidRPr="0089087A">
        <w:t>при нажатии на кнопку «</w:t>
      </w:r>
      <w:r>
        <w:t>Сбросить дневной прогресс</w:t>
      </w:r>
      <w:r w:rsidRPr="0089087A">
        <w:t xml:space="preserve">» </w:t>
      </w:r>
      <w:r>
        <w:t xml:space="preserve">ежедневный прогресс должен сброситься в </w:t>
      </w:r>
      <w:r>
        <w:rPr>
          <w:rFonts w:cs="Times New Roman"/>
          <w:szCs w:val="24"/>
        </w:rPr>
        <w:t xml:space="preserve">соответствии с рисунком </w:t>
      </w:r>
      <w:r>
        <w:t>10;</w:t>
      </w:r>
    </w:p>
    <w:p w14:paraId="0E1CBAAB" w14:textId="77777777" w:rsidR="008B3265" w:rsidRPr="0089087A" w:rsidRDefault="008B3265" w:rsidP="008B3265">
      <w:pPr>
        <w:pStyle w:val="a4"/>
        <w:ind w:left="851"/>
      </w:pPr>
    </w:p>
    <w:p w14:paraId="0055E9F4" w14:textId="77777777" w:rsidR="003A06EE" w:rsidRDefault="003A06EE" w:rsidP="00AB3681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1FEB006A" w14:textId="0C0A0587" w:rsidR="003A06EE" w:rsidRDefault="00136244" w:rsidP="00AB3681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136244">
        <w:rPr>
          <w:rFonts w:cs="Times New Roman"/>
          <w:noProof/>
          <w:szCs w:val="24"/>
        </w:rPr>
        <w:drawing>
          <wp:inline distT="0" distB="0" distL="0" distR="0" wp14:anchorId="7782B879" wp14:editId="2F82D798">
            <wp:extent cx="2514600" cy="611025"/>
            <wp:effectExtent l="0" t="0" r="0" b="0"/>
            <wp:docPr id="1562008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086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9744" cy="6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6E37" w14:textId="555A7970" w:rsidR="00136244" w:rsidRDefault="00136244" w:rsidP="00AB3681">
      <w:pPr>
        <w:spacing w:before="0" w:after="20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8</w:t>
      </w:r>
      <w:r w:rsidR="00445442" w:rsidRPr="00445442">
        <w:rPr>
          <w:rFonts w:cs="Times New Roman"/>
          <w:szCs w:val="24"/>
        </w:rPr>
        <w:t xml:space="preserve"> –</w:t>
      </w:r>
      <w:r w:rsidR="00445442">
        <w:rPr>
          <w:rFonts w:cs="Times New Roman"/>
          <w:szCs w:val="24"/>
        </w:rPr>
        <w:t xml:space="preserve"> </w:t>
      </w:r>
      <w:r w:rsidR="00941752">
        <w:rPr>
          <w:rFonts w:cs="Times New Roman"/>
          <w:szCs w:val="24"/>
        </w:rPr>
        <w:t>Прототип прогресс бара</w:t>
      </w:r>
      <w:r w:rsidR="00D55000">
        <w:rPr>
          <w:rFonts w:cs="Times New Roman"/>
          <w:szCs w:val="24"/>
        </w:rPr>
        <w:br/>
      </w:r>
      <w:r w:rsidR="005963BE" w:rsidRPr="005963BE">
        <w:rPr>
          <w:rFonts w:cs="Times New Roman"/>
          <w:noProof/>
          <w:szCs w:val="24"/>
        </w:rPr>
        <w:drawing>
          <wp:inline distT="0" distB="0" distL="0" distR="0" wp14:anchorId="0E30D694" wp14:editId="6F08696C">
            <wp:extent cx="5343525" cy="3014471"/>
            <wp:effectExtent l="0" t="0" r="0" b="0"/>
            <wp:docPr id="140593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357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4719" cy="302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96B2" w14:textId="0DF4DE95" w:rsidR="00B54CD7" w:rsidRDefault="000A77D6" w:rsidP="00AB3681">
      <w:pPr>
        <w:spacing w:before="0" w:after="20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9 </w:t>
      </w:r>
      <w:r w:rsidRPr="000A77D6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r w:rsidR="00941752">
        <w:rPr>
          <w:rFonts w:cs="Times New Roman"/>
          <w:szCs w:val="24"/>
        </w:rPr>
        <w:t>П</w:t>
      </w:r>
      <w:r w:rsidR="00240268">
        <w:rPr>
          <w:rFonts w:cs="Times New Roman"/>
          <w:szCs w:val="24"/>
        </w:rPr>
        <w:t xml:space="preserve">рототип </w:t>
      </w:r>
      <w:r w:rsidR="00442E7F">
        <w:rPr>
          <w:rFonts w:cs="Times New Roman"/>
          <w:szCs w:val="24"/>
        </w:rPr>
        <w:t>меню настроек</w:t>
      </w:r>
    </w:p>
    <w:p w14:paraId="575925A6" w14:textId="0F3D3901" w:rsidR="008B3265" w:rsidRDefault="00751EE9" w:rsidP="00AB3681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751EE9">
        <w:rPr>
          <w:rFonts w:cs="Times New Roman"/>
          <w:noProof/>
          <w:szCs w:val="24"/>
        </w:rPr>
        <w:drawing>
          <wp:inline distT="0" distB="0" distL="0" distR="0" wp14:anchorId="3AC0A086" wp14:editId="0ADB0143">
            <wp:extent cx="3403600" cy="518484"/>
            <wp:effectExtent l="0" t="0" r="6350" b="0"/>
            <wp:docPr id="475817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171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8655" cy="5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C217" w14:textId="6A177586" w:rsidR="00751EE9" w:rsidRDefault="00751EE9" w:rsidP="00751EE9">
      <w:pPr>
        <w:spacing w:before="0" w:after="20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10 </w:t>
      </w:r>
      <w:r w:rsidRPr="000A77D6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Прототип кнопки сброса ежедневного прогресса</w:t>
      </w:r>
    </w:p>
    <w:p w14:paraId="0202DD3A" w14:textId="5617774E" w:rsidR="0089087A" w:rsidRDefault="00751EE9" w:rsidP="00751EE9">
      <w:pPr>
        <w:spacing w:before="0" w:after="200" w:line="276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C87C0C0" w14:textId="54CA07F4" w:rsidR="006D1C01" w:rsidRDefault="006D1C01" w:rsidP="006D1C01">
      <w:pPr>
        <w:spacing w:before="0" w:after="200"/>
        <w:contextualSpacing w:val="0"/>
      </w:pPr>
      <w:r w:rsidRPr="00DA3CBC">
        <w:lastRenderedPageBreak/>
        <w:t xml:space="preserve">На рисунке </w:t>
      </w:r>
      <w:r>
        <w:t>1</w:t>
      </w:r>
      <w:r w:rsidR="008B3265">
        <w:t>1</w:t>
      </w:r>
      <w:r w:rsidRPr="00DA3CBC">
        <w:t xml:space="preserve"> представлен прототип </w:t>
      </w:r>
      <w:r w:rsidR="00897981">
        <w:t xml:space="preserve">главного </w:t>
      </w:r>
      <w:r w:rsidRPr="00DA3CBC">
        <w:t>окна</w:t>
      </w:r>
      <w:r w:rsidR="00992A1A">
        <w:t xml:space="preserve"> приложения</w:t>
      </w:r>
      <w:r w:rsidRPr="00DA3CBC">
        <w:t xml:space="preserve">, а также </w:t>
      </w:r>
      <w:proofErr w:type="spellStart"/>
      <w:r w:rsidR="008742F4">
        <w:t>ъдолжны</w:t>
      </w:r>
      <w:proofErr w:type="spellEnd"/>
      <w:r w:rsidR="008742F4">
        <w:t xml:space="preserve"> </w:t>
      </w:r>
      <w:r w:rsidRPr="00DA3CBC">
        <w:t>отображат</w:t>
      </w:r>
      <w:r w:rsidR="008742F4">
        <w:t>ь</w:t>
      </w:r>
      <w:r w:rsidRPr="00DA3CBC">
        <w:t>ся</w:t>
      </w:r>
      <w:r w:rsidR="00ED235D">
        <w:t xml:space="preserve">: </w:t>
      </w:r>
      <w:r w:rsidR="00116C4B">
        <w:t>настройки,</w:t>
      </w:r>
      <w:r w:rsidR="00897981">
        <w:t xml:space="preserve"> прогресс бар</w:t>
      </w:r>
      <w:r w:rsidR="005C2661">
        <w:t xml:space="preserve">, кнопки для добавления воды, кнопка сброса </w:t>
      </w:r>
      <w:r w:rsidR="006942D3">
        <w:t>дневного прогресса и счетчик «успешных дней»</w:t>
      </w:r>
      <w:r w:rsidRPr="00DA3CBC">
        <w:t>.</w:t>
      </w:r>
    </w:p>
    <w:p w14:paraId="6500E7C8" w14:textId="02927161" w:rsidR="00ED235D" w:rsidRDefault="00A47294" w:rsidP="00A47294">
      <w:pPr>
        <w:spacing w:before="0" w:after="200"/>
        <w:contextualSpacing w:val="0"/>
        <w:jc w:val="left"/>
        <w:rPr>
          <w:rFonts w:cs="Times New Roman"/>
          <w:szCs w:val="24"/>
        </w:rPr>
      </w:pPr>
      <w:r w:rsidRPr="00A47294">
        <w:rPr>
          <w:rFonts w:cs="Times New Roman"/>
          <w:noProof/>
          <w:szCs w:val="24"/>
        </w:rPr>
        <w:drawing>
          <wp:inline distT="0" distB="0" distL="0" distR="0" wp14:anchorId="47145421" wp14:editId="1054E63D">
            <wp:extent cx="5377383" cy="3041828"/>
            <wp:effectExtent l="0" t="0" r="0" b="6350"/>
            <wp:docPr id="665523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23087" name="Рисунок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383" cy="304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792A" w14:textId="2E1DDBC2" w:rsidR="00A47294" w:rsidRDefault="00A47294" w:rsidP="00A47294">
      <w:pPr>
        <w:spacing w:before="0" w:after="20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</w:t>
      </w:r>
      <w:r w:rsidR="008B3265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</w:t>
      </w:r>
      <w:r w:rsidRPr="00A47294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r w:rsidR="00897981">
        <w:rPr>
          <w:rFonts w:cs="Times New Roman"/>
          <w:szCs w:val="24"/>
        </w:rPr>
        <w:t>Прототип главного окна приложения</w:t>
      </w:r>
    </w:p>
    <w:p w14:paraId="5BAD9212" w14:textId="63A48E68" w:rsidR="005B1E39" w:rsidRDefault="005B1E39" w:rsidP="005B1E39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 рисунке 1</w:t>
      </w:r>
      <w:r w:rsidR="006245BF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 цифрами обозначены:</w:t>
      </w:r>
    </w:p>
    <w:p w14:paraId="2CC995B5" w14:textId="56746B3A" w:rsidR="005B1E39" w:rsidRPr="00FC4678" w:rsidRDefault="005B1E39" w:rsidP="005B1E39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1 —</w:t>
      </w:r>
      <w:r w:rsidR="009B6CBE">
        <w:rPr>
          <w:rFonts w:cs="Times New Roman"/>
          <w:szCs w:val="24"/>
        </w:rPr>
        <w:t xml:space="preserve"> кнопка «Настройки»</w:t>
      </w:r>
      <w:r w:rsidRPr="00FC4678">
        <w:rPr>
          <w:rFonts w:cs="Times New Roman"/>
          <w:szCs w:val="24"/>
        </w:rPr>
        <w:t>;</w:t>
      </w:r>
    </w:p>
    <w:p w14:paraId="4C80FA13" w14:textId="5A8BEA6C" w:rsidR="005B1E39" w:rsidRPr="00FC4678" w:rsidRDefault="005B1E39" w:rsidP="005B1E39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2 —</w:t>
      </w:r>
      <w:r w:rsidR="009B6CBE">
        <w:rPr>
          <w:rFonts w:cs="Times New Roman"/>
          <w:szCs w:val="24"/>
        </w:rPr>
        <w:t xml:space="preserve"> </w:t>
      </w:r>
      <w:r w:rsidR="003F01C4">
        <w:rPr>
          <w:rFonts w:cs="Times New Roman"/>
          <w:szCs w:val="24"/>
        </w:rPr>
        <w:t>прогресс бар</w:t>
      </w:r>
      <w:r w:rsidRPr="00FC4678">
        <w:rPr>
          <w:rFonts w:cs="Times New Roman"/>
          <w:szCs w:val="24"/>
        </w:rPr>
        <w:t>;</w:t>
      </w:r>
    </w:p>
    <w:p w14:paraId="0B068306" w14:textId="1F8D030C" w:rsidR="005B1E39" w:rsidRPr="00FC4678" w:rsidRDefault="005B1E39" w:rsidP="005B1E39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 — </w:t>
      </w:r>
      <w:r w:rsidR="003F01C4">
        <w:rPr>
          <w:rFonts w:cs="Times New Roman"/>
          <w:szCs w:val="24"/>
        </w:rPr>
        <w:t>кнопки для добавления воды</w:t>
      </w:r>
      <w:r w:rsidRPr="00FC4678">
        <w:rPr>
          <w:rFonts w:cs="Times New Roman"/>
          <w:szCs w:val="24"/>
        </w:rPr>
        <w:t>;</w:t>
      </w:r>
    </w:p>
    <w:p w14:paraId="13DD21AC" w14:textId="6CC07077" w:rsidR="005B1E39" w:rsidRPr="00FC4678" w:rsidRDefault="005B1E39" w:rsidP="005B1E39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 — </w:t>
      </w:r>
      <w:r w:rsidR="00AB7803">
        <w:rPr>
          <w:rFonts w:cs="Times New Roman"/>
          <w:szCs w:val="24"/>
        </w:rPr>
        <w:t>кнопка «сброс дневного прогресса</w:t>
      </w:r>
      <w:r w:rsidRPr="00FC4678">
        <w:rPr>
          <w:rFonts w:cs="Times New Roman"/>
          <w:szCs w:val="24"/>
        </w:rPr>
        <w:t>;</w:t>
      </w:r>
    </w:p>
    <w:p w14:paraId="0B07EF7E" w14:textId="77777777" w:rsidR="00AB7803" w:rsidRPr="00FC4678" w:rsidRDefault="005B1E39" w:rsidP="00AB7803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 — </w:t>
      </w:r>
      <w:r w:rsidR="00AB7803">
        <w:rPr>
          <w:rFonts w:cs="Times New Roman"/>
          <w:szCs w:val="24"/>
        </w:rPr>
        <w:t>счётчик «успешных дней»</w:t>
      </w:r>
      <w:r w:rsidR="00AB7803" w:rsidRPr="00FC4678">
        <w:rPr>
          <w:rFonts w:cs="Times New Roman"/>
          <w:szCs w:val="24"/>
        </w:rPr>
        <w:t>;</w:t>
      </w:r>
    </w:p>
    <w:p w14:paraId="62185CD0" w14:textId="4C8E7615" w:rsidR="005B1E39" w:rsidRDefault="00836773" w:rsidP="00472EFF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6</w:t>
      </w:r>
      <w:r w:rsidR="00AB7803">
        <w:rPr>
          <w:rFonts w:cs="Times New Roman"/>
          <w:szCs w:val="24"/>
        </w:rPr>
        <w:t xml:space="preserve"> — </w:t>
      </w:r>
      <w:r w:rsidR="006245BF">
        <w:rPr>
          <w:rFonts w:cs="Times New Roman"/>
          <w:szCs w:val="24"/>
        </w:rPr>
        <w:t>растение, выбранное пользователем.</w:t>
      </w:r>
    </w:p>
    <w:p w14:paraId="26090424" w14:textId="3D4E72A5" w:rsidR="00472EFF" w:rsidRDefault="001B1AFC" w:rsidP="001B1AFC">
      <w:pPr>
        <w:spacing w:before="0" w:after="200" w:line="276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2D86792" w14:textId="26C66EEF" w:rsidR="00397902" w:rsidRDefault="00397902" w:rsidP="00397902">
      <w:r w:rsidRPr="00DA3CBC">
        <w:lastRenderedPageBreak/>
        <w:t xml:space="preserve">На рисунке </w:t>
      </w:r>
      <w:r>
        <w:t>1</w:t>
      </w:r>
      <w:r w:rsidR="001B1AFC">
        <w:t>2</w:t>
      </w:r>
      <w:r w:rsidRPr="00DA3CBC">
        <w:t xml:space="preserve"> представлен прототип окна </w:t>
      </w:r>
      <w:r w:rsidR="00DF5CCC">
        <w:t xml:space="preserve">уведомления о </w:t>
      </w:r>
      <w:r w:rsidR="00FA0608">
        <w:t>необходимости выполнить дневную цель</w:t>
      </w:r>
      <w:r w:rsidR="00EF0282">
        <w:t>.</w:t>
      </w:r>
    </w:p>
    <w:p w14:paraId="321A6EF9" w14:textId="083E1657" w:rsidR="00EF0282" w:rsidRDefault="00FA0608" w:rsidP="006C7D2B">
      <w:pPr>
        <w:jc w:val="center"/>
      </w:pPr>
      <w:r w:rsidRPr="00FA0608">
        <w:rPr>
          <w:noProof/>
        </w:rPr>
        <w:drawing>
          <wp:inline distT="0" distB="0" distL="0" distR="0" wp14:anchorId="50EBB89C" wp14:editId="11409F18">
            <wp:extent cx="5628700" cy="2701925"/>
            <wp:effectExtent l="0" t="0" r="0" b="3175"/>
            <wp:docPr id="790137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376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475" cy="27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5449" w14:textId="34411767" w:rsidR="00502B39" w:rsidRDefault="00502B39" w:rsidP="006C7D2B">
      <w:pPr>
        <w:jc w:val="center"/>
        <w:rPr>
          <w:rFonts w:cs="Times New Roman"/>
          <w:szCs w:val="24"/>
        </w:rPr>
      </w:pPr>
      <w:r>
        <w:t>Рисунок 1</w:t>
      </w:r>
      <w:r w:rsidR="001B1AFC">
        <w:t>2</w:t>
      </w:r>
      <w:r>
        <w:t xml:space="preserve"> </w:t>
      </w:r>
      <w:r w:rsidRPr="000A77D6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Прототип</w:t>
      </w:r>
      <w:r w:rsidR="005D0767">
        <w:rPr>
          <w:rFonts w:cs="Times New Roman"/>
          <w:szCs w:val="24"/>
        </w:rPr>
        <w:t xml:space="preserve"> окна </w:t>
      </w:r>
      <w:r w:rsidR="00F240BD">
        <w:rPr>
          <w:rFonts w:cs="Times New Roman"/>
          <w:szCs w:val="24"/>
        </w:rPr>
        <w:t>уведомления</w:t>
      </w:r>
    </w:p>
    <w:p w14:paraId="67D97F79" w14:textId="77777777" w:rsidR="007A2B03" w:rsidRDefault="007A2B03" w:rsidP="006C7D2B">
      <w:pPr>
        <w:jc w:val="center"/>
        <w:rPr>
          <w:rFonts w:cs="Times New Roman"/>
          <w:szCs w:val="24"/>
        </w:rPr>
      </w:pPr>
    </w:p>
    <w:p w14:paraId="418223E2" w14:textId="713AAE32" w:rsidR="008861FD" w:rsidRPr="00DA3CBC" w:rsidRDefault="00864C1E" w:rsidP="00864C1E">
      <w:r w:rsidRPr="00DA3CBC">
        <w:t xml:space="preserve">На рисунке </w:t>
      </w:r>
      <w:r>
        <w:t>1</w:t>
      </w:r>
      <w:r w:rsidR="001B1AFC">
        <w:t>3</w:t>
      </w:r>
      <w:r w:rsidRPr="00DA3CBC">
        <w:t xml:space="preserve"> представлен прототип окна </w:t>
      </w:r>
      <w:r>
        <w:t>уведомления о достижении дневной цели.</w:t>
      </w:r>
    </w:p>
    <w:p w14:paraId="5E147BA6" w14:textId="0DE00523" w:rsidR="00397902" w:rsidRDefault="00F240BD" w:rsidP="00472EFF">
      <w:pPr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631C104" wp14:editId="06A04037">
            <wp:extent cx="5676900" cy="2723515"/>
            <wp:effectExtent l="0" t="0" r="0" b="635"/>
            <wp:docPr id="1065452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32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9353" cy="274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D28C" w14:textId="627AA9FA" w:rsidR="00F5518B" w:rsidRDefault="00F5518B" w:rsidP="00F5518B">
      <w:pPr>
        <w:jc w:val="center"/>
        <w:rPr>
          <w:rFonts w:cs="Times New Roman"/>
          <w:szCs w:val="24"/>
        </w:rPr>
      </w:pPr>
      <w:r>
        <w:t>Рисунок 1</w:t>
      </w:r>
      <w:r w:rsidR="001B1AFC">
        <w:t>3</w:t>
      </w:r>
      <w:r>
        <w:t xml:space="preserve"> </w:t>
      </w:r>
      <w:r w:rsidRPr="000A77D6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Прототип окна уведо</w:t>
      </w:r>
      <w:r w:rsidR="00FA0608">
        <w:rPr>
          <w:rFonts w:cs="Times New Roman"/>
          <w:szCs w:val="24"/>
        </w:rPr>
        <w:t>мления о достижении цели</w:t>
      </w:r>
    </w:p>
    <w:p w14:paraId="70D6947F" w14:textId="33CC2B0F" w:rsidR="00F5518B" w:rsidRPr="00AB3681" w:rsidRDefault="007A2B03" w:rsidP="007A2B03">
      <w:pPr>
        <w:spacing w:before="0" w:after="200" w:line="276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352D275" w14:textId="2B1A556C" w:rsidR="26B8DED2" w:rsidRPr="006904C1" w:rsidRDefault="00295D9C" w:rsidP="00597BAF">
      <w:pPr>
        <w:pStyle w:val="2"/>
        <w:spacing w:after="240"/>
        <w:rPr>
          <w:szCs w:val="24"/>
        </w:rPr>
      </w:pPr>
      <w:bookmarkStart w:id="25" w:name="_Toc198192227"/>
      <w:r w:rsidRPr="006904C1">
        <w:rPr>
          <w:szCs w:val="24"/>
        </w:rPr>
        <w:lastRenderedPageBreak/>
        <w:t>Требования к видам обеспечения</w:t>
      </w:r>
      <w:bookmarkEnd w:id="25"/>
    </w:p>
    <w:p w14:paraId="5021EA72" w14:textId="6E720A95" w:rsidR="00F31613" w:rsidRPr="006904C1" w:rsidRDefault="00F31613" w:rsidP="00F31613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Данный раздел содержит </w:t>
      </w:r>
      <w:r w:rsidR="007125FF">
        <w:rPr>
          <w:rFonts w:cs="Times New Roman"/>
          <w:szCs w:val="24"/>
        </w:rPr>
        <w:t xml:space="preserve">требования </w:t>
      </w:r>
      <w:r w:rsidRPr="006904C1">
        <w:rPr>
          <w:rFonts w:cs="Times New Roman"/>
          <w:szCs w:val="24"/>
        </w:rPr>
        <w:t>к видам обеспечения</w:t>
      </w:r>
      <w:r w:rsidR="009D12B4">
        <w:rPr>
          <w:rFonts w:cs="Times New Roman"/>
          <w:szCs w:val="24"/>
        </w:rPr>
        <w:t>.</w:t>
      </w:r>
    </w:p>
    <w:p w14:paraId="607098D9" w14:textId="67CE43B4" w:rsidR="00295D9C" w:rsidRPr="006904C1" w:rsidRDefault="00256697" w:rsidP="00597BAF">
      <w:pPr>
        <w:pStyle w:val="3"/>
        <w:spacing w:after="240"/>
        <w:rPr>
          <w:szCs w:val="24"/>
        </w:rPr>
      </w:pPr>
      <w:bookmarkStart w:id="26" w:name="_Toc198192228"/>
      <w:r w:rsidRPr="006904C1">
        <w:rPr>
          <w:szCs w:val="24"/>
        </w:rPr>
        <w:t>Требования к математическому обеспечению</w:t>
      </w:r>
      <w:bookmarkEnd w:id="26"/>
    </w:p>
    <w:p w14:paraId="3358AAEC" w14:textId="7F04C2B3" w:rsidR="008E5F62" w:rsidRPr="006904C1" w:rsidRDefault="00A6325E" w:rsidP="00A370F0">
      <w:pPr>
        <w:rPr>
          <w:rFonts w:cs="Times New Roman"/>
          <w:szCs w:val="24"/>
        </w:rPr>
      </w:pPr>
      <w:r w:rsidRPr="00EA1BA1">
        <w:rPr>
          <w:rFonts w:cs="Times New Roman"/>
          <w:szCs w:val="24"/>
        </w:rPr>
        <w:t xml:space="preserve">Требования к математическому обеспечению в данной разработке </w:t>
      </w:r>
      <w:r w:rsidR="00AF5603">
        <w:rPr>
          <w:rFonts w:cs="Times New Roman"/>
          <w:szCs w:val="24"/>
        </w:rPr>
        <w:t>необходимы</w:t>
      </w:r>
      <w:r w:rsidR="009D0E90">
        <w:rPr>
          <w:rFonts w:cs="Times New Roman"/>
          <w:szCs w:val="24"/>
        </w:rPr>
        <w:t xml:space="preserve"> для подсчёта </w:t>
      </w:r>
      <w:r w:rsidR="00FB3F75">
        <w:rPr>
          <w:rFonts w:cs="Times New Roman"/>
          <w:szCs w:val="24"/>
        </w:rPr>
        <w:t>прогресса</w:t>
      </w:r>
      <w:r w:rsidR="009D0E90">
        <w:rPr>
          <w:rFonts w:cs="Times New Roman"/>
          <w:szCs w:val="24"/>
        </w:rPr>
        <w:t>, а также наращивания счётчика уровня.</w:t>
      </w:r>
    </w:p>
    <w:p w14:paraId="2B1FFEE1" w14:textId="09709FF1" w:rsidR="00256697" w:rsidRPr="006904C1" w:rsidRDefault="00256697" w:rsidP="00597BAF">
      <w:pPr>
        <w:pStyle w:val="3"/>
        <w:spacing w:after="240"/>
        <w:rPr>
          <w:szCs w:val="24"/>
        </w:rPr>
      </w:pPr>
      <w:bookmarkStart w:id="27" w:name="_Toc198192229"/>
      <w:r w:rsidRPr="006904C1">
        <w:rPr>
          <w:szCs w:val="24"/>
        </w:rPr>
        <w:t>Требования к информационному обеспечению</w:t>
      </w:r>
      <w:bookmarkEnd w:id="27"/>
    </w:p>
    <w:p w14:paraId="54990DCC" w14:textId="31539CD9" w:rsidR="00BC6799" w:rsidRPr="006904C1" w:rsidRDefault="00214C75" w:rsidP="00AA36CA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Данный раздел содержит основные требования к информационному обес</w:t>
      </w:r>
      <w:r w:rsidR="003B64AE">
        <w:rPr>
          <w:rFonts w:cs="Times New Roman"/>
          <w:szCs w:val="24"/>
        </w:rPr>
        <w:t>п</w:t>
      </w:r>
      <w:r w:rsidRPr="006904C1">
        <w:rPr>
          <w:rFonts w:cs="Times New Roman"/>
          <w:szCs w:val="24"/>
        </w:rPr>
        <w:t>ечению.</w:t>
      </w:r>
    </w:p>
    <w:p w14:paraId="4FC65AD2" w14:textId="77777777" w:rsidR="006D3F32" w:rsidRPr="006D3F32" w:rsidRDefault="006D3F32" w:rsidP="006D3F32">
      <w:pPr>
        <w:rPr>
          <w:rFonts w:cs="Times New Roman"/>
          <w:szCs w:val="24"/>
        </w:rPr>
      </w:pPr>
      <w:bookmarkStart w:id="28" w:name="_Hlk195830130"/>
      <w:r w:rsidRPr="006D3F32">
        <w:rPr>
          <w:rFonts w:cs="Times New Roman"/>
          <w:szCs w:val="24"/>
        </w:rPr>
        <w:t>Visual Studio Code — это многофункциональный редактор кода от компании Microsoft, созданный на основе платформы Electron. Он поддерживает работу с различными языками программирования, позволяя разрабатывать веб-сайты, мобильные приложения, взаимодействовать с базами данных и тестировать сервисы.</w:t>
      </w:r>
    </w:p>
    <w:p w14:paraId="079712D1" w14:textId="77777777" w:rsidR="006D3F32" w:rsidRPr="006D3F32" w:rsidRDefault="006D3F32" w:rsidP="006D3F32">
      <w:pPr>
        <w:rPr>
          <w:rFonts w:cs="Times New Roman"/>
          <w:szCs w:val="24"/>
        </w:rPr>
      </w:pPr>
      <w:r w:rsidRPr="006D3F32">
        <w:rPr>
          <w:rFonts w:cs="Times New Roman"/>
          <w:szCs w:val="24"/>
        </w:rPr>
        <w:t>Python — это интерпретируемый, высокоуровневый язык программирования общего назначения, который поддерживает объектно-ориентированное программирование, имеет динамическую строгую типизацию и систему автоматического управления памятью. Язык был задуман для повышения продуктивности разработчиков и улучшения читабельности кода.</w:t>
      </w:r>
    </w:p>
    <w:p w14:paraId="34EC6185" w14:textId="77777777" w:rsidR="006D3F32" w:rsidRPr="00A370F0" w:rsidRDefault="006D3F32" w:rsidP="006D3F32">
      <w:pPr>
        <w:rPr>
          <w:rFonts w:cs="Times New Roman"/>
          <w:szCs w:val="24"/>
        </w:rPr>
      </w:pPr>
      <w:proofErr w:type="spellStart"/>
      <w:r w:rsidRPr="006D3F32">
        <w:rPr>
          <w:rFonts w:cs="Times New Roman"/>
          <w:szCs w:val="24"/>
        </w:rPr>
        <w:t>GitHub</w:t>
      </w:r>
      <w:proofErr w:type="spellEnd"/>
      <w:r w:rsidRPr="006D3F32">
        <w:rPr>
          <w:rFonts w:cs="Times New Roman"/>
          <w:szCs w:val="24"/>
        </w:rPr>
        <w:t xml:space="preserve"> — это облачная платформа для хостинга IT-проектов и совместной разработки. В платформе находятся репозитории - место, где хранится проект. Он содержит все файлы и историю их изменений. Репозитории делятся на публичные и частные.</w:t>
      </w:r>
    </w:p>
    <w:p w14:paraId="63BC947B" w14:textId="6B6600A8" w:rsidR="00BC6799" w:rsidRPr="006904C1" w:rsidRDefault="006D3F32" w:rsidP="006D3F32">
      <w:pPr>
        <w:rPr>
          <w:rFonts w:cs="Times New Roman"/>
          <w:szCs w:val="24"/>
        </w:rPr>
      </w:pPr>
      <w:r w:rsidRPr="006904C1">
        <w:rPr>
          <w:rFonts w:cs="Times New Roman"/>
          <w:szCs w:val="24"/>
          <w:lang w:val="en-US"/>
        </w:rPr>
        <w:t>PowerPoint</w:t>
      </w:r>
      <w:r w:rsidR="00214C75" w:rsidRPr="006904C1">
        <w:rPr>
          <w:rFonts w:cs="Times New Roman"/>
          <w:szCs w:val="24"/>
        </w:rPr>
        <w:t xml:space="preserve"> – программа для создания презентаций из слайдов. Программа входит в набор </w:t>
      </w:r>
      <w:r w:rsidR="00214C75" w:rsidRPr="006904C1">
        <w:rPr>
          <w:rFonts w:cs="Times New Roman"/>
          <w:szCs w:val="24"/>
          <w:lang w:val="en-US"/>
        </w:rPr>
        <w:t>Office</w:t>
      </w:r>
      <w:r w:rsidR="00214C75" w:rsidRPr="006904C1">
        <w:rPr>
          <w:rFonts w:cs="Times New Roman"/>
          <w:szCs w:val="24"/>
        </w:rPr>
        <w:t xml:space="preserve"> от компании </w:t>
      </w:r>
      <w:r w:rsidR="00214C75" w:rsidRPr="006904C1">
        <w:rPr>
          <w:rFonts w:cs="Times New Roman"/>
          <w:szCs w:val="24"/>
          <w:lang w:val="en-US"/>
        </w:rPr>
        <w:t>Microsoft</w:t>
      </w:r>
      <w:r w:rsidR="00214C75" w:rsidRPr="006904C1">
        <w:rPr>
          <w:rFonts w:cs="Times New Roman"/>
          <w:szCs w:val="24"/>
        </w:rPr>
        <w:t xml:space="preserve">. </w:t>
      </w:r>
      <w:r w:rsidR="00214C75" w:rsidRPr="006904C1">
        <w:rPr>
          <w:rFonts w:cs="Times New Roman"/>
          <w:szCs w:val="24"/>
          <w:lang w:val="en-US"/>
        </w:rPr>
        <w:t>PowerPoint</w:t>
      </w:r>
      <w:r w:rsidR="00214C75" w:rsidRPr="006904C1">
        <w:rPr>
          <w:rFonts w:cs="Times New Roman"/>
          <w:szCs w:val="24"/>
        </w:rPr>
        <w:t xml:space="preserve"> позволяет создавать </w:t>
      </w:r>
      <w:r w:rsidR="0036565A" w:rsidRPr="006904C1">
        <w:rPr>
          <w:rFonts w:cs="Times New Roman"/>
          <w:szCs w:val="24"/>
        </w:rPr>
        <w:t>различные слайды, которые включают в себя текст, изображения, графику, анимации и многое другое.</w:t>
      </w:r>
      <w:r w:rsidR="00C66AEC">
        <w:rPr>
          <w:rFonts w:cs="Times New Roman"/>
          <w:szCs w:val="24"/>
        </w:rPr>
        <w:t xml:space="preserve"> </w:t>
      </w:r>
    </w:p>
    <w:bookmarkEnd w:id="28"/>
    <w:p w14:paraId="313B46E9" w14:textId="3B060D91" w:rsidR="00E208B0" w:rsidRPr="006904C1" w:rsidRDefault="001F61FC" w:rsidP="00597BAF">
      <w:pPr>
        <w:pStyle w:val="4"/>
        <w:spacing w:after="240"/>
        <w:rPr>
          <w:szCs w:val="24"/>
        </w:rPr>
      </w:pPr>
      <w:r w:rsidRPr="006904C1">
        <w:rPr>
          <w:szCs w:val="24"/>
        </w:rPr>
        <w:t>Требования к форматам хранения данных</w:t>
      </w:r>
    </w:p>
    <w:p w14:paraId="13998AD1" w14:textId="77777777" w:rsidR="00067E0B" w:rsidRDefault="00067E0B" w:rsidP="00067E0B">
      <w:r>
        <w:t>Для хранения необходимых данных используются следующие форматы хранения:</w:t>
      </w:r>
    </w:p>
    <w:p w14:paraId="046F33D8" w14:textId="492F9C05" w:rsidR="00067E0B" w:rsidRDefault="00B404A3" w:rsidP="00067E0B">
      <w:pPr>
        <w:numPr>
          <w:ilvl w:val="0"/>
          <w:numId w:val="24"/>
        </w:numPr>
        <w:tabs>
          <w:tab w:val="clear" w:pos="1260"/>
          <w:tab w:val="left" w:pos="420"/>
        </w:tabs>
      </w:pPr>
      <w:r>
        <w:t xml:space="preserve">данные пользователя формата </w:t>
      </w:r>
      <w:proofErr w:type="spellStart"/>
      <w:r>
        <w:rPr>
          <w:lang w:val="en-US"/>
        </w:rPr>
        <w:t>json</w:t>
      </w:r>
      <w:proofErr w:type="spellEnd"/>
      <w:r w:rsidR="00067E0B">
        <w:t>;</w:t>
      </w:r>
    </w:p>
    <w:p w14:paraId="3924969F" w14:textId="77777777" w:rsidR="00067E0B" w:rsidRDefault="00067E0B" w:rsidP="00067E0B">
      <w:pPr>
        <w:numPr>
          <w:ilvl w:val="0"/>
          <w:numId w:val="24"/>
        </w:numPr>
        <w:tabs>
          <w:tab w:val="clear" w:pos="1260"/>
          <w:tab w:val="left" w:pos="420"/>
        </w:tabs>
      </w:pPr>
      <w:r>
        <w:t xml:space="preserve">исходный код </w:t>
      </w:r>
      <w:r>
        <w:rPr>
          <w:lang w:val="en-US"/>
        </w:rPr>
        <w:t>Python</w:t>
      </w:r>
      <w:r>
        <w:t xml:space="preserve"> формата </w:t>
      </w:r>
      <w:proofErr w:type="spellStart"/>
      <w:r>
        <w:rPr>
          <w:lang w:val="en-US"/>
        </w:rPr>
        <w:t>py</w:t>
      </w:r>
      <w:proofErr w:type="spellEnd"/>
      <w:r>
        <w:t>;</w:t>
      </w:r>
    </w:p>
    <w:p w14:paraId="4DA8B083" w14:textId="1C7A772A" w:rsidR="006B5E24" w:rsidRPr="00B404A3" w:rsidRDefault="00067E0B" w:rsidP="00B404A3">
      <w:pPr>
        <w:numPr>
          <w:ilvl w:val="0"/>
          <w:numId w:val="24"/>
        </w:numPr>
        <w:tabs>
          <w:tab w:val="clear" w:pos="1260"/>
          <w:tab w:val="left" w:pos="420"/>
        </w:tabs>
      </w:pPr>
      <w:r>
        <w:t xml:space="preserve">изображения (текстуры) формата </w:t>
      </w:r>
      <w:proofErr w:type="spellStart"/>
      <w:r w:rsidR="00B404A3">
        <w:rPr>
          <w:lang w:val="en-US"/>
        </w:rPr>
        <w:t>png</w:t>
      </w:r>
      <w:proofErr w:type="spellEnd"/>
      <w:r>
        <w:t>.</w:t>
      </w:r>
      <w:r w:rsidR="00AC6FD3" w:rsidRPr="00B404A3">
        <w:rPr>
          <w:rFonts w:cs="Times New Roman"/>
          <w:szCs w:val="24"/>
        </w:rPr>
        <w:t xml:space="preserve"> </w:t>
      </w:r>
    </w:p>
    <w:p w14:paraId="182D3338" w14:textId="68EFA90B" w:rsidR="001F61FC" w:rsidRPr="006904C1" w:rsidRDefault="008239DB" w:rsidP="00597BAF">
      <w:pPr>
        <w:pStyle w:val="4"/>
        <w:spacing w:after="240"/>
        <w:rPr>
          <w:szCs w:val="24"/>
        </w:rPr>
      </w:pPr>
      <w:r w:rsidRPr="006904C1">
        <w:rPr>
          <w:szCs w:val="24"/>
        </w:rPr>
        <w:t>Требования к лингвистическому обеспечению</w:t>
      </w:r>
    </w:p>
    <w:p w14:paraId="156DF21C" w14:textId="216E72FE" w:rsidR="00E51875" w:rsidRPr="006904C1" w:rsidRDefault="00542E33" w:rsidP="00E5187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Приложение </w:t>
      </w:r>
      <w:r w:rsidR="00E51875" w:rsidRPr="006904C1">
        <w:rPr>
          <w:rFonts w:cs="Times New Roman"/>
          <w:szCs w:val="24"/>
        </w:rPr>
        <w:t>должн</w:t>
      </w:r>
      <w:r>
        <w:rPr>
          <w:rFonts w:cs="Times New Roman"/>
          <w:szCs w:val="24"/>
        </w:rPr>
        <w:t>о</w:t>
      </w:r>
      <w:r w:rsidR="00E51875" w:rsidRPr="006904C1">
        <w:rPr>
          <w:rFonts w:cs="Times New Roman"/>
          <w:szCs w:val="24"/>
        </w:rPr>
        <w:t xml:space="preserve"> быть на русском языке без возможности </w:t>
      </w:r>
      <w:r w:rsidR="00F6024D" w:rsidRPr="006904C1">
        <w:rPr>
          <w:rFonts w:cs="Times New Roman"/>
          <w:szCs w:val="24"/>
        </w:rPr>
        <w:t xml:space="preserve">перевода </w:t>
      </w:r>
      <w:r w:rsidR="00E51875" w:rsidRPr="006904C1">
        <w:rPr>
          <w:rFonts w:cs="Times New Roman"/>
          <w:szCs w:val="24"/>
        </w:rPr>
        <w:t>на другие языки</w:t>
      </w:r>
      <w:r w:rsidR="003B64AE">
        <w:rPr>
          <w:rFonts w:cs="Times New Roman"/>
          <w:szCs w:val="24"/>
        </w:rPr>
        <w:t>.</w:t>
      </w:r>
    </w:p>
    <w:p w14:paraId="02ABA6DD" w14:textId="690215C8" w:rsidR="008239DB" w:rsidRPr="006904C1" w:rsidRDefault="004A0E13" w:rsidP="00597BAF">
      <w:pPr>
        <w:pStyle w:val="3"/>
        <w:spacing w:after="240"/>
        <w:rPr>
          <w:szCs w:val="24"/>
        </w:rPr>
      </w:pPr>
      <w:bookmarkStart w:id="29" w:name="_Toc198192230"/>
      <w:r w:rsidRPr="006904C1">
        <w:rPr>
          <w:szCs w:val="24"/>
        </w:rPr>
        <w:lastRenderedPageBreak/>
        <w:t>Требования к метрологическому обеспечению</w:t>
      </w:r>
      <w:bookmarkEnd w:id="29"/>
    </w:p>
    <w:p w14:paraId="62723444" w14:textId="0793468C" w:rsidR="008E5F62" w:rsidRPr="006904C1" w:rsidRDefault="00E51875" w:rsidP="00A370F0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Требования к метрологическому обеспечению не предъявляются</w:t>
      </w:r>
      <w:r w:rsidR="003B64AE">
        <w:rPr>
          <w:rFonts w:cs="Times New Roman"/>
          <w:szCs w:val="24"/>
        </w:rPr>
        <w:t>.</w:t>
      </w:r>
    </w:p>
    <w:p w14:paraId="25230B1D" w14:textId="470EE874" w:rsidR="004A0E13" w:rsidRPr="006904C1" w:rsidRDefault="004A0E13" w:rsidP="00597BAF">
      <w:pPr>
        <w:pStyle w:val="3"/>
        <w:spacing w:after="240"/>
        <w:rPr>
          <w:szCs w:val="24"/>
        </w:rPr>
      </w:pPr>
      <w:bookmarkStart w:id="30" w:name="_Toc198192231"/>
      <w:r w:rsidRPr="006904C1">
        <w:rPr>
          <w:szCs w:val="24"/>
        </w:rPr>
        <w:t>Требования к техническому обеспечению</w:t>
      </w:r>
      <w:bookmarkEnd w:id="30"/>
    </w:p>
    <w:p w14:paraId="33DA5A8E" w14:textId="5EB32AD4" w:rsidR="006B5E24" w:rsidRPr="006904C1" w:rsidRDefault="00A14315" w:rsidP="00E51875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В с</w:t>
      </w:r>
      <w:r w:rsidR="00E51875" w:rsidRPr="006904C1">
        <w:rPr>
          <w:rFonts w:cs="Times New Roman"/>
          <w:szCs w:val="24"/>
        </w:rPr>
        <w:t xml:space="preserve">остав технических средств должен входить персональный компьютер, соответствующий </w:t>
      </w:r>
      <w:r w:rsidR="00BC6799" w:rsidRPr="006904C1">
        <w:rPr>
          <w:rFonts w:cs="Times New Roman"/>
          <w:szCs w:val="24"/>
        </w:rPr>
        <w:t>минимальным системным требованиям</w:t>
      </w:r>
      <w:r w:rsidR="006B5E24" w:rsidRPr="006904C1">
        <w:rPr>
          <w:rFonts w:cs="Times New Roman"/>
          <w:szCs w:val="24"/>
        </w:rPr>
        <w:t>:</w:t>
      </w:r>
    </w:p>
    <w:p w14:paraId="15502BEC" w14:textId="55867DE1" w:rsidR="006B5E24" w:rsidRPr="00BE35DB" w:rsidRDefault="00E46889" w:rsidP="0096167B">
      <w:pPr>
        <w:pStyle w:val="a4"/>
        <w:numPr>
          <w:ilvl w:val="0"/>
          <w:numId w:val="17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6B5E24" w:rsidRPr="00BE35DB">
        <w:rPr>
          <w:rFonts w:cs="Times New Roman"/>
          <w:szCs w:val="24"/>
        </w:rPr>
        <w:t>перационная система</w:t>
      </w:r>
      <w:r w:rsidR="00AA36CA" w:rsidRPr="00BE35DB">
        <w:rPr>
          <w:rFonts w:cs="Times New Roman"/>
          <w:szCs w:val="24"/>
        </w:rPr>
        <w:t xml:space="preserve"> — </w:t>
      </w:r>
      <w:r w:rsidR="006B5E24" w:rsidRPr="00BE35DB">
        <w:rPr>
          <w:rFonts w:cs="Times New Roman"/>
          <w:szCs w:val="24"/>
          <w:lang w:val="en-US"/>
        </w:rPr>
        <w:t>Windows</w:t>
      </w:r>
      <w:r w:rsidR="006B5E24" w:rsidRPr="00BE35DB">
        <w:rPr>
          <w:rFonts w:cs="Times New Roman"/>
          <w:szCs w:val="24"/>
        </w:rPr>
        <w:t xml:space="preserve"> 1</w:t>
      </w:r>
      <w:r w:rsidR="008C4B79" w:rsidRPr="00BE35DB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;</w:t>
      </w:r>
    </w:p>
    <w:p w14:paraId="0EC56CE1" w14:textId="2397F1BD" w:rsidR="006B5E24" w:rsidRPr="00E46889" w:rsidRDefault="00E46889" w:rsidP="0096167B">
      <w:pPr>
        <w:pStyle w:val="a4"/>
        <w:numPr>
          <w:ilvl w:val="0"/>
          <w:numId w:val="17"/>
        </w:numPr>
        <w:ind w:left="0" w:firstLine="851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</w:t>
      </w:r>
      <w:r w:rsidR="006B5E24" w:rsidRPr="00BE35DB">
        <w:rPr>
          <w:rFonts w:cs="Times New Roman"/>
          <w:szCs w:val="24"/>
        </w:rPr>
        <w:t>роцессор</w:t>
      </w:r>
      <w:r w:rsidR="00AA36CA" w:rsidRPr="00E46889">
        <w:rPr>
          <w:rFonts w:cs="Times New Roman"/>
          <w:szCs w:val="24"/>
          <w:lang w:val="en-US"/>
        </w:rPr>
        <w:t xml:space="preserve"> — </w:t>
      </w:r>
      <w:r w:rsidR="006B5E24" w:rsidRPr="00BE35DB">
        <w:rPr>
          <w:rFonts w:cs="Times New Roman"/>
          <w:szCs w:val="24"/>
          <w:lang w:val="en-US"/>
        </w:rPr>
        <w:t>Intel</w:t>
      </w:r>
      <w:r w:rsidR="006B5E24" w:rsidRPr="00E46889">
        <w:rPr>
          <w:rFonts w:cs="Times New Roman"/>
          <w:szCs w:val="24"/>
          <w:lang w:val="en-US"/>
        </w:rPr>
        <w:t xml:space="preserve"> </w:t>
      </w:r>
      <w:r w:rsidR="006B5E24" w:rsidRPr="00BE35DB">
        <w:rPr>
          <w:rFonts w:cs="Times New Roman"/>
          <w:szCs w:val="24"/>
          <w:lang w:val="en-US"/>
        </w:rPr>
        <w:t>Core</w:t>
      </w:r>
      <w:r w:rsidR="006B5E24" w:rsidRPr="00E46889">
        <w:rPr>
          <w:rFonts w:cs="Times New Roman"/>
          <w:szCs w:val="24"/>
          <w:lang w:val="en-US"/>
        </w:rPr>
        <w:t xml:space="preserve"> </w:t>
      </w:r>
      <w:r w:rsidR="006B5E24" w:rsidRPr="00BE35DB">
        <w:rPr>
          <w:rFonts w:cs="Times New Roman"/>
          <w:szCs w:val="24"/>
          <w:lang w:val="en-US"/>
        </w:rPr>
        <w:t>i</w:t>
      </w:r>
      <w:r w:rsidR="006B5E24" w:rsidRPr="00E46889">
        <w:rPr>
          <w:rFonts w:cs="Times New Roman"/>
          <w:szCs w:val="24"/>
          <w:lang w:val="en-US"/>
        </w:rPr>
        <w:t>5 11400</w:t>
      </w:r>
      <w:r w:rsidR="006B5E24" w:rsidRPr="00BE35DB">
        <w:rPr>
          <w:rFonts w:cs="Times New Roman"/>
          <w:szCs w:val="24"/>
          <w:lang w:val="en-US"/>
        </w:rPr>
        <w:t>h</w:t>
      </w:r>
      <w:r w:rsidRPr="00E46889">
        <w:rPr>
          <w:rFonts w:cs="Times New Roman"/>
          <w:szCs w:val="24"/>
          <w:lang w:val="en-US"/>
        </w:rPr>
        <w:t>;</w:t>
      </w:r>
    </w:p>
    <w:p w14:paraId="10379689" w14:textId="1721A0B3" w:rsidR="006B5E24" w:rsidRPr="00BE35DB" w:rsidRDefault="00E46889" w:rsidP="0096167B">
      <w:pPr>
        <w:pStyle w:val="a4"/>
        <w:numPr>
          <w:ilvl w:val="0"/>
          <w:numId w:val="17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6B5E24" w:rsidRPr="00BE35DB">
        <w:rPr>
          <w:rFonts w:cs="Times New Roman"/>
          <w:szCs w:val="24"/>
        </w:rPr>
        <w:t>перативная память</w:t>
      </w:r>
      <w:r w:rsidR="00AA36CA" w:rsidRPr="00BE35DB">
        <w:rPr>
          <w:rFonts w:cs="Times New Roman"/>
          <w:szCs w:val="24"/>
        </w:rPr>
        <w:t xml:space="preserve"> — </w:t>
      </w:r>
      <w:r w:rsidR="008C4B79" w:rsidRPr="00BE35DB">
        <w:rPr>
          <w:rFonts w:cs="Times New Roman"/>
          <w:szCs w:val="24"/>
        </w:rPr>
        <w:t>2 ГБ</w:t>
      </w:r>
      <w:r>
        <w:rPr>
          <w:rFonts w:cs="Times New Roman"/>
          <w:szCs w:val="24"/>
        </w:rPr>
        <w:t>;</w:t>
      </w:r>
    </w:p>
    <w:p w14:paraId="63A86852" w14:textId="001EBFFC" w:rsidR="006B5E24" w:rsidRPr="00BE35DB" w:rsidRDefault="00E46889" w:rsidP="0096167B">
      <w:pPr>
        <w:pStyle w:val="a4"/>
        <w:numPr>
          <w:ilvl w:val="0"/>
          <w:numId w:val="17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6B5E24" w:rsidRPr="00BE35DB">
        <w:rPr>
          <w:rFonts w:cs="Times New Roman"/>
          <w:szCs w:val="24"/>
        </w:rPr>
        <w:t>идеокарта</w:t>
      </w:r>
      <w:r w:rsidR="00AA36CA" w:rsidRPr="00BE35DB">
        <w:rPr>
          <w:rFonts w:cs="Times New Roman"/>
          <w:szCs w:val="24"/>
        </w:rPr>
        <w:t xml:space="preserve"> — </w:t>
      </w:r>
      <w:r w:rsidR="008C4B79" w:rsidRPr="00BE35DB">
        <w:rPr>
          <w:rFonts w:cs="Times New Roman"/>
          <w:szCs w:val="24"/>
          <w:lang w:val="en-US"/>
        </w:rPr>
        <w:t>Intel</w:t>
      </w:r>
      <w:r w:rsidR="008C4B79" w:rsidRPr="00BE35DB">
        <w:rPr>
          <w:rFonts w:cs="Times New Roman"/>
          <w:szCs w:val="24"/>
        </w:rPr>
        <w:t xml:space="preserve"> </w:t>
      </w:r>
      <w:r w:rsidR="008C4B79" w:rsidRPr="00BE35DB">
        <w:rPr>
          <w:rFonts w:cs="Times New Roman"/>
          <w:szCs w:val="24"/>
          <w:lang w:val="en-US"/>
        </w:rPr>
        <w:t>UHD</w:t>
      </w:r>
      <w:r w:rsidR="008C4B79" w:rsidRPr="00BE35DB">
        <w:rPr>
          <w:rFonts w:cs="Times New Roman"/>
          <w:szCs w:val="24"/>
        </w:rPr>
        <w:t xml:space="preserve"> </w:t>
      </w:r>
      <w:r w:rsidR="008C4B79" w:rsidRPr="00BE35DB">
        <w:rPr>
          <w:rFonts w:cs="Times New Roman"/>
          <w:szCs w:val="24"/>
          <w:lang w:val="en-US"/>
        </w:rPr>
        <w:t>Graphics</w:t>
      </w:r>
      <w:r>
        <w:rPr>
          <w:rFonts w:cs="Times New Roman"/>
          <w:szCs w:val="24"/>
        </w:rPr>
        <w:t>;</w:t>
      </w:r>
    </w:p>
    <w:p w14:paraId="355D17FA" w14:textId="36B7C891" w:rsidR="006B5E24" w:rsidRPr="00BE35DB" w:rsidRDefault="00E46889" w:rsidP="0096167B">
      <w:pPr>
        <w:pStyle w:val="a4"/>
        <w:numPr>
          <w:ilvl w:val="0"/>
          <w:numId w:val="17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ж</w:t>
      </w:r>
      <w:r w:rsidR="006B5E24" w:rsidRPr="00BE35DB">
        <w:rPr>
          <w:rFonts w:cs="Times New Roman"/>
          <w:szCs w:val="24"/>
        </w:rPr>
        <w:t>ёсткий диск</w:t>
      </w:r>
      <w:r w:rsidR="00AA36CA" w:rsidRPr="00BE35DB">
        <w:rPr>
          <w:rFonts w:cs="Times New Roman"/>
          <w:szCs w:val="24"/>
        </w:rPr>
        <w:t xml:space="preserve"> — </w:t>
      </w:r>
      <w:r w:rsidR="008C4B79" w:rsidRPr="00BE35DB">
        <w:rPr>
          <w:rFonts w:cs="Times New Roman"/>
          <w:szCs w:val="24"/>
        </w:rPr>
        <w:t>5 ГБ</w:t>
      </w:r>
      <w:r>
        <w:rPr>
          <w:rFonts w:cs="Times New Roman"/>
          <w:szCs w:val="24"/>
        </w:rPr>
        <w:t>;</w:t>
      </w:r>
    </w:p>
    <w:p w14:paraId="61355E9C" w14:textId="439627FC" w:rsidR="006B5E24" w:rsidRPr="00BE35DB" w:rsidRDefault="00E46889" w:rsidP="0096167B">
      <w:pPr>
        <w:pStyle w:val="a4"/>
        <w:numPr>
          <w:ilvl w:val="0"/>
          <w:numId w:val="17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у</w:t>
      </w:r>
      <w:r w:rsidR="006B5E24" w:rsidRPr="00BE35DB">
        <w:rPr>
          <w:rFonts w:cs="Times New Roman"/>
          <w:szCs w:val="24"/>
        </w:rPr>
        <w:t>стройство ввода</w:t>
      </w:r>
      <w:r w:rsidR="00AA36CA" w:rsidRPr="00BE35DB">
        <w:rPr>
          <w:rFonts w:cs="Times New Roman"/>
          <w:szCs w:val="24"/>
        </w:rPr>
        <w:t xml:space="preserve"> — </w:t>
      </w:r>
      <w:r w:rsidR="006B5E24" w:rsidRPr="00BE35DB">
        <w:rPr>
          <w:rFonts w:cs="Times New Roman"/>
          <w:szCs w:val="24"/>
        </w:rPr>
        <w:t>тачпад</w:t>
      </w:r>
      <w:r>
        <w:rPr>
          <w:rFonts w:cs="Times New Roman"/>
          <w:szCs w:val="24"/>
        </w:rPr>
        <w:t>;</w:t>
      </w:r>
    </w:p>
    <w:p w14:paraId="61FA810F" w14:textId="7288D772" w:rsidR="008D4E27" w:rsidRPr="00BE35DB" w:rsidRDefault="00E46889" w:rsidP="0096167B">
      <w:pPr>
        <w:pStyle w:val="a4"/>
        <w:numPr>
          <w:ilvl w:val="0"/>
          <w:numId w:val="17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у</w:t>
      </w:r>
      <w:r w:rsidR="006B5E24" w:rsidRPr="00BE35DB">
        <w:rPr>
          <w:rFonts w:cs="Times New Roman"/>
          <w:szCs w:val="24"/>
        </w:rPr>
        <w:t>стройство вывода</w:t>
      </w:r>
      <w:r w:rsidR="00AA36CA" w:rsidRPr="00BE35DB">
        <w:rPr>
          <w:rFonts w:cs="Times New Roman"/>
          <w:szCs w:val="24"/>
        </w:rPr>
        <w:t xml:space="preserve"> — </w:t>
      </w:r>
      <w:r w:rsidR="006B5E24" w:rsidRPr="00BE35DB">
        <w:rPr>
          <w:rFonts w:cs="Times New Roman"/>
          <w:szCs w:val="24"/>
        </w:rPr>
        <w:t>экран ноутбука</w:t>
      </w:r>
      <w:r>
        <w:rPr>
          <w:rFonts w:cs="Times New Roman"/>
          <w:szCs w:val="24"/>
        </w:rPr>
        <w:t>.</w:t>
      </w:r>
    </w:p>
    <w:p w14:paraId="48FA2DD2" w14:textId="2F3F901F" w:rsidR="009730DA" w:rsidRPr="006904C1" w:rsidRDefault="00645BED" w:rsidP="00597BAF">
      <w:pPr>
        <w:pStyle w:val="2"/>
        <w:spacing w:after="240"/>
        <w:rPr>
          <w:szCs w:val="24"/>
        </w:rPr>
      </w:pPr>
      <w:bookmarkStart w:id="31" w:name="_Toc198192232"/>
      <w:r w:rsidRPr="006904C1">
        <w:rPr>
          <w:szCs w:val="24"/>
        </w:rPr>
        <w:t>Требования к надежности</w:t>
      </w:r>
      <w:bookmarkEnd w:id="31"/>
    </w:p>
    <w:p w14:paraId="7888F1D4" w14:textId="77777777" w:rsidR="00236EA8" w:rsidRDefault="00236EA8" w:rsidP="00AA36CA">
      <w:pPr>
        <w:spacing w:before="0"/>
      </w:pPr>
      <w:r>
        <w:t>Для обеспечения надежной работы программы необходимо выполнить определенный набор мероприятий, включая организационные и технические аспекты:</w:t>
      </w:r>
    </w:p>
    <w:p w14:paraId="38B23FDC" w14:textId="28FC0D77" w:rsidR="00236EA8" w:rsidRPr="00E46889" w:rsidRDefault="00E46889" w:rsidP="0096167B">
      <w:pPr>
        <w:pStyle w:val="a4"/>
        <w:numPr>
          <w:ilvl w:val="0"/>
          <w:numId w:val="17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236EA8" w:rsidRPr="00E46889">
        <w:rPr>
          <w:rFonts w:cs="Times New Roman"/>
          <w:szCs w:val="24"/>
        </w:rPr>
        <w:t>беспечение бесперебойного электропитания оборудования;</w:t>
      </w:r>
    </w:p>
    <w:p w14:paraId="2948BFDA" w14:textId="7C3BA4FB" w:rsidR="00236EA8" w:rsidRPr="00E46889" w:rsidRDefault="00E46889" w:rsidP="0096167B">
      <w:pPr>
        <w:pStyle w:val="a4"/>
        <w:numPr>
          <w:ilvl w:val="0"/>
          <w:numId w:val="17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236EA8" w:rsidRPr="00E46889">
        <w:rPr>
          <w:rFonts w:cs="Times New Roman"/>
          <w:szCs w:val="24"/>
        </w:rPr>
        <w:t>облюдение рекомендаций Министерства труда и социального развития РФ от 23 июля 1998 года о времени на обслуживание ПК и ПО;</w:t>
      </w:r>
    </w:p>
    <w:p w14:paraId="66F4DB5F" w14:textId="6F584D43" w:rsidR="00236EA8" w:rsidRPr="00E46889" w:rsidRDefault="00E46889" w:rsidP="0096167B">
      <w:pPr>
        <w:pStyle w:val="a4"/>
        <w:numPr>
          <w:ilvl w:val="0"/>
          <w:numId w:val="17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236EA8" w:rsidRPr="00E46889">
        <w:rPr>
          <w:rFonts w:cs="Times New Roman"/>
          <w:szCs w:val="24"/>
        </w:rPr>
        <w:t>облюдение требований ГОСТ Р 51583-2014;</w:t>
      </w:r>
    </w:p>
    <w:p w14:paraId="5A90A8CC" w14:textId="6D63663D" w:rsidR="00236EA8" w:rsidRPr="00E46889" w:rsidRDefault="00E46889" w:rsidP="0096167B">
      <w:pPr>
        <w:pStyle w:val="a4"/>
        <w:numPr>
          <w:ilvl w:val="0"/>
          <w:numId w:val="17"/>
        </w:numPr>
        <w:ind w:left="0" w:firstLine="851"/>
        <w:rPr>
          <w:rFonts w:cs="Times New Roman"/>
          <w:szCs w:val="24"/>
        </w:rPr>
      </w:pPr>
      <w:bookmarkStart w:id="32" w:name="_Hlk192681871"/>
      <w:r>
        <w:rPr>
          <w:rFonts w:cs="Times New Roman"/>
          <w:szCs w:val="24"/>
        </w:rPr>
        <w:t>с</w:t>
      </w:r>
      <w:r w:rsidR="00236EA8" w:rsidRPr="00E46889">
        <w:rPr>
          <w:rFonts w:cs="Times New Roman"/>
          <w:szCs w:val="24"/>
        </w:rPr>
        <w:t>облюдение требований ГОСТ Р 27.301-2011;</w:t>
      </w:r>
    </w:p>
    <w:p w14:paraId="7CC4D57E" w14:textId="21B07549" w:rsidR="002B59FF" w:rsidRPr="00FB3F75" w:rsidRDefault="00E46889" w:rsidP="0096167B">
      <w:pPr>
        <w:pStyle w:val="a4"/>
        <w:numPr>
          <w:ilvl w:val="0"/>
          <w:numId w:val="17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236EA8" w:rsidRPr="00E46889">
        <w:rPr>
          <w:rFonts w:cs="Times New Roman"/>
          <w:szCs w:val="24"/>
        </w:rPr>
        <w:t>облюдение требований ГОСТ 34.602-2020.</w:t>
      </w:r>
      <w:bookmarkEnd w:id="32"/>
    </w:p>
    <w:p w14:paraId="7F640B47" w14:textId="070904E2" w:rsidR="00645BED" w:rsidRDefault="00645BED" w:rsidP="00597BAF">
      <w:pPr>
        <w:pStyle w:val="2"/>
        <w:spacing w:after="240"/>
        <w:rPr>
          <w:szCs w:val="24"/>
        </w:rPr>
      </w:pPr>
      <w:bookmarkStart w:id="33" w:name="_Toc198192233"/>
      <w:r w:rsidRPr="006904C1">
        <w:rPr>
          <w:szCs w:val="24"/>
        </w:rPr>
        <w:t>Требования к безопасности</w:t>
      </w:r>
      <w:bookmarkEnd w:id="33"/>
    </w:p>
    <w:p w14:paraId="36D8D27F" w14:textId="59746405" w:rsidR="00AA36CA" w:rsidRDefault="00236EA8" w:rsidP="00AA36CA">
      <w:pPr>
        <w:spacing w:before="0"/>
      </w:pPr>
      <w:r w:rsidRPr="00D561A6">
        <w:t>Надежное (устойчивое) функционирование программы должно быть обеспеченно выполнением</w:t>
      </w:r>
      <w:r w:rsidR="00AA36CA">
        <w:t xml:space="preserve"> </w:t>
      </w:r>
      <w:r w:rsidRPr="00D561A6">
        <w:t>совокупности организационно-технических мероприятий, перечень которых приведен ниже:</w:t>
      </w:r>
    </w:p>
    <w:p w14:paraId="4CB93F9C" w14:textId="4FA2E284" w:rsidR="00AA36CA" w:rsidRDefault="00236EA8" w:rsidP="0096167B">
      <w:pPr>
        <w:pStyle w:val="a4"/>
        <w:numPr>
          <w:ilvl w:val="0"/>
          <w:numId w:val="14"/>
        </w:numPr>
        <w:ind w:left="0" w:firstLine="851"/>
      </w:pPr>
      <w:r w:rsidRPr="00D561A6">
        <w:t>организацией бесперебойного питания технических средств;</w:t>
      </w:r>
    </w:p>
    <w:p w14:paraId="5ABE290C" w14:textId="54764CFD" w:rsidR="00AA36CA" w:rsidRDefault="00236EA8" w:rsidP="0096167B">
      <w:pPr>
        <w:pStyle w:val="a4"/>
        <w:numPr>
          <w:ilvl w:val="0"/>
          <w:numId w:val="14"/>
        </w:numPr>
        <w:ind w:left="0" w:firstLine="851"/>
      </w:pPr>
      <w:r w:rsidRPr="00D561A6">
        <w:t>осуществления контроля входа и вывода данных;</w:t>
      </w:r>
    </w:p>
    <w:p w14:paraId="5824E39C" w14:textId="4DEB3C54" w:rsidR="00AA36CA" w:rsidRDefault="00236EA8" w:rsidP="0096167B">
      <w:pPr>
        <w:pStyle w:val="a4"/>
        <w:numPr>
          <w:ilvl w:val="0"/>
          <w:numId w:val="14"/>
        </w:numPr>
        <w:ind w:left="0" w:firstLine="851"/>
      </w:pPr>
      <w:r w:rsidRPr="00D561A6">
        <w:lastRenderedPageBreak/>
        <w:t>регулярным выполнением рекомендации Министерства труда и социального развития РФ, изложенных в Постановления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7A0672D" w14:textId="37F1AF9F" w:rsidR="00AA36CA" w:rsidRDefault="00236EA8" w:rsidP="0096167B">
      <w:pPr>
        <w:pStyle w:val="a4"/>
        <w:numPr>
          <w:ilvl w:val="0"/>
          <w:numId w:val="14"/>
        </w:numPr>
        <w:ind w:left="0" w:firstLine="851"/>
      </w:pPr>
      <w:r w:rsidRPr="00D561A6">
        <w:t xml:space="preserve">регулярным выполнением требований </w:t>
      </w:r>
      <w:r w:rsidRPr="00B071CD">
        <w:t>ГОСТ Р 51583-2014</w:t>
      </w:r>
      <w:r w:rsidRPr="00D561A6">
        <w:t xml:space="preserve">. </w:t>
      </w:r>
      <w:r w:rsidRPr="00B071CD">
        <w:t>Защита информации. Порядок создания автоматизированных систем в защищённом исполнении. Общие положения</w:t>
      </w:r>
      <w:r w:rsidRPr="00D561A6">
        <w:t>;</w:t>
      </w:r>
    </w:p>
    <w:p w14:paraId="62DAE838" w14:textId="771B02F8" w:rsidR="00236EA8" w:rsidRPr="00236EA8" w:rsidRDefault="00236EA8" w:rsidP="0096167B">
      <w:pPr>
        <w:pStyle w:val="a4"/>
        <w:numPr>
          <w:ilvl w:val="0"/>
          <w:numId w:val="14"/>
        </w:numPr>
        <w:ind w:left="0" w:firstLine="851"/>
      </w:pPr>
      <w:r w:rsidRPr="00D561A6">
        <w:t xml:space="preserve">регулярным выполнением требованием </w:t>
      </w:r>
      <w:r w:rsidRPr="00097774">
        <w:t>ГОСТ 34.602-2020</w:t>
      </w:r>
      <w:r w:rsidRPr="00D561A6">
        <w:t>. Комплекс стандартов на автоматизированные ИС.</w:t>
      </w:r>
    </w:p>
    <w:p w14:paraId="32C4A45D" w14:textId="67FCFD3C" w:rsidR="007A3137" w:rsidRDefault="007A3137" w:rsidP="00597BAF">
      <w:pPr>
        <w:pStyle w:val="2"/>
        <w:spacing w:after="240"/>
        <w:rPr>
          <w:szCs w:val="24"/>
        </w:rPr>
      </w:pPr>
      <w:bookmarkStart w:id="34" w:name="_Toc198192234"/>
      <w:r w:rsidRPr="006904C1">
        <w:rPr>
          <w:szCs w:val="24"/>
        </w:rPr>
        <w:t>Требования к патентной чистоте</w:t>
      </w:r>
      <w:bookmarkEnd w:id="34"/>
    </w:p>
    <w:p w14:paraId="47D63C8C" w14:textId="0B6D947C" w:rsidR="00D478EB" w:rsidRPr="00236EA8" w:rsidRDefault="00236EA8" w:rsidP="00AA36CA">
      <w:r w:rsidRPr="001D64B8">
        <w:t>Настоящая разработка не должна использовать результаты интеллектуальной деятельности, обремененные правами третьих лиц. В разработке может быть использовано свободное программное обеспечение, предоставляемое по лицензии GPL всех версий</w:t>
      </w:r>
      <w:r>
        <w:t>, а также обеспечивать законность использования технологий и контента, в соответствии со статьями 1261 и 1266 ГК РФ.</w:t>
      </w:r>
    </w:p>
    <w:p w14:paraId="3BF80742" w14:textId="0BFF82FC" w:rsidR="003A546E" w:rsidRPr="006904C1" w:rsidRDefault="003A546E" w:rsidP="00597BAF">
      <w:pPr>
        <w:pStyle w:val="2"/>
        <w:spacing w:after="240"/>
        <w:rPr>
          <w:szCs w:val="24"/>
        </w:rPr>
      </w:pPr>
      <w:bookmarkStart w:id="35" w:name="_Toc198192235"/>
      <w:r w:rsidRPr="006904C1">
        <w:rPr>
          <w:szCs w:val="24"/>
        </w:rPr>
        <w:t>Требования к перспективам развития</w:t>
      </w:r>
      <w:bookmarkEnd w:id="35"/>
    </w:p>
    <w:p w14:paraId="7AF10599" w14:textId="6596D4F5" w:rsidR="00A8274F" w:rsidRDefault="00EF3BFF" w:rsidP="00AA36CA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Данный раздел содержит требования к перспективам развития приложения:</w:t>
      </w:r>
    </w:p>
    <w:p w14:paraId="726A8033" w14:textId="22620684" w:rsidR="00EF3BFF" w:rsidRPr="00AA36CA" w:rsidRDefault="00A073F5" w:rsidP="0096167B">
      <w:pPr>
        <w:pStyle w:val="a4"/>
        <w:numPr>
          <w:ilvl w:val="0"/>
          <w:numId w:val="13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D64438">
        <w:rPr>
          <w:rFonts w:cs="Times New Roman"/>
          <w:szCs w:val="24"/>
        </w:rPr>
        <w:t xml:space="preserve">существить внедрение </w:t>
      </w:r>
      <w:r w:rsidR="00542E33">
        <w:rPr>
          <w:rFonts w:cs="Times New Roman"/>
          <w:szCs w:val="24"/>
        </w:rPr>
        <w:t>приложения</w:t>
      </w:r>
      <w:r w:rsidR="00D64438">
        <w:rPr>
          <w:rFonts w:cs="Times New Roman"/>
          <w:szCs w:val="24"/>
        </w:rPr>
        <w:t xml:space="preserve"> на мобильные устройства;</w:t>
      </w:r>
    </w:p>
    <w:p w14:paraId="02C3431E" w14:textId="77777777" w:rsidR="00DA3CBC" w:rsidRPr="006904C1" w:rsidRDefault="00DA3CBC" w:rsidP="00BC6799">
      <w:pPr>
        <w:rPr>
          <w:rFonts w:cs="Times New Roman"/>
          <w:szCs w:val="24"/>
        </w:rPr>
      </w:pPr>
    </w:p>
    <w:p w14:paraId="22042BED" w14:textId="62609863" w:rsidR="00BC6799" w:rsidRPr="006904C1" w:rsidRDefault="00F84720" w:rsidP="00BC679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7B2062F0" w14:textId="54ECF06C" w:rsidR="00127A5A" w:rsidRPr="006904C1" w:rsidRDefault="00127A5A" w:rsidP="00597BAF">
      <w:pPr>
        <w:pStyle w:val="1"/>
        <w:spacing w:after="240"/>
        <w:rPr>
          <w:szCs w:val="24"/>
        </w:rPr>
      </w:pPr>
      <w:bookmarkStart w:id="36" w:name="_Toc198192236"/>
      <w:r w:rsidRPr="006904C1">
        <w:rPr>
          <w:szCs w:val="24"/>
        </w:rPr>
        <w:lastRenderedPageBreak/>
        <w:t>Состав и содержание работ</w:t>
      </w:r>
      <w:bookmarkEnd w:id="36"/>
    </w:p>
    <w:p w14:paraId="6A09C8E4" w14:textId="0AFF1835" w:rsidR="00BC6799" w:rsidRPr="006904C1" w:rsidRDefault="00BC6799" w:rsidP="00BC6799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Работа над</w:t>
      </w:r>
      <w:r w:rsidR="00542E33">
        <w:rPr>
          <w:rFonts w:cs="Times New Roman"/>
          <w:szCs w:val="24"/>
        </w:rPr>
        <w:t xml:space="preserve"> приложением</w:t>
      </w:r>
      <w:r w:rsidRPr="006904C1">
        <w:rPr>
          <w:rFonts w:cs="Times New Roman"/>
          <w:szCs w:val="24"/>
        </w:rPr>
        <w:t xml:space="preserve"> состоит из следующих этапов: </w:t>
      </w:r>
    </w:p>
    <w:p w14:paraId="6432C0D9" w14:textId="009EEC48" w:rsidR="00BC6799" w:rsidRPr="00CC4111" w:rsidRDefault="00BC6799" w:rsidP="00BC6799">
      <w:pPr>
        <w:rPr>
          <w:rFonts w:cs="Times New Roman"/>
          <w:szCs w:val="24"/>
        </w:rPr>
      </w:pPr>
      <w:bookmarkStart w:id="37" w:name="_Hlk196164250"/>
      <w:r w:rsidRPr="006904C1">
        <w:rPr>
          <w:rFonts w:cs="Times New Roman"/>
          <w:szCs w:val="24"/>
        </w:rPr>
        <w:t>1</w:t>
      </w:r>
      <w:r w:rsidR="00CC4111">
        <w:rPr>
          <w:rFonts w:cs="Times New Roman"/>
          <w:szCs w:val="24"/>
        </w:rPr>
        <w:t>.</w:t>
      </w:r>
      <w:r w:rsidR="00F9550F">
        <w:rPr>
          <w:rFonts w:cs="Times New Roman"/>
          <w:szCs w:val="24"/>
        </w:rPr>
        <w:t xml:space="preserve"> </w:t>
      </w:r>
      <w:r w:rsidR="00AA16BA" w:rsidRPr="006904C1">
        <w:rPr>
          <w:rFonts w:cs="Times New Roman"/>
          <w:szCs w:val="24"/>
        </w:rPr>
        <w:t>Техническое задание</w:t>
      </w:r>
      <w:r w:rsidR="00AA16BA">
        <w:rPr>
          <w:rFonts w:cs="Times New Roman"/>
          <w:szCs w:val="24"/>
        </w:rPr>
        <w:t>.</w:t>
      </w:r>
    </w:p>
    <w:p w14:paraId="040DF07F" w14:textId="6F7205DA" w:rsidR="00BC6799" w:rsidRPr="00CC4111" w:rsidRDefault="00BC6799" w:rsidP="00BC6799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2</w:t>
      </w:r>
      <w:r w:rsidR="00CC4111">
        <w:rPr>
          <w:rFonts w:cs="Times New Roman"/>
          <w:szCs w:val="24"/>
        </w:rPr>
        <w:t>.</w:t>
      </w:r>
      <w:r w:rsidR="002A290B">
        <w:rPr>
          <w:rFonts w:cs="Times New Roman"/>
          <w:szCs w:val="24"/>
        </w:rPr>
        <w:t xml:space="preserve"> </w:t>
      </w:r>
      <w:r w:rsidR="00AA16BA" w:rsidRPr="006904C1">
        <w:rPr>
          <w:rFonts w:cs="Times New Roman"/>
          <w:szCs w:val="24"/>
        </w:rPr>
        <w:t>Настройка рабочего окружения</w:t>
      </w:r>
      <w:r w:rsidR="00AA16BA">
        <w:rPr>
          <w:rFonts w:cs="Times New Roman"/>
          <w:szCs w:val="24"/>
        </w:rPr>
        <w:t>.</w:t>
      </w:r>
    </w:p>
    <w:p w14:paraId="016F14D4" w14:textId="04576433" w:rsidR="00BC6799" w:rsidRPr="00F9550F" w:rsidRDefault="00BC6799" w:rsidP="00BC6799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3</w:t>
      </w:r>
      <w:r w:rsidR="00CC4111">
        <w:rPr>
          <w:rFonts w:cs="Times New Roman"/>
          <w:szCs w:val="24"/>
        </w:rPr>
        <w:t>.</w:t>
      </w:r>
      <w:r w:rsidR="002A290B">
        <w:rPr>
          <w:rFonts w:cs="Times New Roman"/>
          <w:szCs w:val="24"/>
        </w:rPr>
        <w:t xml:space="preserve"> </w:t>
      </w:r>
      <w:r w:rsidR="00AA16BA" w:rsidRPr="006904C1">
        <w:rPr>
          <w:rFonts w:cs="Times New Roman"/>
          <w:szCs w:val="24"/>
        </w:rPr>
        <w:t>Проектирование</w:t>
      </w:r>
      <w:r w:rsidR="00AA16BA">
        <w:rPr>
          <w:rFonts w:cs="Times New Roman"/>
          <w:szCs w:val="24"/>
        </w:rPr>
        <w:t>.</w:t>
      </w:r>
    </w:p>
    <w:p w14:paraId="79AFADCC" w14:textId="6BDB2819" w:rsidR="00BC6799" w:rsidRPr="00F9550F" w:rsidRDefault="00BC6799" w:rsidP="00BC6799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4</w:t>
      </w:r>
      <w:r w:rsidR="00CC4111">
        <w:rPr>
          <w:rFonts w:cs="Times New Roman"/>
          <w:szCs w:val="24"/>
        </w:rPr>
        <w:t>.</w:t>
      </w:r>
      <w:r w:rsidR="002A290B">
        <w:rPr>
          <w:rFonts w:cs="Times New Roman"/>
          <w:szCs w:val="24"/>
        </w:rPr>
        <w:t xml:space="preserve"> </w:t>
      </w:r>
      <w:r w:rsidR="00AA16BA" w:rsidRPr="006904C1">
        <w:rPr>
          <w:rFonts w:cs="Times New Roman"/>
          <w:szCs w:val="24"/>
        </w:rPr>
        <w:t>Программная реализация</w:t>
      </w:r>
      <w:r w:rsidR="00AA16BA">
        <w:rPr>
          <w:rFonts w:cs="Times New Roman"/>
          <w:szCs w:val="24"/>
        </w:rPr>
        <w:t>.</w:t>
      </w:r>
    </w:p>
    <w:p w14:paraId="41279E14" w14:textId="519E2BC9" w:rsidR="00AA16BA" w:rsidRPr="00F9550F" w:rsidRDefault="00AA16BA" w:rsidP="00BC6799">
      <w:pPr>
        <w:rPr>
          <w:rFonts w:cs="Times New Roman"/>
          <w:szCs w:val="24"/>
        </w:rPr>
      </w:pPr>
      <w:r>
        <w:rPr>
          <w:rFonts w:cs="Times New Roman"/>
          <w:szCs w:val="24"/>
        </w:rPr>
        <w:t>5</w:t>
      </w:r>
      <w:r w:rsidR="00CC4111">
        <w:rPr>
          <w:rFonts w:cs="Times New Roman"/>
          <w:szCs w:val="24"/>
        </w:rPr>
        <w:t>.</w:t>
      </w:r>
      <w:r w:rsidR="002A29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</w:t>
      </w:r>
      <w:r w:rsidRPr="006904C1">
        <w:rPr>
          <w:rFonts w:cs="Times New Roman"/>
          <w:szCs w:val="24"/>
        </w:rPr>
        <w:t>естирование программы</w:t>
      </w:r>
      <w:r>
        <w:rPr>
          <w:rFonts w:cs="Times New Roman"/>
          <w:szCs w:val="24"/>
        </w:rPr>
        <w:t>.</w:t>
      </w:r>
    </w:p>
    <w:p w14:paraId="6B1C1B15" w14:textId="3E2B154E" w:rsidR="00AA16BA" w:rsidRPr="00F9550F" w:rsidRDefault="00AA16BA" w:rsidP="00BC6799">
      <w:pPr>
        <w:rPr>
          <w:rFonts w:cs="Times New Roman"/>
          <w:szCs w:val="24"/>
        </w:rPr>
      </w:pPr>
      <w:r>
        <w:rPr>
          <w:rFonts w:cs="Times New Roman"/>
          <w:szCs w:val="24"/>
        </w:rPr>
        <w:t>6</w:t>
      </w:r>
      <w:r w:rsidR="00CC4111">
        <w:rPr>
          <w:rFonts w:cs="Times New Roman"/>
          <w:szCs w:val="24"/>
        </w:rPr>
        <w:t>.</w:t>
      </w:r>
      <w:r w:rsidR="007740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</w:t>
      </w:r>
      <w:r w:rsidRPr="006904C1">
        <w:rPr>
          <w:rFonts w:cs="Times New Roman"/>
          <w:szCs w:val="24"/>
        </w:rPr>
        <w:t>оработка программы</w:t>
      </w:r>
      <w:r>
        <w:rPr>
          <w:rFonts w:cs="Times New Roman"/>
          <w:szCs w:val="24"/>
        </w:rPr>
        <w:t>.</w:t>
      </w:r>
    </w:p>
    <w:p w14:paraId="7965B5D8" w14:textId="4CFB4866" w:rsidR="00AA16BA" w:rsidRPr="006904C1" w:rsidRDefault="00AA16BA" w:rsidP="00BC6799">
      <w:pPr>
        <w:rPr>
          <w:rFonts w:cs="Times New Roman"/>
          <w:szCs w:val="24"/>
        </w:rPr>
      </w:pPr>
      <w:r>
        <w:rPr>
          <w:rFonts w:cs="Times New Roman"/>
          <w:szCs w:val="24"/>
        </w:rPr>
        <w:t>7</w:t>
      </w:r>
      <w:r w:rsidR="00CC4111">
        <w:rPr>
          <w:rFonts w:cs="Times New Roman"/>
          <w:szCs w:val="24"/>
        </w:rPr>
        <w:t>.</w:t>
      </w:r>
      <w:r w:rsidR="002A29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</w:t>
      </w:r>
      <w:r w:rsidRPr="006904C1">
        <w:rPr>
          <w:rFonts w:cs="Times New Roman"/>
          <w:szCs w:val="24"/>
        </w:rPr>
        <w:t>одготовка эксплуатационной документации</w:t>
      </w:r>
      <w:r>
        <w:rPr>
          <w:rFonts w:cs="Times New Roman"/>
          <w:szCs w:val="24"/>
        </w:rPr>
        <w:t>.</w:t>
      </w:r>
    </w:p>
    <w:bookmarkEnd w:id="37"/>
    <w:p w14:paraId="3182923B" w14:textId="7C1E6965" w:rsidR="00AA16BA" w:rsidRDefault="00BC6799" w:rsidP="009A7F2A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В рамках разработки программного продукта в соответствии с настоящим документом необходимо выполнить перечень работ, представленных в таблице 1. </w:t>
      </w:r>
    </w:p>
    <w:p w14:paraId="091236B9" w14:textId="459FE622" w:rsidR="00387D99" w:rsidRPr="006904C1" w:rsidRDefault="00387D99" w:rsidP="0095481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Таблица 1</w:t>
      </w:r>
      <w:r w:rsidR="00312FC7">
        <w:t xml:space="preserve"> — </w:t>
      </w:r>
      <w:r>
        <w:rPr>
          <w:rFonts w:cs="Times New Roman"/>
          <w:szCs w:val="24"/>
        </w:rPr>
        <w:t>Состав и содержание работ настоящей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723"/>
        <w:gridCol w:w="1671"/>
        <w:gridCol w:w="2268"/>
        <w:gridCol w:w="1978"/>
      </w:tblGrid>
      <w:tr w:rsidR="00BC6799" w:rsidRPr="006904C1" w14:paraId="4DF3CC91" w14:textId="77777777" w:rsidTr="00387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9"/>
        </w:trPr>
        <w:tc>
          <w:tcPr>
            <w:tcW w:w="1555" w:type="dxa"/>
          </w:tcPr>
          <w:p w14:paraId="5AED4C64" w14:textId="5FB9DE09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bookmarkStart w:id="38" w:name="_Hlk196563847"/>
            <w:r w:rsidRPr="006904C1">
              <w:rPr>
                <w:rFonts w:cs="Times New Roman"/>
                <w:szCs w:val="24"/>
              </w:rPr>
              <w:t>Номер этапа</w:t>
            </w:r>
          </w:p>
        </w:tc>
        <w:tc>
          <w:tcPr>
            <w:tcW w:w="2723" w:type="dxa"/>
          </w:tcPr>
          <w:p w14:paraId="5C986EDE" w14:textId="79A93B5A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1671" w:type="dxa"/>
          </w:tcPr>
          <w:p w14:paraId="5EE232FB" w14:textId="24172105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Длительность этапа</w:t>
            </w:r>
          </w:p>
        </w:tc>
        <w:tc>
          <w:tcPr>
            <w:tcW w:w="2268" w:type="dxa"/>
          </w:tcPr>
          <w:p w14:paraId="26CABC73" w14:textId="2263FAAB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Состав работ</w:t>
            </w:r>
          </w:p>
        </w:tc>
        <w:tc>
          <w:tcPr>
            <w:tcW w:w="1978" w:type="dxa"/>
          </w:tcPr>
          <w:p w14:paraId="4AAC4585" w14:textId="42BD0B32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Результат</w:t>
            </w:r>
          </w:p>
        </w:tc>
      </w:tr>
      <w:tr w:rsidR="00BC6799" w:rsidRPr="006904C1" w14:paraId="5764D268" w14:textId="77777777" w:rsidTr="00387D99">
        <w:trPr>
          <w:trHeight w:val="1725"/>
        </w:trPr>
        <w:tc>
          <w:tcPr>
            <w:tcW w:w="1555" w:type="dxa"/>
          </w:tcPr>
          <w:p w14:paraId="1CFBBAEF" w14:textId="342F6CC2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1</w:t>
            </w:r>
          </w:p>
        </w:tc>
        <w:tc>
          <w:tcPr>
            <w:tcW w:w="2723" w:type="dxa"/>
          </w:tcPr>
          <w:p w14:paraId="003F17A7" w14:textId="66189DAD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1671" w:type="dxa"/>
          </w:tcPr>
          <w:p w14:paraId="0F7B1752" w14:textId="6F2C3289" w:rsidR="00BC6799" w:rsidRPr="006904C1" w:rsidRDefault="00EF3BFF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  <w:lang w:val="en-US"/>
              </w:rPr>
              <w:t xml:space="preserve">2 </w:t>
            </w:r>
            <w:r w:rsidRPr="006904C1">
              <w:rPr>
                <w:rFonts w:cs="Times New Roman"/>
                <w:szCs w:val="24"/>
              </w:rPr>
              <w:t>недели</w:t>
            </w:r>
          </w:p>
        </w:tc>
        <w:tc>
          <w:tcPr>
            <w:tcW w:w="2268" w:type="dxa"/>
          </w:tcPr>
          <w:p w14:paraId="003A5A5E" w14:textId="5D04DF1A" w:rsidR="00BC6799" w:rsidRPr="006904C1" w:rsidRDefault="006904C1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1978" w:type="dxa"/>
          </w:tcPr>
          <w:p w14:paraId="59A9851F" w14:textId="1CC2E6D6" w:rsidR="00BC6799" w:rsidRPr="006904C1" w:rsidRDefault="009A7F2A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</w:t>
            </w:r>
            <w:r w:rsidR="00F84720" w:rsidRPr="00F84720">
              <w:rPr>
                <w:rFonts w:cs="Times New Roman"/>
                <w:szCs w:val="24"/>
              </w:rPr>
              <w:t>ехническое задание</w:t>
            </w:r>
          </w:p>
        </w:tc>
      </w:tr>
      <w:tr w:rsidR="00BC6799" w:rsidRPr="006904C1" w14:paraId="5ACC4E4C" w14:textId="77777777" w:rsidTr="00387D99">
        <w:tc>
          <w:tcPr>
            <w:tcW w:w="1555" w:type="dxa"/>
          </w:tcPr>
          <w:p w14:paraId="51E8B98B" w14:textId="1A6C1F1A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2</w:t>
            </w:r>
          </w:p>
        </w:tc>
        <w:tc>
          <w:tcPr>
            <w:tcW w:w="2723" w:type="dxa"/>
          </w:tcPr>
          <w:p w14:paraId="6822FA90" w14:textId="53D4306A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1671" w:type="dxa"/>
          </w:tcPr>
          <w:p w14:paraId="20F343D3" w14:textId="5F8E7070" w:rsidR="00BC6799" w:rsidRPr="006904C1" w:rsidRDefault="00EF3BFF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1 неделя</w:t>
            </w:r>
          </w:p>
        </w:tc>
        <w:tc>
          <w:tcPr>
            <w:tcW w:w="2268" w:type="dxa"/>
          </w:tcPr>
          <w:p w14:paraId="2F7DC381" w14:textId="1A3F0210" w:rsidR="00BC6799" w:rsidRPr="006904C1" w:rsidRDefault="006904C1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Подготовка и настройка рабочего окружения</w:t>
            </w:r>
          </w:p>
        </w:tc>
        <w:tc>
          <w:tcPr>
            <w:tcW w:w="1978" w:type="dxa"/>
          </w:tcPr>
          <w:p w14:paraId="06C1FB24" w14:textId="7A782B6C" w:rsidR="00BC6799" w:rsidRPr="006904C1" w:rsidRDefault="00F84720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F84720">
              <w:rPr>
                <w:rFonts w:cs="Times New Roman"/>
                <w:szCs w:val="24"/>
              </w:rPr>
              <w:t>Готовое рабочее место для написания кода</w:t>
            </w:r>
          </w:p>
        </w:tc>
      </w:tr>
      <w:tr w:rsidR="00BC6799" w:rsidRPr="006904C1" w14:paraId="214D02F6" w14:textId="77777777" w:rsidTr="00387D99">
        <w:tc>
          <w:tcPr>
            <w:tcW w:w="1555" w:type="dxa"/>
          </w:tcPr>
          <w:p w14:paraId="6AE4989E" w14:textId="40F1ED01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3</w:t>
            </w:r>
          </w:p>
        </w:tc>
        <w:tc>
          <w:tcPr>
            <w:tcW w:w="2723" w:type="dxa"/>
          </w:tcPr>
          <w:p w14:paraId="5EBFCB86" w14:textId="73AC2A04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 xml:space="preserve">Проектирование </w:t>
            </w:r>
          </w:p>
        </w:tc>
        <w:tc>
          <w:tcPr>
            <w:tcW w:w="1671" w:type="dxa"/>
          </w:tcPr>
          <w:p w14:paraId="7EEFC3B2" w14:textId="2ADACDF6" w:rsidR="00BC6799" w:rsidRPr="006904C1" w:rsidRDefault="00EF3BFF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3 недели</w:t>
            </w:r>
          </w:p>
        </w:tc>
        <w:tc>
          <w:tcPr>
            <w:tcW w:w="2268" w:type="dxa"/>
          </w:tcPr>
          <w:p w14:paraId="4F3372B5" w14:textId="118973DB" w:rsidR="00BC6799" w:rsidRPr="006904C1" w:rsidRDefault="006904C1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Разработка и утверждение структуры ПО</w:t>
            </w:r>
          </w:p>
        </w:tc>
        <w:tc>
          <w:tcPr>
            <w:tcW w:w="1978" w:type="dxa"/>
          </w:tcPr>
          <w:p w14:paraId="03C46B17" w14:textId="7F603770" w:rsidR="00BC6799" w:rsidRPr="006904C1" w:rsidRDefault="00F84720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F84720">
              <w:rPr>
                <w:rFonts w:cs="Times New Roman"/>
                <w:szCs w:val="24"/>
              </w:rPr>
              <w:t>Разработанная и утвержденная структура ПО</w:t>
            </w:r>
          </w:p>
        </w:tc>
      </w:tr>
      <w:tr w:rsidR="00BC6799" w:rsidRPr="006904C1" w14:paraId="39E7CD30" w14:textId="77777777" w:rsidTr="00387D99">
        <w:tc>
          <w:tcPr>
            <w:tcW w:w="1555" w:type="dxa"/>
          </w:tcPr>
          <w:p w14:paraId="22775449" w14:textId="1C1E20EC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4</w:t>
            </w:r>
          </w:p>
        </w:tc>
        <w:tc>
          <w:tcPr>
            <w:tcW w:w="2723" w:type="dxa"/>
          </w:tcPr>
          <w:p w14:paraId="56E941D8" w14:textId="03FABF6E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Программная реализация</w:t>
            </w:r>
          </w:p>
        </w:tc>
        <w:tc>
          <w:tcPr>
            <w:tcW w:w="1671" w:type="dxa"/>
          </w:tcPr>
          <w:p w14:paraId="4D8FE6B1" w14:textId="3FA21F3C" w:rsidR="00BC6799" w:rsidRPr="006904C1" w:rsidRDefault="00EF3BFF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4 недели</w:t>
            </w:r>
          </w:p>
        </w:tc>
        <w:tc>
          <w:tcPr>
            <w:tcW w:w="2268" w:type="dxa"/>
          </w:tcPr>
          <w:p w14:paraId="2491EB5F" w14:textId="655B4E51" w:rsidR="00BC6799" w:rsidRPr="006904C1" w:rsidRDefault="006904C1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Написание кода программы в соответствии с техническим заданием</w:t>
            </w:r>
          </w:p>
        </w:tc>
        <w:tc>
          <w:tcPr>
            <w:tcW w:w="1978" w:type="dxa"/>
          </w:tcPr>
          <w:p w14:paraId="0CFF518A" w14:textId="3B202918" w:rsidR="00BC6799" w:rsidRPr="006904C1" w:rsidRDefault="00F84720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F84720">
              <w:rPr>
                <w:rFonts w:cs="Times New Roman"/>
                <w:szCs w:val="24"/>
              </w:rPr>
              <w:t>Программа, выполненная в соответствии с техническим заданием</w:t>
            </w:r>
          </w:p>
        </w:tc>
      </w:tr>
      <w:bookmarkEnd w:id="38"/>
    </w:tbl>
    <w:p w14:paraId="086196E8" w14:textId="77777777" w:rsidR="00F84720" w:rsidRDefault="00F84720" w:rsidP="00EF3BFF">
      <w:pPr>
        <w:ind w:firstLine="0"/>
        <w:jc w:val="center"/>
        <w:rPr>
          <w:rFonts w:cs="Times New Roman"/>
          <w:szCs w:val="24"/>
        </w:rPr>
      </w:pPr>
    </w:p>
    <w:p w14:paraId="619A5B28" w14:textId="77777777" w:rsidR="00387D99" w:rsidRDefault="00387D99" w:rsidP="00387D99">
      <w:pPr>
        <w:ind w:firstLine="0"/>
        <w:jc w:val="left"/>
        <w:rPr>
          <w:rFonts w:cs="Times New Roman"/>
          <w:szCs w:val="24"/>
        </w:rPr>
      </w:pPr>
    </w:p>
    <w:p w14:paraId="6DE28308" w14:textId="77777777" w:rsidR="00387D99" w:rsidRDefault="00387D99" w:rsidP="00387D99">
      <w:pPr>
        <w:ind w:firstLine="0"/>
        <w:jc w:val="left"/>
        <w:rPr>
          <w:rFonts w:cs="Times New Roman"/>
          <w:szCs w:val="24"/>
        </w:rPr>
      </w:pPr>
    </w:p>
    <w:p w14:paraId="5D46ABA1" w14:textId="77777777" w:rsidR="009A7F2A" w:rsidRDefault="009A7F2A" w:rsidP="00387D99">
      <w:pPr>
        <w:ind w:firstLine="0"/>
        <w:jc w:val="left"/>
        <w:rPr>
          <w:rFonts w:cs="Times New Roman"/>
          <w:szCs w:val="24"/>
        </w:rPr>
      </w:pPr>
    </w:p>
    <w:p w14:paraId="7217A06B" w14:textId="77777777" w:rsidR="009A7F2A" w:rsidRDefault="009A7F2A" w:rsidP="00387D99">
      <w:pPr>
        <w:ind w:firstLine="0"/>
        <w:jc w:val="left"/>
        <w:rPr>
          <w:rFonts w:cs="Times New Roman"/>
          <w:szCs w:val="24"/>
        </w:rPr>
      </w:pPr>
    </w:p>
    <w:p w14:paraId="4B6FA914" w14:textId="1D3A534C" w:rsidR="00387D99" w:rsidRDefault="00387D99" w:rsidP="00387D9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701"/>
        <w:gridCol w:w="2214"/>
        <w:gridCol w:w="2032"/>
      </w:tblGrid>
      <w:tr w:rsidR="003962AC" w14:paraId="45260970" w14:textId="77777777" w:rsidTr="00387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C24D3AA" w14:textId="64F28F37" w:rsidR="003962AC" w:rsidRPr="006904C1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bookmarkStart w:id="39" w:name="_Hlk196563896"/>
            <w:r w:rsidRPr="006904C1">
              <w:rPr>
                <w:rFonts w:cs="Times New Roman"/>
                <w:szCs w:val="24"/>
              </w:rPr>
              <w:t>5</w:t>
            </w:r>
          </w:p>
        </w:tc>
        <w:tc>
          <w:tcPr>
            <w:tcW w:w="2693" w:type="dxa"/>
          </w:tcPr>
          <w:p w14:paraId="4BD8DD86" w14:textId="486D1742" w:rsidR="003962AC" w:rsidRPr="006904C1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Тестирование программы</w:t>
            </w:r>
          </w:p>
        </w:tc>
        <w:tc>
          <w:tcPr>
            <w:tcW w:w="1701" w:type="dxa"/>
          </w:tcPr>
          <w:p w14:paraId="59B7436E" w14:textId="1C22167F" w:rsidR="003962AC" w:rsidRPr="006904C1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1 неделя</w:t>
            </w:r>
          </w:p>
        </w:tc>
        <w:tc>
          <w:tcPr>
            <w:tcW w:w="2214" w:type="dxa"/>
          </w:tcPr>
          <w:p w14:paraId="66A2C66C" w14:textId="62C5BF9B" w:rsidR="003962AC" w:rsidRPr="006904C1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Тестирование программы в соответствии с методикой испытаний</w:t>
            </w:r>
          </w:p>
        </w:tc>
        <w:tc>
          <w:tcPr>
            <w:tcW w:w="2032" w:type="dxa"/>
          </w:tcPr>
          <w:p w14:paraId="0DA319EB" w14:textId="12AB2D7E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F84720">
              <w:rPr>
                <w:rFonts w:cs="Times New Roman"/>
                <w:szCs w:val="24"/>
              </w:rPr>
              <w:t>Список ошибок в работе программы</w:t>
            </w:r>
          </w:p>
        </w:tc>
      </w:tr>
      <w:tr w:rsidR="003962AC" w14:paraId="4C3ABF6C" w14:textId="77777777" w:rsidTr="00387D99">
        <w:tc>
          <w:tcPr>
            <w:tcW w:w="1555" w:type="dxa"/>
          </w:tcPr>
          <w:p w14:paraId="4355AA98" w14:textId="77777777" w:rsidR="003962AC" w:rsidRPr="006904C1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6</w:t>
            </w:r>
          </w:p>
          <w:p w14:paraId="5BE57B7F" w14:textId="77777777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693" w:type="dxa"/>
          </w:tcPr>
          <w:p w14:paraId="0DBF9D7E" w14:textId="487E56B2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Доработка программы</w:t>
            </w:r>
          </w:p>
        </w:tc>
        <w:tc>
          <w:tcPr>
            <w:tcW w:w="1701" w:type="dxa"/>
          </w:tcPr>
          <w:p w14:paraId="0B09A2E6" w14:textId="31D0BD76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2 недели</w:t>
            </w:r>
          </w:p>
        </w:tc>
        <w:tc>
          <w:tcPr>
            <w:tcW w:w="2214" w:type="dxa"/>
          </w:tcPr>
          <w:p w14:paraId="0BBB06E8" w14:textId="300126B1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Исправление недочетов, обнаруженных на прошлом этапе</w:t>
            </w:r>
          </w:p>
        </w:tc>
        <w:tc>
          <w:tcPr>
            <w:tcW w:w="2032" w:type="dxa"/>
          </w:tcPr>
          <w:p w14:paraId="2104B259" w14:textId="75703422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Листиннг</w:t>
            </w:r>
            <w:proofErr w:type="spellEnd"/>
            <w:r>
              <w:rPr>
                <w:rFonts w:cs="Times New Roman"/>
                <w:szCs w:val="24"/>
              </w:rPr>
              <w:t xml:space="preserve"> п</w:t>
            </w:r>
            <w:r w:rsidRPr="00F84720">
              <w:rPr>
                <w:rFonts w:cs="Times New Roman"/>
                <w:szCs w:val="24"/>
              </w:rPr>
              <w:t>рограмм</w:t>
            </w:r>
            <w:r>
              <w:rPr>
                <w:rFonts w:cs="Times New Roman"/>
                <w:szCs w:val="24"/>
              </w:rPr>
              <w:t>ы</w:t>
            </w:r>
            <w:r w:rsidRPr="00F84720">
              <w:rPr>
                <w:rFonts w:cs="Times New Roman"/>
                <w:szCs w:val="24"/>
              </w:rPr>
              <w:t>, с устраненными ошибками и недочетами</w:t>
            </w:r>
          </w:p>
        </w:tc>
      </w:tr>
      <w:tr w:rsidR="003962AC" w14:paraId="2208894B" w14:textId="77777777" w:rsidTr="00387D99">
        <w:tc>
          <w:tcPr>
            <w:tcW w:w="1555" w:type="dxa"/>
          </w:tcPr>
          <w:p w14:paraId="04CE69D4" w14:textId="35136710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7</w:t>
            </w:r>
          </w:p>
        </w:tc>
        <w:tc>
          <w:tcPr>
            <w:tcW w:w="2693" w:type="dxa"/>
          </w:tcPr>
          <w:p w14:paraId="7DBEAA73" w14:textId="44658E54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1701" w:type="dxa"/>
          </w:tcPr>
          <w:p w14:paraId="169E0613" w14:textId="07120B3B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2 недели</w:t>
            </w:r>
          </w:p>
        </w:tc>
        <w:tc>
          <w:tcPr>
            <w:tcW w:w="2214" w:type="dxa"/>
          </w:tcPr>
          <w:p w14:paraId="475BC9F7" w14:textId="5A457A53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2A290B">
              <w:rPr>
                <w:rFonts w:cs="Times New Roman"/>
                <w:szCs w:val="24"/>
              </w:rPr>
              <w:t>Разработка руководства пользователя</w:t>
            </w:r>
          </w:p>
        </w:tc>
        <w:tc>
          <w:tcPr>
            <w:tcW w:w="2032" w:type="dxa"/>
          </w:tcPr>
          <w:p w14:paraId="275FD203" w14:textId="633814FB" w:rsidR="003962AC" w:rsidRDefault="001513E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Руководство пользователя</w:t>
            </w:r>
            <w:r w:rsidR="00AA6126">
              <w:rPr>
                <w:rFonts w:cs="Times New Roman"/>
                <w:szCs w:val="24"/>
              </w:rPr>
              <w:t xml:space="preserve">, ПМИ </w:t>
            </w:r>
          </w:p>
        </w:tc>
      </w:tr>
      <w:tr w:rsidR="00E526E2" w14:paraId="698F59C9" w14:textId="77777777" w:rsidTr="00387D99">
        <w:tc>
          <w:tcPr>
            <w:tcW w:w="1555" w:type="dxa"/>
          </w:tcPr>
          <w:p w14:paraId="2160A23C" w14:textId="1A05CD46" w:rsidR="00E526E2" w:rsidRPr="006904C1" w:rsidRDefault="00AA6126" w:rsidP="00E526E2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693" w:type="dxa"/>
          </w:tcPr>
          <w:p w14:paraId="133C8E7F" w14:textId="10390EED" w:rsidR="00E526E2" w:rsidRPr="006904C1" w:rsidRDefault="00E526E2" w:rsidP="00E526E2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t>Прохождение приемо-сдаточных процедур</w:t>
            </w:r>
          </w:p>
        </w:tc>
        <w:tc>
          <w:tcPr>
            <w:tcW w:w="1701" w:type="dxa"/>
          </w:tcPr>
          <w:p w14:paraId="1533688B" w14:textId="77FE62C6" w:rsidR="00E526E2" w:rsidRPr="006904C1" w:rsidRDefault="00E526E2" w:rsidP="00E526E2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lang w:val="en-US"/>
              </w:rPr>
              <w:t xml:space="preserve">7 </w:t>
            </w:r>
            <w:r>
              <w:t>минут</w:t>
            </w:r>
          </w:p>
        </w:tc>
        <w:tc>
          <w:tcPr>
            <w:tcW w:w="2214" w:type="dxa"/>
          </w:tcPr>
          <w:p w14:paraId="703E5E21" w14:textId="75204D79" w:rsidR="00E526E2" w:rsidRPr="002A290B" w:rsidRDefault="00E526E2" w:rsidP="00E526E2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t xml:space="preserve">Проверка соответствия программы требованиям ТЗ и проведение приемочных испытаний  </w:t>
            </w:r>
          </w:p>
        </w:tc>
        <w:tc>
          <w:tcPr>
            <w:tcW w:w="2032" w:type="dxa"/>
          </w:tcPr>
          <w:p w14:paraId="23AE1CB0" w14:textId="73490B6C" w:rsidR="00E526E2" w:rsidRDefault="00E526E2" w:rsidP="00E526E2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t>Акт сдачи-приемки</w:t>
            </w:r>
          </w:p>
        </w:tc>
      </w:tr>
    </w:tbl>
    <w:p w14:paraId="45E2D765" w14:textId="77777777" w:rsidR="00F84720" w:rsidRPr="006904C1" w:rsidRDefault="00F84720" w:rsidP="00EF3BFF">
      <w:pPr>
        <w:ind w:firstLine="0"/>
        <w:jc w:val="center"/>
        <w:rPr>
          <w:rFonts w:cs="Times New Roman"/>
          <w:szCs w:val="24"/>
        </w:rPr>
      </w:pPr>
    </w:p>
    <w:p w14:paraId="7E2B9E48" w14:textId="5658A605" w:rsidR="008F6FA6" w:rsidRPr="006904C1" w:rsidRDefault="008F6FA6" w:rsidP="00597BAF">
      <w:pPr>
        <w:pStyle w:val="1"/>
        <w:spacing w:after="240"/>
        <w:rPr>
          <w:szCs w:val="24"/>
        </w:rPr>
      </w:pPr>
      <w:bookmarkStart w:id="40" w:name="_Toc198192237"/>
      <w:bookmarkEnd w:id="39"/>
      <w:r w:rsidRPr="006904C1">
        <w:rPr>
          <w:szCs w:val="24"/>
        </w:rPr>
        <w:lastRenderedPageBreak/>
        <w:t>Требования к документированию</w:t>
      </w:r>
      <w:bookmarkEnd w:id="3"/>
      <w:bookmarkEnd w:id="4"/>
      <w:bookmarkEnd w:id="40"/>
    </w:p>
    <w:p w14:paraId="7F84B2A4" w14:textId="77777777" w:rsidR="00510784" w:rsidRDefault="00F31613" w:rsidP="00F31613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Состав программной документации должен включать в себя: </w:t>
      </w:r>
    </w:p>
    <w:p w14:paraId="78EE4C65" w14:textId="2D691AB1" w:rsidR="00510784" w:rsidRPr="00510784" w:rsidRDefault="00234675" w:rsidP="0096167B">
      <w:pPr>
        <w:pStyle w:val="a4"/>
        <w:numPr>
          <w:ilvl w:val="0"/>
          <w:numId w:val="8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т</w:t>
      </w:r>
      <w:r w:rsidR="00510784" w:rsidRPr="00510784">
        <w:rPr>
          <w:rFonts w:cs="Times New Roman"/>
          <w:szCs w:val="24"/>
        </w:rPr>
        <w:t>ехническое задание (ТЗ</w:t>
      </w:r>
      <w:r w:rsidR="00510784">
        <w:rPr>
          <w:rFonts w:cs="Times New Roman"/>
          <w:szCs w:val="24"/>
        </w:rPr>
        <w:t>)</w:t>
      </w:r>
      <w:r w:rsidR="00312FC7">
        <w:t xml:space="preserve"> — </w:t>
      </w:r>
      <w:r w:rsidR="00510784" w:rsidRPr="00510784">
        <w:rPr>
          <w:rFonts w:cs="Times New Roman"/>
          <w:szCs w:val="24"/>
        </w:rPr>
        <w:t>документ, содержащий требования к разработке проекта, его цель, задачи, информацию об исполнителях и заказчиках, сроки и назначение. ТЗ также включает описание предметной области проекта, основные определения и требования к результатам работы, порядку их сдачи и приемки;</w:t>
      </w:r>
    </w:p>
    <w:p w14:paraId="50B1BED9" w14:textId="2BD48811" w:rsidR="00510784" w:rsidRPr="00510784" w:rsidRDefault="008E5F62" w:rsidP="0096167B">
      <w:pPr>
        <w:pStyle w:val="a4"/>
        <w:numPr>
          <w:ilvl w:val="0"/>
          <w:numId w:val="8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510784" w:rsidRPr="00510784">
        <w:rPr>
          <w:rFonts w:cs="Times New Roman"/>
          <w:szCs w:val="24"/>
        </w:rPr>
        <w:t xml:space="preserve">уководство пользователя </w:t>
      </w:r>
      <w:r w:rsidR="00996194">
        <w:rPr>
          <w:rFonts w:cs="Times New Roman"/>
          <w:szCs w:val="24"/>
        </w:rPr>
        <w:softHyphen/>
      </w:r>
      <w:r w:rsidR="00996194">
        <w:rPr>
          <w:rFonts w:cs="Times New Roman"/>
          <w:szCs w:val="24"/>
        </w:rPr>
        <w:softHyphen/>
      </w:r>
      <w:r w:rsidR="00996194">
        <w:rPr>
          <w:rFonts w:cs="Times New Roman"/>
          <w:szCs w:val="24"/>
        </w:rPr>
        <w:softHyphen/>
        <w:t>—</w:t>
      </w:r>
      <w:r w:rsidR="00510784" w:rsidRPr="00510784">
        <w:rPr>
          <w:rFonts w:cs="Times New Roman"/>
          <w:szCs w:val="24"/>
        </w:rPr>
        <w:t xml:space="preserve"> документ, содержащий описание функций программы;</w:t>
      </w:r>
    </w:p>
    <w:p w14:paraId="4DF35B01" w14:textId="02892735" w:rsidR="00510784" w:rsidRPr="00510784" w:rsidRDefault="008E5F62" w:rsidP="0096167B">
      <w:pPr>
        <w:pStyle w:val="a4"/>
        <w:numPr>
          <w:ilvl w:val="0"/>
          <w:numId w:val="8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510784" w:rsidRPr="00510784">
        <w:rPr>
          <w:rFonts w:cs="Times New Roman"/>
          <w:szCs w:val="24"/>
        </w:rPr>
        <w:t xml:space="preserve">тчет по учебной практике </w:t>
      </w:r>
      <w:r w:rsidR="00996194">
        <w:rPr>
          <w:rFonts w:cs="Times New Roman"/>
          <w:szCs w:val="24"/>
        </w:rPr>
        <w:t>—</w:t>
      </w:r>
      <w:r w:rsidR="00510784" w:rsidRPr="00510784">
        <w:rPr>
          <w:rFonts w:cs="Times New Roman"/>
          <w:szCs w:val="24"/>
        </w:rPr>
        <w:t xml:space="preserve"> документ, содержащий описание результатов выполненных работ в процессе разработки;</w:t>
      </w:r>
    </w:p>
    <w:p w14:paraId="2DF4C7AA" w14:textId="5AB1A826" w:rsidR="00236EA8" w:rsidRDefault="008E5F62" w:rsidP="0096167B">
      <w:pPr>
        <w:pStyle w:val="a4"/>
        <w:numPr>
          <w:ilvl w:val="0"/>
          <w:numId w:val="8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510784" w:rsidRPr="00510784">
        <w:rPr>
          <w:rFonts w:cs="Times New Roman"/>
          <w:szCs w:val="24"/>
        </w:rPr>
        <w:t xml:space="preserve">рограмма и методика испытаний </w:t>
      </w:r>
      <w:r w:rsidR="00996194">
        <w:rPr>
          <w:rFonts w:cs="Times New Roman"/>
          <w:szCs w:val="24"/>
        </w:rPr>
        <w:t>—</w:t>
      </w:r>
      <w:r w:rsidR="00510784" w:rsidRPr="00510784">
        <w:rPr>
          <w:rFonts w:cs="Times New Roman"/>
          <w:szCs w:val="24"/>
        </w:rPr>
        <w:t xml:space="preserve"> документ, предназначенный для проверки выполнения функций программы, а также проверки соответствия требованиям технического задания.</w:t>
      </w:r>
    </w:p>
    <w:p w14:paraId="4E50CE43" w14:textId="3713565A" w:rsidR="00236EA8" w:rsidRPr="002A290B" w:rsidRDefault="00236EA8" w:rsidP="00F4021D">
      <w:pPr>
        <w:pStyle w:val="a4"/>
        <w:ind w:firstLine="851"/>
        <w:rPr>
          <w:rFonts w:cs="Times New Roman"/>
          <w:szCs w:val="24"/>
        </w:rPr>
      </w:pPr>
      <w:bookmarkStart w:id="41" w:name="_Hlk196563973"/>
      <w:r>
        <w:t>Все вышеперечисленные документы должны быть написаны с учетом требований:</w:t>
      </w:r>
      <w:bookmarkStart w:id="42" w:name="_Hlk192682613"/>
      <w:r>
        <w:t xml:space="preserve"> СТП </w:t>
      </w:r>
      <w:proofErr w:type="spellStart"/>
      <w:r>
        <w:t>ВятГУ</w:t>
      </w:r>
      <w:proofErr w:type="spellEnd"/>
      <w:r>
        <w:t xml:space="preserve"> 101-2004, ГОСТ 34.602-2020, </w:t>
      </w:r>
      <w:r w:rsidRPr="006F2133">
        <w:t>ГОСТ 19.101-2024</w:t>
      </w:r>
      <w:r>
        <w:t xml:space="preserve">, </w:t>
      </w:r>
      <w:r w:rsidRPr="00B071CD">
        <w:t>ГОСТ Р 51583-2014</w:t>
      </w:r>
      <w:r>
        <w:t xml:space="preserve">, </w:t>
      </w:r>
      <w:r w:rsidRPr="00D469E7">
        <w:t>ГОСТ Р 27.301-2011</w:t>
      </w:r>
      <w:r>
        <w:t xml:space="preserve">, </w:t>
      </w:r>
      <w:r w:rsidRPr="00D469E7">
        <w:t xml:space="preserve">ГОСТ </w:t>
      </w:r>
      <w:r w:rsidR="00694C22">
        <w:t>7</w:t>
      </w:r>
      <w:r w:rsidRPr="00D469E7">
        <w:t>.</w:t>
      </w:r>
      <w:r w:rsidR="00694C22">
        <w:t>3</w:t>
      </w:r>
      <w:r w:rsidRPr="00D469E7">
        <w:t>2-</w:t>
      </w:r>
      <w:r>
        <w:t>20</w:t>
      </w:r>
      <w:r w:rsidR="00694C22">
        <w:t>17</w:t>
      </w:r>
      <w:r>
        <w:t xml:space="preserve">, </w:t>
      </w:r>
      <w:r w:rsidRPr="00691EF0">
        <w:t>Статья 12</w:t>
      </w:r>
      <w:r>
        <w:t>61</w:t>
      </w:r>
      <w:r w:rsidRPr="00691EF0">
        <w:t xml:space="preserve"> ГК РФ</w:t>
      </w:r>
      <w:r>
        <w:t>, Статья 1266 ГК РФ.</w:t>
      </w:r>
      <w:bookmarkEnd w:id="42"/>
    </w:p>
    <w:p w14:paraId="23DED92A" w14:textId="031807DF" w:rsidR="000A7D14" w:rsidRPr="006904C1" w:rsidRDefault="000A7D14" w:rsidP="00597BAF">
      <w:pPr>
        <w:pStyle w:val="1"/>
        <w:spacing w:after="240"/>
        <w:rPr>
          <w:szCs w:val="24"/>
        </w:rPr>
      </w:pPr>
      <w:bookmarkStart w:id="43" w:name="_Toc198192238"/>
      <w:bookmarkStart w:id="44" w:name="_Hlk195824624"/>
      <w:bookmarkEnd w:id="41"/>
      <w:r w:rsidRPr="006904C1">
        <w:rPr>
          <w:szCs w:val="24"/>
        </w:rPr>
        <w:lastRenderedPageBreak/>
        <w:t xml:space="preserve">Требования к </w:t>
      </w:r>
      <w:r>
        <w:rPr>
          <w:szCs w:val="24"/>
        </w:rPr>
        <w:t>приемо-сдаточным процедурам</w:t>
      </w:r>
      <w:bookmarkEnd w:id="43"/>
    </w:p>
    <w:p w14:paraId="16DF55FC" w14:textId="6DF7FC3F" w:rsidR="009F2F14" w:rsidRDefault="000A7D14" w:rsidP="00597BAF">
      <w:pPr>
        <w:rPr>
          <w:rFonts w:cs="Times New Roman"/>
          <w:szCs w:val="24"/>
        </w:rPr>
      </w:pPr>
      <w:r w:rsidRPr="000A7D14">
        <w:rPr>
          <w:rFonts w:cs="Times New Roman"/>
          <w:szCs w:val="24"/>
        </w:rPr>
        <w:t xml:space="preserve">Согласно установленным процедурам, во время процесса приемки проекта автор проекта, являющийся разработчиком, представляет свою работу перед комиссией в специальной аудитории, оснащенной необходимым оборудованием. Перед началом презентации разработчик передает документацию приемо-сдаточной комиссии для проверки, после чего начинает свое выступление. Время, отведенное для представления проекта, составляет примерно </w:t>
      </w:r>
      <w:r w:rsidR="003279C8" w:rsidRPr="000A7D14">
        <w:rPr>
          <w:rFonts w:cs="Times New Roman"/>
          <w:szCs w:val="24"/>
        </w:rPr>
        <w:t>3–4</w:t>
      </w:r>
      <w:r w:rsidR="003279C8">
        <w:rPr>
          <w:rFonts w:cs="Times New Roman"/>
          <w:szCs w:val="24"/>
        </w:rPr>
        <w:t xml:space="preserve"> </w:t>
      </w:r>
      <w:r w:rsidRPr="000A7D14">
        <w:rPr>
          <w:rFonts w:cs="Times New Roman"/>
          <w:szCs w:val="24"/>
        </w:rPr>
        <w:t>минуты. В рамках этой формы приемки проекта разработчик должен продемонстрировать полное понимание основных аспектов своей работы и быть готовым обсуждать любые вопросы, которые могут возникнуть у членов приемо-сдаточной комиссии.</w:t>
      </w:r>
    </w:p>
    <w:p w14:paraId="5193357F" w14:textId="77777777" w:rsidR="0014442C" w:rsidRDefault="0014442C" w:rsidP="001513EC">
      <w:r>
        <w:t xml:space="preserve">Испытания проводятся комиссией, в состав которой входят представители заказчика: </w:t>
      </w:r>
    </w:p>
    <w:p w14:paraId="17782E71" w14:textId="27A9CABB" w:rsidR="0014442C" w:rsidRDefault="0014442C" w:rsidP="0096167B">
      <w:pPr>
        <w:pStyle w:val="a4"/>
        <w:numPr>
          <w:ilvl w:val="0"/>
          <w:numId w:val="15"/>
        </w:numPr>
        <w:ind w:left="0" w:firstLine="851"/>
      </w:pPr>
      <w:r>
        <w:t xml:space="preserve">Чистяков </w:t>
      </w:r>
      <w:r w:rsidR="00F678FD">
        <w:t>Г.А</w:t>
      </w:r>
      <w:r w:rsidR="00A94468">
        <w:t>.</w:t>
      </w:r>
      <w:r>
        <w:t xml:space="preserve"> — руководитель образовательной программы 09.02.07 Информационные системы и программирование;</w:t>
      </w:r>
    </w:p>
    <w:p w14:paraId="789A6EB4" w14:textId="65707E4A" w:rsidR="0014442C" w:rsidRDefault="0014442C" w:rsidP="0096167B">
      <w:pPr>
        <w:pStyle w:val="a4"/>
        <w:numPr>
          <w:ilvl w:val="0"/>
          <w:numId w:val="15"/>
        </w:numPr>
        <w:ind w:left="0" w:firstLine="851"/>
      </w:pPr>
      <w:r>
        <w:t xml:space="preserve">Жукова </w:t>
      </w:r>
      <w:r w:rsidR="00F678FD">
        <w:t>М.Н</w:t>
      </w:r>
      <w:r w:rsidR="00A94468">
        <w:t>.</w:t>
      </w:r>
      <w:r>
        <w:t xml:space="preserve"> — преподаватель по разработке технического задания.</w:t>
      </w:r>
    </w:p>
    <w:p w14:paraId="397CEA2B" w14:textId="44209D73" w:rsidR="00234675" w:rsidRDefault="00234675" w:rsidP="0096167B">
      <w:pPr>
        <w:pStyle w:val="a4"/>
        <w:numPr>
          <w:ilvl w:val="0"/>
          <w:numId w:val="15"/>
        </w:numPr>
        <w:ind w:left="0" w:firstLine="851"/>
      </w:pPr>
      <w:r>
        <w:t>Мамаева Е.А. — преподаватель по учебной практике.</w:t>
      </w:r>
    </w:p>
    <w:p w14:paraId="5795DE6F" w14:textId="28C995B1" w:rsidR="0014442C" w:rsidRDefault="0014442C" w:rsidP="0096167B">
      <w:pPr>
        <w:pStyle w:val="a4"/>
        <w:numPr>
          <w:ilvl w:val="0"/>
          <w:numId w:val="15"/>
        </w:numPr>
        <w:ind w:left="0" w:firstLine="851"/>
      </w:pPr>
      <w:r>
        <w:t xml:space="preserve">Самоделкин </w:t>
      </w:r>
      <w:r w:rsidR="00F678FD">
        <w:t xml:space="preserve">П.А. </w:t>
      </w:r>
      <w:r>
        <w:t xml:space="preserve"> — преподаватель по внедрению информационных систем.</w:t>
      </w:r>
    </w:p>
    <w:p w14:paraId="2B8329A8" w14:textId="241A4AE3" w:rsidR="0014442C" w:rsidRDefault="0014442C" w:rsidP="002B59FF">
      <w:pPr>
        <w:pStyle w:val="a4"/>
        <w:ind w:firstLine="851"/>
      </w:pPr>
      <w:r>
        <w:t>Исполнител</w:t>
      </w:r>
      <w:r w:rsidR="00F678FD">
        <w:t>ь</w:t>
      </w:r>
      <w:r>
        <w:t xml:space="preserve"> — студент ФГБОУ ВО «Вятского государственного университета» (Колледжа </w:t>
      </w:r>
      <w:proofErr w:type="spellStart"/>
      <w:r>
        <w:t>ВятГУ</w:t>
      </w:r>
      <w:proofErr w:type="spellEnd"/>
      <w:r>
        <w:t xml:space="preserve">), </w:t>
      </w:r>
      <w:r w:rsidR="00186826">
        <w:t xml:space="preserve">учебной </w:t>
      </w:r>
      <w:r>
        <w:t xml:space="preserve">группы ИСПк-203-52-00, </w:t>
      </w:r>
      <w:r w:rsidR="00A370F0">
        <w:t>Яковлев А.С</w:t>
      </w:r>
      <w:r>
        <w:t>.</w:t>
      </w:r>
    </w:p>
    <w:p w14:paraId="61E1E9FF" w14:textId="6EF2989E" w:rsidR="0014442C" w:rsidRDefault="0014442C" w:rsidP="000D4793">
      <w:pPr>
        <w:pStyle w:val="a4"/>
        <w:ind w:firstLine="851"/>
      </w:pPr>
      <w:r>
        <w:t>Исполнитель предъявляет приемо-сдаточной комиссии следующую комплектацию документации:</w:t>
      </w:r>
    </w:p>
    <w:p w14:paraId="32DABEEB" w14:textId="3D5C0131" w:rsidR="0014442C" w:rsidRDefault="0014442C" w:rsidP="0096167B">
      <w:pPr>
        <w:pStyle w:val="a4"/>
        <w:numPr>
          <w:ilvl w:val="0"/>
          <w:numId w:val="15"/>
        </w:numPr>
        <w:ind w:left="0" w:firstLine="851"/>
      </w:pPr>
      <w:r>
        <w:t>техническое задание;</w:t>
      </w:r>
    </w:p>
    <w:p w14:paraId="0CDB0AB3" w14:textId="1FD95FFC" w:rsidR="0014442C" w:rsidRDefault="00A370F0" w:rsidP="0096167B">
      <w:pPr>
        <w:pStyle w:val="a4"/>
        <w:numPr>
          <w:ilvl w:val="0"/>
          <w:numId w:val="15"/>
        </w:numPr>
        <w:ind w:left="0" w:firstLine="851"/>
      </w:pPr>
      <w:r>
        <w:t>приложение «Трекер приема воды»</w:t>
      </w:r>
      <w:r w:rsidR="0014442C">
        <w:t xml:space="preserve"> разработанная по настоящему техническому заданию;</w:t>
      </w:r>
    </w:p>
    <w:p w14:paraId="4A3639E3" w14:textId="346C23D4" w:rsidR="0014442C" w:rsidRDefault="0014442C" w:rsidP="0096167B">
      <w:pPr>
        <w:pStyle w:val="a4"/>
        <w:numPr>
          <w:ilvl w:val="0"/>
          <w:numId w:val="15"/>
        </w:numPr>
        <w:ind w:left="0" w:firstLine="851"/>
      </w:pPr>
      <w:r>
        <w:t>руководство пользователя;</w:t>
      </w:r>
    </w:p>
    <w:p w14:paraId="1D579089" w14:textId="12B43DE4" w:rsidR="0014442C" w:rsidRDefault="0014442C" w:rsidP="0096167B">
      <w:pPr>
        <w:pStyle w:val="a4"/>
        <w:numPr>
          <w:ilvl w:val="0"/>
          <w:numId w:val="15"/>
        </w:numPr>
        <w:ind w:left="0" w:firstLine="851"/>
      </w:pPr>
      <w:r>
        <w:t>отчет по УП;</w:t>
      </w:r>
    </w:p>
    <w:p w14:paraId="43508DCB" w14:textId="37F66DB3" w:rsidR="0014442C" w:rsidRDefault="0014442C" w:rsidP="0096167B">
      <w:pPr>
        <w:pStyle w:val="a4"/>
        <w:numPr>
          <w:ilvl w:val="0"/>
          <w:numId w:val="15"/>
        </w:numPr>
        <w:ind w:left="0" w:firstLine="851"/>
      </w:pPr>
      <w:r>
        <w:t>программу и методику испытаний.</w:t>
      </w:r>
    </w:p>
    <w:bookmarkEnd w:id="44"/>
    <w:p w14:paraId="0028734E" w14:textId="77777777" w:rsidR="002C4244" w:rsidRDefault="002C4244" w:rsidP="00AA6126">
      <w:pPr>
        <w:rPr>
          <w:rFonts w:cs="Times New Roman"/>
          <w:szCs w:val="24"/>
        </w:rPr>
      </w:pPr>
      <w:r w:rsidRPr="002C4244">
        <w:rPr>
          <w:rFonts w:cs="Times New Roman"/>
          <w:szCs w:val="24"/>
        </w:rPr>
        <w:t>Приемо-сдаточные испытания программы должны проводиться согласно разработанной и согласованной документации «Программы и методики испытаний». Во время испытаний комиссия проверяет роботу программы в соответствии со следующими позициями:</w:t>
      </w:r>
    </w:p>
    <w:p w14:paraId="5753D3EA" w14:textId="77777777" w:rsidR="002C4244" w:rsidRPr="002C4244" w:rsidRDefault="002C4244" w:rsidP="002C4244">
      <w:pPr>
        <w:pStyle w:val="a4"/>
        <w:numPr>
          <w:ilvl w:val="0"/>
          <w:numId w:val="31"/>
        </w:numPr>
        <w:rPr>
          <w:rFonts w:cs="Times New Roman"/>
          <w:szCs w:val="24"/>
        </w:rPr>
      </w:pPr>
      <w:r w:rsidRPr="002C4244">
        <w:rPr>
          <w:rFonts w:cs="Times New Roman"/>
          <w:szCs w:val="24"/>
        </w:rPr>
        <w:t>набор функциональных тестов;</w:t>
      </w:r>
    </w:p>
    <w:p w14:paraId="0C08C656" w14:textId="77777777" w:rsidR="002C4244" w:rsidRPr="002C4244" w:rsidRDefault="002C4244" w:rsidP="002C4244">
      <w:pPr>
        <w:pStyle w:val="a4"/>
        <w:numPr>
          <w:ilvl w:val="0"/>
          <w:numId w:val="31"/>
        </w:numPr>
        <w:rPr>
          <w:rFonts w:cs="Times New Roman"/>
          <w:szCs w:val="24"/>
        </w:rPr>
      </w:pPr>
      <w:r w:rsidRPr="002C4244">
        <w:rPr>
          <w:rFonts w:cs="Times New Roman"/>
          <w:szCs w:val="24"/>
        </w:rPr>
        <w:t>корректное функционирование заданных в техническом задании функций;</w:t>
      </w:r>
    </w:p>
    <w:p w14:paraId="639108A4" w14:textId="07790247" w:rsidR="002C4244" w:rsidRPr="002C4244" w:rsidRDefault="002C4244" w:rsidP="002C4244">
      <w:pPr>
        <w:pStyle w:val="a4"/>
        <w:numPr>
          <w:ilvl w:val="0"/>
          <w:numId w:val="31"/>
        </w:numPr>
        <w:ind w:left="0" w:firstLine="851"/>
        <w:rPr>
          <w:rFonts w:cs="Times New Roman"/>
          <w:szCs w:val="24"/>
        </w:rPr>
      </w:pPr>
      <w:r w:rsidRPr="002C4244">
        <w:rPr>
          <w:rFonts w:cs="Times New Roman"/>
          <w:szCs w:val="24"/>
        </w:rPr>
        <w:t>возможность функционирования на ПК с указанными минимальными системными требованиями.</w:t>
      </w:r>
    </w:p>
    <w:sectPr w:rsidR="002C4244" w:rsidRPr="002C4244" w:rsidSect="002679FB">
      <w:headerReference w:type="default" r:id="rId29"/>
      <w:pgSz w:w="11906" w:h="16838"/>
      <w:pgMar w:top="1134" w:right="567" w:bottom="1134" w:left="1134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DEB46" w14:textId="77777777" w:rsidR="00224D7D" w:rsidRDefault="00224D7D">
      <w:pPr>
        <w:spacing w:before="0" w:line="240" w:lineRule="auto"/>
      </w:pPr>
      <w:r>
        <w:separator/>
      </w:r>
    </w:p>
  </w:endnote>
  <w:endnote w:type="continuationSeparator" w:id="0">
    <w:p w14:paraId="664CC11A" w14:textId="77777777" w:rsidR="00224D7D" w:rsidRDefault="00224D7D">
      <w:pPr>
        <w:spacing w:before="0" w:line="240" w:lineRule="auto"/>
      </w:pPr>
      <w:r>
        <w:continuationSeparator/>
      </w:r>
    </w:p>
  </w:endnote>
  <w:endnote w:type="continuationNotice" w:id="1">
    <w:p w14:paraId="6C77DDF3" w14:textId="77777777" w:rsidR="00224D7D" w:rsidRDefault="00224D7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FF238" w14:textId="77777777" w:rsidR="00224D7D" w:rsidRDefault="00224D7D" w:rsidP="00990EAC">
      <w:pPr>
        <w:spacing w:before="0" w:line="240" w:lineRule="auto"/>
      </w:pPr>
      <w:r>
        <w:separator/>
      </w:r>
    </w:p>
  </w:footnote>
  <w:footnote w:type="continuationSeparator" w:id="0">
    <w:p w14:paraId="08FF4EDA" w14:textId="77777777" w:rsidR="00224D7D" w:rsidRDefault="00224D7D" w:rsidP="00990EAC">
      <w:pPr>
        <w:spacing w:before="0" w:line="240" w:lineRule="auto"/>
      </w:pPr>
      <w:r>
        <w:continuationSeparator/>
      </w:r>
    </w:p>
  </w:footnote>
  <w:footnote w:type="continuationNotice" w:id="1">
    <w:p w14:paraId="78BC3854" w14:textId="77777777" w:rsidR="00224D7D" w:rsidRDefault="00224D7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31B2F1B"/>
    <w:multiLevelType w:val="singleLevel"/>
    <w:tmpl w:val="E31B2F1B"/>
    <w:lvl w:ilvl="0">
      <w:start w:val="1"/>
      <w:numFmt w:val="bullet"/>
      <w:lvlText w:val="－"/>
      <w:lvlJc w:val="left"/>
      <w:pPr>
        <w:tabs>
          <w:tab w:val="left" w:pos="1260"/>
        </w:tabs>
        <w:ind w:left="1260" w:hanging="420"/>
      </w:pPr>
      <w:rPr>
        <w:rFonts w:ascii="SimSun" w:eastAsia="SimSun" w:hAnsi="SimSun" w:cs="SimSun" w:hint="default"/>
      </w:rPr>
    </w:lvl>
  </w:abstractNum>
  <w:abstractNum w:abstractNumId="1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2" w15:restartNumberingAfterBreak="0">
    <w:nsid w:val="06F91DB2"/>
    <w:multiLevelType w:val="hybridMultilevel"/>
    <w:tmpl w:val="EBA49536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DF110C1"/>
    <w:multiLevelType w:val="hybridMultilevel"/>
    <w:tmpl w:val="A11C5416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2754DE6"/>
    <w:multiLevelType w:val="hybridMultilevel"/>
    <w:tmpl w:val="6456CE20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BD244E"/>
    <w:multiLevelType w:val="hybridMultilevel"/>
    <w:tmpl w:val="51E2D34E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DC10225"/>
    <w:multiLevelType w:val="hybridMultilevel"/>
    <w:tmpl w:val="FC54EFB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A40446"/>
    <w:multiLevelType w:val="hybridMultilevel"/>
    <w:tmpl w:val="27601A52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0D63383"/>
    <w:multiLevelType w:val="hybridMultilevel"/>
    <w:tmpl w:val="359E5A84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2" w15:restartNumberingAfterBreak="0">
    <w:nsid w:val="337B3382"/>
    <w:multiLevelType w:val="hybridMultilevel"/>
    <w:tmpl w:val="A9DAA402"/>
    <w:lvl w:ilvl="0" w:tplc="B9101D78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87E73D3"/>
    <w:multiLevelType w:val="hybridMultilevel"/>
    <w:tmpl w:val="85DCAFB0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FF71E07"/>
    <w:multiLevelType w:val="hybridMultilevel"/>
    <w:tmpl w:val="7818CE70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35F46FE"/>
    <w:multiLevelType w:val="hybridMultilevel"/>
    <w:tmpl w:val="9A6A6CB6"/>
    <w:lvl w:ilvl="0" w:tplc="B9101D78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 w15:restartNumberingAfterBreak="0">
    <w:nsid w:val="4489087E"/>
    <w:multiLevelType w:val="hybridMultilevel"/>
    <w:tmpl w:val="DAF8E5F2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5FD3EB6"/>
    <w:multiLevelType w:val="hybridMultilevel"/>
    <w:tmpl w:val="F970EB76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558E6FA9"/>
    <w:multiLevelType w:val="hybridMultilevel"/>
    <w:tmpl w:val="D2547540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C2C3D5A"/>
    <w:multiLevelType w:val="hybridMultilevel"/>
    <w:tmpl w:val="7870DF3C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C322E9E"/>
    <w:multiLevelType w:val="hybridMultilevel"/>
    <w:tmpl w:val="584843A6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5F5049CB"/>
    <w:multiLevelType w:val="hybridMultilevel"/>
    <w:tmpl w:val="675231E0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6220241F"/>
    <w:multiLevelType w:val="hybridMultilevel"/>
    <w:tmpl w:val="DB921BEC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BBE2925"/>
    <w:multiLevelType w:val="hybridMultilevel"/>
    <w:tmpl w:val="63369006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C832B5E"/>
    <w:multiLevelType w:val="hybridMultilevel"/>
    <w:tmpl w:val="FFC6FD3E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EF33369"/>
    <w:multiLevelType w:val="hybridMultilevel"/>
    <w:tmpl w:val="C2163696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5D957B0"/>
    <w:multiLevelType w:val="hybridMultilevel"/>
    <w:tmpl w:val="98EC3AEC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736146B"/>
    <w:multiLevelType w:val="hybridMultilevel"/>
    <w:tmpl w:val="4C20C8D6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A741338"/>
    <w:multiLevelType w:val="hybridMultilevel"/>
    <w:tmpl w:val="FFD081D4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EBF3858"/>
    <w:multiLevelType w:val="hybridMultilevel"/>
    <w:tmpl w:val="88164E68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FAE0F8C"/>
    <w:multiLevelType w:val="hybridMultilevel"/>
    <w:tmpl w:val="5C7EA10E"/>
    <w:lvl w:ilvl="0" w:tplc="B9101D7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2057243460">
    <w:abstractNumId w:val="1"/>
  </w:num>
  <w:num w:numId="2" w16cid:durableId="1991518537">
    <w:abstractNumId w:val="11"/>
  </w:num>
  <w:num w:numId="3" w16cid:durableId="1545870073">
    <w:abstractNumId w:val="5"/>
  </w:num>
  <w:num w:numId="4" w16cid:durableId="979000680">
    <w:abstractNumId w:val="6"/>
  </w:num>
  <w:num w:numId="5" w16cid:durableId="2144349146">
    <w:abstractNumId w:val="2"/>
  </w:num>
  <w:num w:numId="6" w16cid:durableId="34889896">
    <w:abstractNumId w:val="18"/>
  </w:num>
  <w:num w:numId="7" w16cid:durableId="461004972">
    <w:abstractNumId w:val="22"/>
  </w:num>
  <w:num w:numId="8" w16cid:durableId="1357078863">
    <w:abstractNumId w:val="25"/>
  </w:num>
  <w:num w:numId="9" w16cid:durableId="1572691058">
    <w:abstractNumId w:val="19"/>
  </w:num>
  <w:num w:numId="10" w16cid:durableId="2097940039">
    <w:abstractNumId w:val="29"/>
  </w:num>
  <w:num w:numId="11" w16cid:durableId="1891768313">
    <w:abstractNumId w:val="3"/>
  </w:num>
  <w:num w:numId="12" w16cid:durableId="1075740411">
    <w:abstractNumId w:val="12"/>
  </w:num>
  <w:num w:numId="13" w16cid:durableId="294406778">
    <w:abstractNumId w:val="26"/>
  </w:num>
  <w:num w:numId="14" w16cid:durableId="955600589">
    <w:abstractNumId w:val="15"/>
  </w:num>
  <w:num w:numId="15" w16cid:durableId="316568348">
    <w:abstractNumId w:val="13"/>
  </w:num>
  <w:num w:numId="16" w16cid:durableId="1795757378">
    <w:abstractNumId w:val="16"/>
  </w:num>
  <w:num w:numId="17" w16cid:durableId="138229497">
    <w:abstractNumId w:val="27"/>
  </w:num>
  <w:num w:numId="18" w16cid:durableId="904099372">
    <w:abstractNumId w:val="17"/>
  </w:num>
  <w:num w:numId="19" w16cid:durableId="848368032">
    <w:abstractNumId w:val="24"/>
  </w:num>
  <w:num w:numId="20" w16cid:durableId="140201553">
    <w:abstractNumId w:val="14"/>
  </w:num>
  <w:num w:numId="21" w16cid:durableId="1963152947">
    <w:abstractNumId w:val="9"/>
  </w:num>
  <w:num w:numId="22" w16cid:durableId="1378552595">
    <w:abstractNumId w:val="4"/>
  </w:num>
  <w:num w:numId="23" w16cid:durableId="1354182810">
    <w:abstractNumId w:val="8"/>
  </w:num>
  <w:num w:numId="24" w16cid:durableId="97795061">
    <w:abstractNumId w:val="0"/>
  </w:num>
  <w:num w:numId="25" w16cid:durableId="1378627513">
    <w:abstractNumId w:val="30"/>
  </w:num>
  <w:num w:numId="26" w16cid:durableId="1696924690">
    <w:abstractNumId w:val="21"/>
  </w:num>
  <w:num w:numId="27" w16cid:durableId="100270844">
    <w:abstractNumId w:val="7"/>
  </w:num>
  <w:num w:numId="28" w16cid:durableId="1065571439">
    <w:abstractNumId w:val="20"/>
  </w:num>
  <w:num w:numId="29" w16cid:durableId="173960103">
    <w:abstractNumId w:val="10"/>
  </w:num>
  <w:num w:numId="30" w16cid:durableId="1448767891">
    <w:abstractNumId w:val="23"/>
  </w:num>
  <w:num w:numId="31" w16cid:durableId="1348484559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21DF"/>
    <w:rsid w:val="00015480"/>
    <w:rsid w:val="00020C2C"/>
    <w:rsid w:val="00023D77"/>
    <w:rsid w:val="00024473"/>
    <w:rsid w:val="00024694"/>
    <w:rsid w:val="00032359"/>
    <w:rsid w:val="00033833"/>
    <w:rsid w:val="0003485A"/>
    <w:rsid w:val="00035A26"/>
    <w:rsid w:val="00036F26"/>
    <w:rsid w:val="00037B3E"/>
    <w:rsid w:val="00040D1E"/>
    <w:rsid w:val="0004336A"/>
    <w:rsid w:val="00044093"/>
    <w:rsid w:val="00046056"/>
    <w:rsid w:val="00046E0D"/>
    <w:rsid w:val="00051403"/>
    <w:rsid w:val="0005383D"/>
    <w:rsid w:val="000538AB"/>
    <w:rsid w:val="0005745E"/>
    <w:rsid w:val="00061F64"/>
    <w:rsid w:val="00062343"/>
    <w:rsid w:val="00066F6D"/>
    <w:rsid w:val="00067E0B"/>
    <w:rsid w:val="00067FCE"/>
    <w:rsid w:val="000732DE"/>
    <w:rsid w:val="000809AC"/>
    <w:rsid w:val="0008146F"/>
    <w:rsid w:val="000934BA"/>
    <w:rsid w:val="00094729"/>
    <w:rsid w:val="00096EC7"/>
    <w:rsid w:val="000A537A"/>
    <w:rsid w:val="000A77D6"/>
    <w:rsid w:val="000A7D14"/>
    <w:rsid w:val="000B2F1F"/>
    <w:rsid w:val="000B766B"/>
    <w:rsid w:val="000C0C5D"/>
    <w:rsid w:val="000C2A5F"/>
    <w:rsid w:val="000C3B25"/>
    <w:rsid w:val="000C5843"/>
    <w:rsid w:val="000C7B86"/>
    <w:rsid w:val="000C7DE5"/>
    <w:rsid w:val="000D3006"/>
    <w:rsid w:val="000D38ED"/>
    <w:rsid w:val="000D3A15"/>
    <w:rsid w:val="000D4793"/>
    <w:rsid w:val="000D644B"/>
    <w:rsid w:val="000E6457"/>
    <w:rsid w:val="000E6490"/>
    <w:rsid w:val="000F18AC"/>
    <w:rsid w:val="00100C3A"/>
    <w:rsid w:val="00104146"/>
    <w:rsid w:val="00105D10"/>
    <w:rsid w:val="00106720"/>
    <w:rsid w:val="00106B06"/>
    <w:rsid w:val="00107BB6"/>
    <w:rsid w:val="0011316B"/>
    <w:rsid w:val="001157C8"/>
    <w:rsid w:val="001164F9"/>
    <w:rsid w:val="00116C4B"/>
    <w:rsid w:val="001223A9"/>
    <w:rsid w:val="001238DC"/>
    <w:rsid w:val="001275E2"/>
    <w:rsid w:val="00127A5A"/>
    <w:rsid w:val="0013162A"/>
    <w:rsid w:val="0013287A"/>
    <w:rsid w:val="001352DB"/>
    <w:rsid w:val="00136244"/>
    <w:rsid w:val="00141660"/>
    <w:rsid w:val="0014442C"/>
    <w:rsid w:val="00150617"/>
    <w:rsid w:val="001513EC"/>
    <w:rsid w:val="00155A8D"/>
    <w:rsid w:val="0015664B"/>
    <w:rsid w:val="0016119C"/>
    <w:rsid w:val="001673EC"/>
    <w:rsid w:val="00172DBA"/>
    <w:rsid w:val="00186826"/>
    <w:rsid w:val="00186EFA"/>
    <w:rsid w:val="0019044F"/>
    <w:rsid w:val="0019775E"/>
    <w:rsid w:val="00197EAE"/>
    <w:rsid w:val="001A12C2"/>
    <w:rsid w:val="001A50A1"/>
    <w:rsid w:val="001B065B"/>
    <w:rsid w:val="001B0C21"/>
    <w:rsid w:val="001B0E64"/>
    <w:rsid w:val="001B1AFC"/>
    <w:rsid w:val="001B2A4D"/>
    <w:rsid w:val="001B3C9B"/>
    <w:rsid w:val="001B4320"/>
    <w:rsid w:val="001B4FD1"/>
    <w:rsid w:val="001B794F"/>
    <w:rsid w:val="001B7A36"/>
    <w:rsid w:val="001C213F"/>
    <w:rsid w:val="001C7AEE"/>
    <w:rsid w:val="001D3FB1"/>
    <w:rsid w:val="001D418B"/>
    <w:rsid w:val="001E377F"/>
    <w:rsid w:val="001F187E"/>
    <w:rsid w:val="001F3C1A"/>
    <w:rsid w:val="001F3CE2"/>
    <w:rsid w:val="001F5E9C"/>
    <w:rsid w:val="001F61FC"/>
    <w:rsid w:val="001F7C16"/>
    <w:rsid w:val="00201509"/>
    <w:rsid w:val="00202B15"/>
    <w:rsid w:val="0021227E"/>
    <w:rsid w:val="00214C75"/>
    <w:rsid w:val="00224D7D"/>
    <w:rsid w:val="0023221D"/>
    <w:rsid w:val="00234403"/>
    <w:rsid w:val="00234427"/>
    <w:rsid w:val="00234675"/>
    <w:rsid w:val="00234BD7"/>
    <w:rsid w:val="0023504B"/>
    <w:rsid w:val="00236EA8"/>
    <w:rsid w:val="00240268"/>
    <w:rsid w:val="00241C37"/>
    <w:rsid w:val="00243BF4"/>
    <w:rsid w:val="00244671"/>
    <w:rsid w:val="00244AD0"/>
    <w:rsid w:val="002469D0"/>
    <w:rsid w:val="002502BF"/>
    <w:rsid w:val="00256697"/>
    <w:rsid w:val="00263185"/>
    <w:rsid w:val="0026423B"/>
    <w:rsid w:val="0026517E"/>
    <w:rsid w:val="00266561"/>
    <w:rsid w:val="002679FB"/>
    <w:rsid w:val="00270C38"/>
    <w:rsid w:val="00272B13"/>
    <w:rsid w:val="00276CAB"/>
    <w:rsid w:val="00277614"/>
    <w:rsid w:val="00287E94"/>
    <w:rsid w:val="00292B29"/>
    <w:rsid w:val="002952BC"/>
    <w:rsid w:val="00295B7E"/>
    <w:rsid w:val="00295D9C"/>
    <w:rsid w:val="00296BBF"/>
    <w:rsid w:val="002A11A2"/>
    <w:rsid w:val="002A290B"/>
    <w:rsid w:val="002A514A"/>
    <w:rsid w:val="002A56D9"/>
    <w:rsid w:val="002B59FF"/>
    <w:rsid w:val="002C0AB6"/>
    <w:rsid w:val="002C1982"/>
    <w:rsid w:val="002C27A0"/>
    <w:rsid w:val="002C2AA9"/>
    <w:rsid w:val="002C4244"/>
    <w:rsid w:val="002D354A"/>
    <w:rsid w:val="002D5B25"/>
    <w:rsid w:val="002D5ED0"/>
    <w:rsid w:val="002E1E6B"/>
    <w:rsid w:val="002E28E9"/>
    <w:rsid w:val="002F15DD"/>
    <w:rsid w:val="002F1EBD"/>
    <w:rsid w:val="002F2D32"/>
    <w:rsid w:val="00303DC8"/>
    <w:rsid w:val="00306387"/>
    <w:rsid w:val="00311E97"/>
    <w:rsid w:val="00312254"/>
    <w:rsid w:val="00312749"/>
    <w:rsid w:val="00312F95"/>
    <w:rsid w:val="00312FC7"/>
    <w:rsid w:val="00316E39"/>
    <w:rsid w:val="00317BF7"/>
    <w:rsid w:val="00323F6E"/>
    <w:rsid w:val="00326605"/>
    <w:rsid w:val="003279C8"/>
    <w:rsid w:val="00340FDE"/>
    <w:rsid w:val="00342895"/>
    <w:rsid w:val="00342964"/>
    <w:rsid w:val="00347071"/>
    <w:rsid w:val="00347678"/>
    <w:rsid w:val="00350180"/>
    <w:rsid w:val="00351631"/>
    <w:rsid w:val="003552A3"/>
    <w:rsid w:val="003562CE"/>
    <w:rsid w:val="00364D74"/>
    <w:rsid w:val="0036565A"/>
    <w:rsid w:val="00370436"/>
    <w:rsid w:val="003711B3"/>
    <w:rsid w:val="00372C9E"/>
    <w:rsid w:val="00374EF9"/>
    <w:rsid w:val="00375107"/>
    <w:rsid w:val="00380D25"/>
    <w:rsid w:val="0038285F"/>
    <w:rsid w:val="003858BB"/>
    <w:rsid w:val="00386F3E"/>
    <w:rsid w:val="00387D99"/>
    <w:rsid w:val="00387E10"/>
    <w:rsid w:val="00390EAB"/>
    <w:rsid w:val="003915BE"/>
    <w:rsid w:val="00393F45"/>
    <w:rsid w:val="003962AC"/>
    <w:rsid w:val="00396F72"/>
    <w:rsid w:val="00397496"/>
    <w:rsid w:val="00397902"/>
    <w:rsid w:val="003A06EE"/>
    <w:rsid w:val="003A4E95"/>
    <w:rsid w:val="003A546E"/>
    <w:rsid w:val="003B64AE"/>
    <w:rsid w:val="003C2810"/>
    <w:rsid w:val="003D0F76"/>
    <w:rsid w:val="003D3E93"/>
    <w:rsid w:val="003D5D36"/>
    <w:rsid w:val="003D61D2"/>
    <w:rsid w:val="003E0217"/>
    <w:rsid w:val="003E09BF"/>
    <w:rsid w:val="003E1A1B"/>
    <w:rsid w:val="003E22A5"/>
    <w:rsid w:val="003E2F70"/>
    <w:rsid w:val="003E3B91"/>
    <w:rsid w:val="003E58AE"/>
    <w:rsid w:val="003E72CD"/>
    <w:rsid w:val="003F01C4"/>
    <w:rsid w:val="003F058E"/>
    <w:rsid w:val="003F3F0D"/>
    <w:rsid w:val="00406A84"/>
    <w:rsid w:val="0040752D"/>
    <w:rsid w:val="00410843"/>
    <w:rsid w:val="00412E47"/>
    <w:rsid w:val="0042646D"/>
    <w:rsid w:val="0043284D"/>
    <w:rsid w:val="004347A5"/>
    <w:rsid w:val="00435C48"/>
    <w:rsid w:val="00442256"/>
    <w:rsid w:val="00442E7F"/>
    <w:rsid w:val="00445442"/>
    <w:rsid w:val="00447629"/>
    <w:rsid w:val="00450740"/>
    <w:rsid w:val="00451E07"/>
    <w:rsid w:val="00452D64"/>
    <w:rsid w:val="00455936"/>
    <w:rsid w:val="0045599D"/>
    <w:rsid w:val="004605D9"/>
    <w:rsid w:val="0046550E"/>
    <w:rsid w:val="004677DC"/>
    <w:rsid w:val="00471918"/>
    <w:rsid w:val="00471FE2"/>
    <w:rsid w:val="00472A19"/>
    <w:rsid w:val="00472EFF"/>
    <w:rsid w:val="00473EFB"/>
    <w:rsid w:val="00475A10"/>
    <w:rsid w:val="004767CD"/>
    <w:rsid w:val="00477484"/>
    <w:rsid w:val="0048416D"/>
    <w:rsid w:val="004917BB"/>
    <w:rsid w:val="004946B4"/>
    <w:rsid w:val="004953DD"/>
    <w:rsid w:val="004A0BDD"/>
    <w:rsid w:val="004A0E13"/>
    <w:rsid w:val="004A255B"/>
    <w:rsid w:val="004A34C3"/>
    <w:rsid w:val="004A7A41"/>
    <w:rsid w:val="004B0C8E"/>
    <w:rsid w:val="004B0F88"/>
    <w:rsid w:val="004B1021"/>
    <w:rsid w:val="004B13BA"/>
    <w:rsid w:val="004B2069"/>
    <w:rsid w:val="004B7636"/>
    <w:rsid w:val="004C5524"/>
    <w:rsid w:val="004D07B0"/>
    <w:rsid w:val="004D1A14"/>
    <w:rsid w:val="004D3713"/>
    <w:rsid w:val="004D39CE"/>
    <w:rsid w:val="004D5F62"/>
    <w:rsid w:val="004F4D49"/>
    <w:rsid w:val="004F62FC"/>
    <w:rsid w:val="005008C8"/>
    <w:rsid w:val="005017B0"/>
    <w:rsid w:val="00502B39"/>
    <w:rsid w:val="00503505"/>
    <w:rsid w:val="005040DD"/>
    <w:rsid w:val="00510784"/>
    <w:rsid w:val="00510928"/>
    <w:rsid w:val="005114D0"/>
    <w:rsid w:val="0051150B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2E33"/>
    <w:rsid w:val="00544617"/>
    <w:rsid w:val="005465B7"/>
    <w:rsid w:val="00551A33"/>
    <w:rsid w:val="005524E9"/>
    <w:rsid w:val="00554344"/>
    <w:rsid w:val="00555E69"/>
    <w:rsid w:val="00556F84"/>
    <w:rsid w:val="0056079D"/>
    <w:rsid w:val="00560969"/>
    <w:rsid w:val="00561F8C"/>
    <w:rsid w:val="00566B38"/>
    <w:rsid w:val="00572C93"/>
    <w:rsid w:val="0057389A"/>
    <w:rsid w:val="00573C2C"/>
    <w:rsid w:val="00575A40"/>
    <w:rsid w:val="00576138"/>
    <w:rsid w:val="005764B1"/>
    <w:rsid w:val="00584C7B"/>
    <w:rsid w:val="00584E3E"/>
    <w:rsid w:val="00592879"/>
    <w:rsid w:val="005963BE"/>
    <w:rsid w:val="005972E7"/>
    <w:rsid w:val="00597BAF"/>
    <w:rsid w:val="005A188B"/>
    <w:rsid w:val="005A4E60"/>
    <w:rsid w:val="005A7CF8"/>
    <w:rsid w:val="005B011F"/>
    <w:rsid w:val="005B1E39"/>
    <w:rsid w:val="005B38F3"/>
    <w:rsid w:val="005B5089"/>
    <w:rsid w:val="005C2661"/>
    <w:rsid w:val="005C3090"/>
    <w:rsid w:val="005D0767"/>
    <w:rsid w:val="005D1D9F"/>
    <w:rsid w:val="005D4ECA"/>
    <w:rsid w:val="005E38E8"/>
    <w:rsid w:val="005E6736"/>
    <w:rsid w:val="005E7941"/>
    <w:rsid w:val="005F0877"/>
    <w:rsid w:val="005F0B98"/>
    <w:rsid w:val="006007E9"/>
    <w:rsid w:val="006030ED"/>
    <w:rsid w:val="00606C43"/>
    <w:rsid w:val="00617055"/>
    <w:rsid w:val="0061720C"/>
    <w:rsid w:val="00620630"/>
    <w:rsid w:val="00620A13"/>
    <w:rsid w:val="006245BF"/>
    <w:rsid w:val="006252D8"/>
    <w:rsid w:val="0062534D"/>
    <w:rsid w:val="006267F9"/>
    <w:rsid w:val="00626EA4"/>
    <w:rsid w:val="00627BC1"/>
    <w:rsid w:val="006324C6"/>
    <w:rsid w:val="006332CF"/>
    <w:rsid w:val="006341F2"/>
    <w:rsid w:val="00636917"/>
    <w:rsid w:val="00636E3B"/>
    <w:rsid w:val="00642FB9"/>
    <w:rsid w:val="00644487"/>
    <w:rsid w:val="00645BED"/>
    <w:rsid w:val="0064643E"/>
    <w:rsid w:val="006551A0"/>
    <w:rsid w:val="00661775"/>
    <w:rsid w:val="006638C9"/>
    <w:rsid w:val="006652DC"/>
    <w:rsid w:val="006673D6"/>
    <w:rsid w:val="00671CDE"/>
    <w:rsid w:val="00675C8E"/>
    <w:rsid w:val="006763F1"/>
    <w:rsid w:val="006904C1"/>
    <w:rsid w:val="006942D3"/>
    <w:rsid w:val="00694984"/>
    <w:rsid w:val="00694C22"/>
    <w:rsid w:val="00695763"/>
    <w:rsid w:val="006970F0"/>
    <w:rsid w:val="00697AF3"/>
    <w:rsid w:val="006A3648"/>
    <w:rsid w:val="006A4446"/>
    <w:rsid w:val="006A4E6C"/>
    <w:rsid w:val="006A534C"/>
    <w:rsid w:val="006A5DFD"/>
    <w:rsid w:val="006B5E24"/>
    <w:rsid w:val="006C1644"/>
    <w:rsid w:val="006C18BD"/>
    <w:rsid w:val="006C7D2B"/>
    <w:rsid w:val="006D0189"/>
    <w:rsid w:val="006D0EB2"/>
    <w:rsid w:val="006D1C01"/>
    <w:rsid w:val="006D3F32"/>
    <w:rsid w:val="006D422E"/>
    <w:rsid w:val="006D46A3"/>
    <w:rsid w:val="006D7628"/>
    <w:rsid w:val="006E1718"/>
    <w:rsid w:val="006E4EA7"/>
    <w:rsid w:val="006E62EB"/>
    <w:rsid w:val="006E7B7F"/>
    <w:rsid w:val="006F47BD"/>
    <w:rsid w:val="006F512D"/>
    <w:rsid w:val="006F7190"/>
    <w:rsid w:val="00701738"/>
    <w:rsid w:val="00702405"/>
    <w:rsid w:val="00705567"/>
    <w:rsid w:val="00706D32"/>
    <w:rsid w:val="00707247"/>
    <w:rsid w:val="007125FF"/>
    <w:rsid w:val="0071279D"/>
    <w:rsid w:val="00712EA4"/>
    <w:rsid w:val="0071403C"/>
    <w:rsid w:val="00715772"/>
    <w:rsid w:val="007157E7"/>
    <w:rsid w:val="00717B43"/>
    <w:rsid w:val="00721C11"/>
    <w:rsid w:val="00727637"/>
    <w:rsid w:val="00736793"/>
    <w:rsid w:val="00741EC2"/>
    <w:rsid w:val="00742650"/>
    <w:rsid w:val="007445A3"/>
    <w:rsid w:val="00747AA0"/>
    <w:rsid w:val="00751EE9"/>
    <w:rsid w:val="007522DD"/>
    <w:rsid w:val="007525F2"/>
    <w:rsid w:val="00761B8E"/>
    <w:rsid w:val="007630D2"/>
    <w:rsid w:val="007661F7"/>
    <w:rsid w:val="0076691E"/>
    <w:rsid w:val="00770291"/>
    <w:rsid w:val="00773671"/>
    <w:rsid w:val="00773EC7"/>
    <w:rsid w:val="007740C2"/>
    <w:rsid w:val="00775FCB"/>
    <w:rsid w:val="00776461"/>
    <w:rsid w:val="007834CC"/>
    <w:rsid w:val="00787D3B"/>
    <w:rsid w:val="00797888"/>
    <w:rsid w:val="007A0770"/>
    <w:rsid w:val="007A2B03"/>
    <w:rsid w:val="007A3137"/>
    <w:rsid w:val="007A44EC"/>
    <w:rsid w:val="007A670B"/>
    <w:rsid w:val="007B2E66"/>
    <w:rsid w:val="007B2E9D"/>
    <w:rsid w:val="007B79AA"/>
    <w:rsid w:val="007C2693"/>
    <w:rsid w:val="007C512B"/>
    <w:rsid w:val="007C5DA6"/>
    <w:rsid w:val="007C648D"/>
    <w:rsid w:val="007C6517"/>
    <w:rsid w:val="007D189A"/>
    <w:rsid w:val="007D18D6"/>
    <w:rsid w:val="007E01F7"/>
    <w:rsid w:val="007E432D"/>
    <w:rsid w:val="007E5C96"/>
    <w:rsid w:val="007E7DEB"/>
    <w:rsid w:val="007F6427"/>
    <w:rsid w:val="007F6F16"/>
    <w:rsid w:val="00801271"/>
    <w:rsid w:val="00801482"/>
    <w:rsid w:val="008047D0"/>
    <w:rsid w:val="0081256F"/>
    <w:rsid w:val="008135F0"/>
    <w:rsid w:val="0081417D"/>
    <w:rsid w:val="00815163"/>
    <w:rsid w:val="00815197"/>
    <w:rsid w:val="00816AE0"/>
    <w:rsid w:val="008233FB"/>
    <w:rsid w:val="008239DB"/>
    <w:rsid w:val="00824270"/>
    <w:rsid w:val="0083576C"/>
    <w:rsid w:val="00836773"/>
    <w:rsid w:val="00843577"/>
    <w:rsid w:val="00844994"/>
    <w:rsid w:val="0084689C"/>
    <w:rsid w:val="00847368"/>
    <w:rsid w:val="00851CEE"/>
    <w:rsid w:val="00853022"/>
    <w:rsid w:val="00856459"/>
    <w:rsid w:val="00860B07"/>
    <w:rsid w:val="00861E3A"/>
    <w:rsid w:val="00863611"/>
    <w:rsid w:val="00864C1E"/>
    <w:rsid w:val="00867779"/>
    <w:rsid w:val="00873C68"/>
    <w:rsid w:val="008742F4"/>
    <w:rsid w:val="008821B6"/>
    <w:rsid w:val="008861FD"/>
    <w:rsid w:val="00887461"/>
    <w:rsid w:val="0089087A"/>
    <w:rsid w:val="008913CD"/>
    <w:rsid w:val="00895567"/>
    <w:rsid w:val="00897981"/>
    <w:rsid w:val="008A19F3"/>
    <w:rsid w:val="008A3C7E"/>
    <w:rsid w:val="008A447D"/>
    <w:rsid w:val="008A5214"/>
    <w:rsid w:val="008A7235"/>
    <w:rsid w:val="008B1742"/>
    <w:rsid w:val="008B2FF6"/>
    <w:rsid w:val="008B3265"/>
    <w:rsid w:val="008B3835"/>
    <w:rsid w:val="008B5671"/>
    <w:rsid w:val="008B57AD"/>
    <w:rsid w:val="008B5D97"/>
    <w:rsid w:val="008C0D47"/>
    <w:rsid w:val="008C30AA"/>
    <w:rsid w:val="008C4B79"/>
    <w:rsid w:val="008C6310"/>
    <w:rsid w:val="008D417C"/>
    <w:rsid w:val="008D4E27"/>
    <w:rsid w:val="008D6356"/>
    <w:rsid w:val="008E1B9B"/>
    <w:rsid w:val="008E5F62"/>
    <w:rsid w:val="008E65ED"/>
    <w:rsid w:val="008F4105"/>
    <w:rsid w:val="008F6FA6"/>
    <w:rsid w:val="008F7520"/>
    <w:rsid w:val="00900F0D"/>
    <w:rsid w:val="00907058"/>
    <w:rsid w:val="0090747E"/>
    <w:rsid w:val="009078D1"/>
    <w:rsid w:val="00912AA6"/>
    <w:rsid w:val="00914981"/>
    <w:rsid w:val="0092285C"/>
    <w:rsid w:val="00922A0E"/>
    <w:rsid w:val="009236FA"/>
    <w:rsid w:val="009260F6"/>
    <w:rsid w:val="00930B24"/>
    <w:rsid w:val="00931494"/>
    <w:rsid w:val="00940731"/>
    <w:rsid w:val="00941637"/>
    <w:rsid w:val="00941752"/>
    <w:rsid w:val="00944557"/>
    <w:rsid w:val="009458A5"/>
    <w:rsid w:val="00946800"/>
    <w:rsid w:val="00950955"/>
    <w:rsid w:val="0095138C"/>
    <w:rsid w:val="0095481A"/>
    <w:rsid w:val="00955863"/>
    <w:rsid w:val="00957C73"/>
    <w:rsid w:val="0096167B"/>
    <w:rsid w:val="00962BF3"/>
    <w:rsid w:val="0096798D"/>
    <w:rsid w:val="00970E98"/>
    <w:rsid w:val="009730DA"/>
    <w:rsid w:val="0097494B"/>
    <w:rsid w:val="0097504B"/>
    <w:rsid w:val="0097511E"/>
    <w:rsid w:val="0098081B"/>
    <w:rsid w:val="0098133E"/>
    <w:rsid w:val="00985469"/>
    <w:rsid w:val="00985C10"/>
    <w:rsid w:val="009863FC"/>
    <w:rsid w:val="0098708B"/>
    <w:rsid w:val="00987BAF"/>
    <w:rsid w:val="00990EAC"/>
    <w:rsid w:val="00991D11"/>
    <w:rsid w:val="00992A1A"/>
    <w:rsid w:val="00996194"/>
    <w:rsid w:val="009966BA"/>
    <w:rsid w:val="0099717C"/>
    <w:rsid w:val="00997825"/>
    <w:rsid w:val="0099793B"/>
    <w:rsid w:val="009A06EE"/>
    <w:rsid w:val="009A1CB3"/>
    <w:rsid w:val="009A78AA"/>
    <w:rsid w:val="009A7F2A"/>
    <w:rsid w:val="009B6CBE"/>
    <w:rsid w:val="009C15AC"/>
    <w:rsid w:val="009C1E84"/>
    <w:rsid w:val="009C2712"/>
    <w:rsid w:val="009C36DE"/>
    <w:rsid w:val="009C5201"/>
    <w:rsid w:val="009C62A8"/>
    <w:rsid w:val="009C6785"/>
    <w:rsid w:val="009D0E90"/>
    <w:rsid w:val="009D12B4"/>
    <w:rsid w:val="009D483E"/>
    <w:rsid w:val="009D5528"/>
    <w:rsid w:val="009D6117"/>
    <w:rsid w:val="009D69EC"/>
    <w:rsid w:val="009D7CB7"/>
    <w:rsid w:val="009F1C8A"/>
    <w:rsid w:val="009F2F14"/>
    <w:rsid w:val="009F59D7"/>
    <w:rsid w:val="009F7CCF"/>
    <w:rsid w:val="00A01824"/>
    <w:rsid w:val="00A0279B"/>
    <w:rsid w:val="00A04892"/>
    <w:rsid w:val="00A06116"/>
    <w:rsid w:val="00A073F5"/>
    <w:rsid w:val="00A111EC"/>
    <w:rsid w:val="00A14315"/>
    <w:rsid w:val="00A22E7D"/>
    <w:rsid w:val="00A23666"/>
    <w:rsid w:val="00A26122"/>
    <w:rsid w:val="00A30081"/>
    <w:rsid w:val="00A3550C"/>
    <w:rsid w:val="00A36956"/>
    <w:rsid w:val="00A370F0"/>
    <w:rsid w:val="00A43971"/>
    <w:rsid w:val="00A43D43"/>
    <w:rsid w:val="00A44963"/>
    <w:rsid w:val="00A47294"/>
    <w:rsid w:val="00A50EA5"/>
    <w:rsid w:val="00A51A5D"/>
    <w:rsid w:val="00A52CF3"/>
    <w:rsid w:val="00A54F03"/>
    <w:rsid w:val="00A57C98"/>
    <w:rsid w:val="00A631A3"/>
    <w:rsid w:val="00A6325E"/>
    <w:rsid w:val="00A63893"/>
    <w:rsid w:val="00A64A7D"/>
    <w:rsid w:val="00A6518F"/>
    <w:rsid w:val="00A66360"/>
    <w:rsid w:val="00A67E0B"/>
    <w:rsid w:val="00A702AE"/>
    <w:rsid w:val="00A70C76"/>
    <w:rsid w:val="00A7464D"/>
    <w:rsid w:val="00A80780"/>
    <w:rsid w:val="00A82498"/>
    <w:rsid w:val="00A8274F"/>
    <w:rsid w:val="00A93B7E"/>
    <w:rsid w:val="00A94468"/>
    <w:rsid w:val="00A950B0"/>
    <w:rsid w:val="00AA16BA"/>
    <w:rsid w:val="00AA36CA"/>
    <w:rsid w:val="00AA487E"/>
    <w:rsid w:val="00AA50F6"/>
    <w:rsid w:val="00AA522E"/>
    <w:rsid w:val="00AA6126"/>
    <w:rsid w:val="00AB047F"/>
    <w:rsid w:val="00AB276B"/>
    <w:rsid w:val="00AB2EEF"/>
    <w:rsid w:val="00AB3681"/>
    <w:rsid w:val="00AB465D"/>
    <w:rsid w:val="00AB7803"/>
    <w:rsid w:val="00AB7875"/>
    <w:rsid w:val="00AC051E"/>
    <w:rsid w:val="00AC2B27"/>
    <w:rsid w:val="00AC354C"/>
    <w:rsid w:val="00AC4F31"/>
    <w:rsid w:val="00AC53A7"/>
    <w:rsid w:val="00AC6FD3"/>
    <w:rsid w:val="00AD0740"/>
    <w:rsid w:val="00AD1E5B"/>
    <w:rsid w:val="00AD74DC"/>
    <w:rsid w:val="00AE4CE5"/>
    <w:rsid w:val="00AF478D"/>
    <w:rsid w:val="00AF5603"/>
    <w:rsid w:val="00AF7668"/>
    <w:rsid w:val="00B01868"/>
    <w:rsid w:val="00B06B73"/>
    <w:rsid w:val="00B125F0"/>
    <w:rsid w:val="00B142BF"/>
    <w:rsid w:val="00B158A4"/>
    <w:rsid w:val="00B178CA"/>
    <w:rsid w:val="00B2571F"/>
    <w:rsid w:val="00B27F07"/>
    <w:rsid w:val="00B3164A"/>
    <w:rsid w:val="00B3336C"/>
    <w:rsid w:val="00B36C5A"/>
    <w:rsid w:val="00B37E6B"/>
    <w:rsid w:val="00B404A3"/>
    <w:rsid w:val="00B42273"/>
    <w:rsid w:val="00B426FB"/>
    <w:rsid w:val="00B52171"/>
    <w:rsid w:val="00B5318D"/>
    <w:rsid w:val="00B54CD7"/>
    <w:rsid w:val="00B62D3F"/>
    <w:rsid w:val="00B63A5B"/>
    <w:rsid w:val="00B6451B"/>
    <w:rsid w:val="00B6574F"/>
    <w:rsid w:val="00B65C4F"/>
    <w:rsid w:val="00B6663A"/>
    <w:rsid w:val="00B70E2C"/>
    <w:rsid w:val="00B7174E"/>
    <w:rsid w:val="00B739FA"/>
    <w:rsid w:val="00B775B6"/>
    <w:rsid w:val="00B83312"/>
    <w:rsid w:val="00B84157"/>
    <w:rsid w:val="00B90AEE"/>
    <w:rsid w:val="00B9769E"/>
    <w:rsid w:val="00BB0350"/>
    <w:rsid w:val="00BB24A9"/>
    <w:rsid w:val="00BB41FD"/>
    <w:rsid w:val="00BB7AEE"/>
    <w:rsid w:val="00BC17B4"/>
    <w:rsid w:val="00BC283C"/>
    <w:rsid w:val="00BC6799"/>
    <w:rsid w:val="00BD2B75"/>
    <w:rsid w:val="00BD442E"/>
    <w:rsid w:val="00BD5730"/>
    <w:rsid w:val="00BD738C"/>
    <w:rsid w:val="00BE1169"/>
    <w:rsid w:val="00BE35DB"/>
    <w:rsid w:val="00BE39B8"/>
    <w:rsid w:val="00BE71FF"/>
    <w:rsid w:val="00BF0033"/>
    <w:rsid w:val="00BF1424"/>
    <w:rsid w:val="00BF44A4"/>
    <w:rsid w:val="00BF7BFF"/>
    <w:rsid w:val="00C035AA"/>
    <w:rsid w:val="00C105A1"/>
    <w:rsid w:val="00C10B2D"/>
    <w:rsid w:val="00C112B1"/>
    <w:rsid w:val="00C11E33"/>
    <w:rsid w:val="00C120E4"/>
    <w:rsid w:val="00C122F9"/>
    <w:rsid w:val="00C1681F"/>
    <w:rsid w:val="00C17699"/>
    <w:rsid w:val="00C2408C"/>
    <w:rsid w:val="00C25265"/>
    <w:rsid w:val="00C2714A"/>
    <w:rsid w:val="00C33149"/>
    <w:rsid w:val="00C3646B"/>
    <w:rsid w:val="00C37693"/>
    <w:rsid w:val="00C435ED"/>
    <w:rsid w:val="00C44F52"/>
    <w:rsid w:val="00C52A0D"/>
    <w:rsid w:val="00C54F79"/>
    <w:rsid w:val="00C56E17"/>
    <w:rsid w:val="00C61DF4"/>
    <w:rsid w:val="00C66AEC"/>
    <w:rsid w:val="00C66B70"/>
    <w:rsid w:val="00C86701"/>
    <w:rsid w:val="00C8774D"/>
    <w:rsid w:val="00C92C19"/>
    <w:rsid w:val="00C9376A"/>
    <w:rsid w:val="00C93C3A"/>
    <w:rsid w:val="00C96227"/>
    <w:rsid w:val="00CA367A"/>
    <w:rsid w:val="00CA462A"/>
    <w:rsid w:val="00CA46E3"/>
    <w:rsid w:val="00CB1422"/>
    <w:rsid w:val="00CB208F"/>
    <w:rsid w:val="00CB211A"/>
    <w:rsid w:val="00CC2529"/>
    <w:rsid w:val="00CC3B6C"/>
    <w:rsid w:val="00CC4111"/>
    <w:rsid w:val="00CC46AA"/>
    <w:rsid w:val="00CD1405"/>
    <w:rsid w:val="00CE3A3D"/>
    <w:rsid w:val="00CE7A30"/>
    <w:rsid w:val="00CE7A85"/>
    <w:rsid w:val="00CF3070"/>
    <w:rsid w:val="00CF3B09"/>
    <w:rsid w:val="00CF4EF6"/>
    <w:rsid w:val="00D008C2"/>
    <w:rsid w:val="00D029CF"/>
    <w:rsid w:val="00D0476C"/>
    <w:rsid w:val="00D06070"/>
    <w:rsid w:val="00D065A6"/>
    <w:rsid w:val="00D1204C"/>
    <w:rsid w:val="00D1695C"/>
    <w:rsid w:val="00D20F86"/>
    <w:rsid w:val="00D24A5D"/>
    <w:rsid w:val="00D25CD9"/>
    <w:rsid w:val="00D26A08"/>
    <w:rsid w:val="00D270A5"/>
    <w:rsid w:val="00D2756B"/>
    <w:rsid w:val="00D3115C"/>
    <w:rsid w:val="00D31A36"/>
    <w:rsid w:val="00D33851"/>
    <w:rsid w:val="00D37076"/>
    <w:rsid w:val="00D37FCB"/>
    <w:rsid w:val="00D4023D"/>
    <w:rsid w:val="00D4069A"/>
    <w:rsid w:val="00D478EB"/>
    <w:rsid w:val="00D5226D"/>
    <w:rsid w:val="00D54ECC"/>
    <w:rsid w:val="00D55000"/>
    <w:rsid w:val="00D5779D"/>
    <w:rsid w:val="00D60E9E"/>
    <w:rsid w:val="00D64438"/>
    <w:rsid w:val="00D664C5"/>
    <w:rsid w:val="00D7189D"/>
    <w:rsid w:val="00D730CA"/>
    <w:rsid w:val="00D7624C"/>
    <w:rsid w:val="00D762EF"/>
    <w:rsid w:val="00D76BF4"/>
    <w:rsid w:val="00D801DF"/>
    <w:rsid w:val="00D807CC"/>
    <w:rsid w:val="00D86307"/>
    <w:rsid w:val="00D918E9"/>
    <w:rsid w:val="00D94F64"/>
    <w:rsid w:val="00D978E4"/>
    <w:rsid w:val="00DA33AC"/>
    <w:rsid w:val="00DA3CBC"/>
    <w:rsid w:val="00DA64D0"/>
    <w:rsid w:val="00DA6582"/>
    <w:rsid w:val="00DA65C0"/>
    <w:rsid w:val="00DB0DFE"/>
    <w:rsid w:val="00DB30F4"/>
    <w:rsid w:val="00DB42CC"/>
    <w:rsid w:val="00DB67CB"/>
    <w:rsid w:val="00DC22C2"/>
    <w:rsid w:val="00DC575A"/>
    <w:rsid w:val="00DC5FE1"/>
    <w:rsid w:val="00DC77D7"/>
    <w:rsid w:val="00DD2B98"/>
    <w:rsid w:val="00DD4754"/>
    <w:rsid w:val="00DE03C1"/>
    <w:rsid w:val="00DE18B5"/>
    <w:rsid w:val="00DE501B"/>
    <w:rsid w:val="00DF09F4"/>
    <w:rsid w:val="00DF0D49"/>
    <w:rsid w:val="00DF5CCC"/>
    <w:rsid w:val="00E02E0B"/>
    <w:rsid w:val="00E0593E"/>
    <w:rsid w:val="00E076A1"/>
    <w:rsid w:val="00E14027"/>
    <w:rsid w:val="00E1602A"/>
    <w:rsid w:val="00E208B0"/>
    <w:rsid w:val="00E26720"/>
    <w:rsid w:val="00E36DF7"/>
    <w:rsid w:val="00E41AEE"/>
    <w:rsid w:val="00E46889"/>
    <w:rsid w:val="00E4794F"/>
    <w:rsid w:val="00E508A7"/>
    <w:rsid w:val="00E50F28"/>
    <w:rsid w:val="00E51875"/>
    <w:rsid w:val="00E526E2"/>
    <w:rsid w:val="00E60A44"/>
    <w:rsid w:val="00E61B22"/>
    <w:rsid w:val="00E64EA8"/>
    <w:rsid w:val="00E666EA"/>
    <w:rsid w:val="00E74087"/>
    <w:rsid w:val="00E8420E"/>
    <w:rsid w:val="00E85295"/>
    <w:rsid w:val="00E85CEA"/>
    <w:rsid w:val="00E8690C"/>
    <w:rsid w:val="00E95E89"/>
    <w:rsid w:val="00E97C53"/>
    <w:rsid w:val="00EA1BA1"/>
    <w:rsid w:val="00EA6493"/>
    <w:rsid w:val="00EA70F3"/>
    <w:rsid w:val="00EA7476"/>
    <w:rsid w:val="00EB0651"/>
    <w:rsid w:val="00EB1F89"/>
    <w:rsid w:val="00EB1FC2"/>
    <w:rsid w:val="00EB6A0B"/>
    <w:rsid w:val="00EB7C9C"/>
    <w:rsid w:val="00EB7D5A"/>
    <w:rsid w:val="00EC0BBD"/>
    <w:rsid w:val="00EC14DF"/>
    <w:rsid w:val="00EC1BB9"/>
    <w:rsid w:val="00EC1C4D"/>
    <w:rsid w:val="00ED235D"/>
    <w:rsid w:val="00ED39D3"/>
    <w:rsid w:val="00ED3B32"/>
    <w:rsid w:val="00ED4484"/>
    <w:rsid w:val="00ED65FC"/>
    <w:rsid w:val="00ED6B45"/>
    <w:rsid w:val="00ED7346"/>
    <w:rsid w:val="00ED77F3"/>
    <w:rsid w:val="00ED7FD2"/>
    <w:rsid w:val="00EE39D2"/>
    <w:rsid w:val="00EE45D4"/>
    <w:rsid w:val="00EEC03C"/>
    <w:rsid w:val="00EF0282"/>
    <w:rsid w:val="00EF1410"/>
    <w:rsid w:val="00EF3BFF"/>
    <w:rsid w:val="00EF5109"/>
    <w:rsid w:val="00F05BB5"/>
    <w:rsid w:val="00F113BF"/>
    <w:rsid w:val="00F17B8F"/>
    <w:rsid w:val="00F20633"/>
    <w:rsid w:val="00F20ED0"/>
    <w:rsid w:val="00F2337D"/>
    <w:rsid w:val="00F240BD"/>
    <w:rsid w:val="00F25908"/>
    <w:rsid w:val="00F26E37"/>
    <w:rsid w:val="00F31613"/>
    <w:rsid w:val="00F327D0"/>
    <w:rsid w:val="00F32A7C"/>
    <w:rsid w:val="00F33126"/>
    <w:rsid w:val="00F34EC4"/>
    <w:rsid w:val="00F368F4"/>
    <w:rsid w:val="00F374E5"/>
    <w:rsid w:val="00F4021D"/>
    <w:rsid w:val="00F40889"/>
    <w:rsid w:val="00F41216"/>
    <w:rsid w:val="00F4271F"/>
    <w:rsid w:val="00F434AB"/>
    <w:rsid w:val="00F47765"/>
    <w:rsid w:val="00F52B60"/>
    <w:rsid w:val="00F5518B"/>
    <w:rsid w:val="00F5534E"/>
    <w:rsid w:val="00F6024D"/>
    <w:rsid w:val="00F6042B"/>
    <w:rsid w:val="00F62A47"/>
    <w:rsid w:val="00F62DCD"/>
    <w:rsid w:val="00F6551F"/>
    <w:rsid w:val="00F678FD"/>
    <w:rsid w:val="00F7451A"/>
    <w:rsid w:val="00F745DD"/>
    <w:rsid w:val="00F76B03"/>
    <w:rsid w:val="00F76EBD"/>
    <w:rsid w:val="00F76FAB"/>
    <w:rsid w:val="00F84720"/>
    <w:rsid w:val="00F8478E"/>
    <w:rsid w:val="00F84AC0"/>
    <w:rsid w:val="00F84B99"/>
    <w:rsid w:val="00F85769"/>
    <w:rsid w:val="00F8700A"/>
    <w:rsid w:val="00F91124"/>
    <w:rsid w:val="00F94D75"/>
    <w:rsid w:val="00F9550F"/>
    <w:rsid w:val="00FA0608"/>
    <w:rsid w:val="00FA3223"/>
    <w:rsid w:val="00FA6956"/>
    <w:rsid w:val="00FA6B80"/>
    <w:rsid w:val="00FB0572"/>
    <w:rsid w:val="00FB05EA"/>
    <w:rsid w:val="00FB11F0"/>
    <w:rsid w:val="00FB3F75"/>
    <w:rsid w:val="00FB55D5"/>
    <w:rsid w:val="00FC36CF"/>
    <w:rsid w:val="00FC4678"/>
    <w:rsid w:val="00FC6AE0"/>
    <w:rsid w:val="00FD0C4A"/>
    <w:rsid w:val="00FD2680"/>
    <w:rsid w:val="00FD73B1"/>
    <w:rsid w:val="00FE3635"/>
    <w:rsid w:val="00FE77D9"/>
    <w:rsid w:val="00FF1180"/>
    <w:rsid w:val="00FF5103"/>
    <w:rsid w:val="01E7AD33"/>
    <w:rsid w:val="02244777"/>
    <w:rsid w:val="034D08F6"/>
    <w:rsid w:val="03839A77"/>
    <w:rsid w:val="03AFC148"/>
    <w:rsid w:val="042660FE"/>
    <w:rsid w:val="06BB1E56"/>
    <w:rsid w:val="0715AE0A"/>
    <w:rsid w:val="07177A84"/>
    <w:rsid w:val="07386DEA"/>
    <w:rsid w:val="0794EA10"/>
    <w:rsid w:val="09DB2B4D"/>
    <w:rsid w:val="0BC7574C"/>
    <w:rsid w:val="0CA06678"/>
    <w:rsid w:val="0CF3EB3C"/>
    <w:rsid w:val="0DBDB09D"/>
    <w:rsid w:val="0E97A923"/>
    <w:rsid w:val="0F030047"/>
    <w:rsid w:val="0F5980FE"/>
    <w:rsid w:val="0F6445D3"/>
    <w:rsid w:val="0F734A70"/>
    <w:rsid w:val="104AB978"/>
    <w:rsid w:val="10F3A92F"/>
    <w:rsid w:val="10F5515F"/>
    <w:rsid w:val="1119478A"/>
    <w:rsid w:val="1127AF19"/>
    <w:rsid w:val="11B35F01"/>
    <w:rsid w:val="11DF7E9C"/>
    <w:rsid w:val="1213781D"/>
    <w:rsid w:val="13CF7D27"/>
    <w:rsid w:val="142CF221"/>
    <w:rsid w:val="15AB9E16"/>
    <w:rsid w:val="15E28BF4"/>
    <w:rsid w:val="1685B2C4"/>
    <w:rsid w:val="177E5C55"/>
    <w:rsid w:val="18145409"/>
    <w:rsid w:val="1862D6B1"/>
    <w:rsid w:val="18B1AF61"/>
    <w:rsid w:val="191A2CB6"/>
    <w:rsid w:val="19DA5BCA"/>
    <w:rsid w:val="1A55E18D"/>
    <w:rsid w:val="1A9C33A5"/>
    <w:rsid w:val="1B1BD61D"/>
    <w:rsid w:val="1C0A3C3B"/>
    <w:rsid w:val="1D11FC8C"/>
    <w:rsid w:val="1D8F7CEC"/>
    <w:rsid w:val="1E351B78"/>
    <w:rsid w:val="1EADCCED"/>
    <w:rsid w:val="20919849"/>
    <w:rsid w:val="20DDAD5E"/>
    <w:rsid w:val="212D2C21"/>
    <w:rsid w:val="21CCE762"/>
    <w:rsid w:val="21DE2239"/>
    <w:rsid w:val="21FD8FEC"/>
    <w:rsid w:val="224DA2BC"/>
    <w:rsid w:val="22797DBF"/>
    <w:rsid w:val="2368B7C3"/>
    <w:rsid w:val="24154E20"/>
    <w:rsid w:val="246C0D5D"/>
    <w:rsid w:val="24BB5B8C"/>
    <w:rsid w:val="2518FF45"/>
    <w:rsid w:val="251D0E71"/>
    <w:rsid w:val="253530AE"/>
    <w:rsid w:val="25AB2033"/>
    <w:rsid w:val="25C9AF66"/>
    <w:rsid w:val="25F7A907"/>
    <w:rsid w:val="260E9C54"/>
    <w:rsid w:val="26B8DED2"/>
    <w:rsid w:val="274CEEE2"/>
    <w:rsid w:val="283C28E6"/>
    <w:rsid w:val="292F49C9"/>
    <w:rsid w:val="29383E06"/>
    <w:rsid w:val="2B2F2336"/>
    <w:rsid w:val="2B59918E"/>
    <w:rsid w:val="2B758063"/>
    <w:rsid w:val="2CB255A3"/>
    <w:rsid w:val="2CF561EF"/>
    <w:rsid w:val="2DA6AEE2"/>
    <w:rsid w:val="2DDF2CFF"/>
    <w:rsid w:val="2E02BAEC"/>
    <w:rsid w:val="2E392F8A"/>
    <w:rsid w:val="2EC492C7"/>
    <w:rsid w:val="301807B6"/>
    <w:rsid w:val="3077E355"/>
    <w:rsid w:val="309BC5F6"/>
    <w:rsid w:val="309EB7E1"/>
    <w:rsid w:val="30B9DD65"/>
    <w:rsid w:val="30E67DC7"/>
    <w:rsid w:val="3156007A"/>
    <w:rsid w:val="317396B0"/>
    <w:rsid w:val="31C8D312"/>
    <w:rsid w:val="339F39E7"/>
    <w:rsid w:val="340E2640"/>
    <w:rsid w:val="349440DF"/>
    <w:rsid w:val="34A1791B"/>
    <w:rsid w:val="3570055A"/>
    <w:rsid w:val="3591B0B4"/>
    <w:rsid w:val="35F4A474"/>
    <w:rsid w:val="35F7794E"/>
    <w:rsid w:val="379074D5"/>
    <w:rsid w:val="37C90735"/>
    <w:rsid w:val="384D3957"/>
    <w:rsid w:val="3AC81597"/>
    <w:rsid w:val="3B2D59B2"/>
    <w:rsid w:val="3B91DAF8"/>
    <w:rsid w:val="3C7D0E55"/>
    <w:rsid w:val="3CC92A13"/>
    <w:rsid w:val="3D29AF4A"/>
    <w:rsid w:val="3E1E3726"/>
    <w:rsid w:val="3E64FA74"/>
    <w:rsid w:val="3F6235F1"/>
    <w:rsid w:val="40500C2C"/>
    <w:rsid w:val="405D5E95"/>
    <w:rsid w:val="4061500C"/>
    <w:rsid w:val="40D39314"/>
    <w:rsid w:val="41552BC3"/>
    <w:rsid w:val="43047216"/>
    <w:rsid w:val="430641C9"/>
    <w:rsid w:val="43F1824F"/>
    <w:rsid w:val="43FD5F0D"/>
    <w:rsid w:val="44431709"/>
    <w:rsid w:val="446EF7DD"/>
    <w:rsid w:val="450ADC16"/>
    <w:rsid w:val="45A6E908"/>
    <w:rsid w:val="45D5150A"/>
    <w:rsid w:val="45D82971"/>
    <w:rsid w:val="4662E764"/>
    <w:rsid w:val="46BBDBB6"/>
    <w:rsid w:val="47BEBADC"/>
    <w:rsid w:val="4870C8D8"/>
    <w:rsid w:val="48B779FA"/>
    <w:rsid w:val="4A1311A5"/>
    <w:rsid w:val="4A3374CC"/>
    <w:rsid w:val="4A9F2DB9"/>
    <w:rsid w:val="4C5DBBAF"/>
    <w:rsid w:val="4C6073B8"/>
    <w:rsid w:val="4CBDC034"/>
    <w:rsid w:val="4D22721A"/>
    <w:rsid w:val="4D2F2FB5"/>
    <w:rsid w:val="4D5FE30A"/>
    <w:rsid w:val="4F45D8A2"/>
    <w:rsid w:val="4F729EDC"/>
    <w:rsid w:val="4FB6D583"/>
    <w:rsid w:val="5079A809"/>
    <w:rsid w:val="5127AFEB"/>
    <w:rsid w:val="5282C9E7"/>
    <w:rsid w:val="52BB7A75"/>
    <w:rsid w:val="52F1DADC"/>
    <w:rsid w:val="538548DC"/>
    <w:rsid w:val="539E7139"/>
    <w:rsid w:val="53A057EF"/>
    <w:rsid w:val="5455BEB7"/>
    <w:rsid w:val="54CE6EAF"/>
    <w:rsid w:val="552A97F5"/>
    <w:rsid w:val="5585AB55"/>
    <w:rsid w:val="55B906FF"/>
    <w:rsid w:val="55CEA2EF"/>
    <w:rsid w:val="5655A3F6"/>
    <w:rsid w:val="56B6C412"/>
    <w:rsid w:val="572E7968"/>
    <w:rsid w:val="58A838C2"/>
    <w:rsid w:val="58CFE716"/>
    <w:rsid w:val="59611C60"/>
    <w:rsid w:val="59CD7BB4"/>
    <w:rsid w:val="5AF8F0B2"/>
    <w:rsid w:val="5AFCECC1"/>
    <w:rsid w:val="5BA91476"/>
    <w:rsid w:val="5BB0FC5B"/>
    <w:rsid w:val="5C7E8508"/>
    <w:rsid w:val="5CF03A38"/>
    <w:rsid w:val="5D38001E"/>
    <w:rsid w:val="5D898D97"/>
    <w:rsid w:val="5D89A8F5"/>
    <w:rsid w:val="5E1A5569"/>
    <w:rsid w:val="616F0D28"/>
    <w:rsid w:val="6193609D"/>
    <w:rsid w:val="61D057C6"/>
    <w:rsid w:val="63CC6CD4"/>
    <w:rsid w:val="63EC8538"/>
    <w:rsid w:val="64A3CF07"/>
    <w:rsid w:val="650829A6"/>
    <w:rsid w:val="6593BEBB"/>
    <w:rsid w:val="66D7397E"/>
    <w:rsid w:val="679BC211"/>
    <w:rsid w:val="69379272"/>
    <w:rsid w:val="6968CA44"/>
    <w:rsid w:val="69981E8F"/>
    <w:rsid w:val="6AA3D0DC"/>
    <w:rsid w:val="6B13108B"/>
    <w:rsid w:val="6C142F30"/>
    <w:rsid w:val="6CB37837"/>
    <w:rsid w:val="6CCEB706"/>
    <w:rsid w:val="6D469439"/>
    <w:rsid w:val="6D85FACB"/>
    <w:rsid w:val="6D88D972"/>
    <w:rsid w:val="6DE71B9D"/>
    <w:rsid w:val="6F4B2E86"/>
    <w:rsid w:val="6FB8B9E3"/>
    <w:rsid w:val="707A21B1"/>
    <w:rsid w:val="70C11C44"/>
    <w:rsid w:val="71732284"/>
    <w:rsid w:val="74DBA9C9"/>
    <w:rsid w:val="75948D67"/>
    <w:rsid w:val="75EB8307"/>
    <w:rsid w:val="77305DC8"/>
    <w:rsid w:val="77577AEE"/>
    <w:rsid w:val="78134A8B"/>
    <w:rsid w:val="7859F349"/>
    <w:rsid w:val="79AF1AEC"/>
    <w:rsid w:val="7A2850D2"/>
    <w:rsid w:val="7A7F7EB7"/>
    <w:rsid w:val="7DB71F79"/>
    <w:rsid w:val="7DDDF405"/>
    <w:rsid w:val="7DE002B4"/>
    <w:rsid w:val="7E1363D7"/>
    <w:rsid w:val="7EB00C70"/>
    <w:rsid w:val="7F52EFDA"/>
    <w:rsid w:val="7FCCB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751EE9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A6493"/>
    <w:pPr>
      <w:keepNext/>
      <w:keepLines/>
      <w:pageBreakBefore/>
      <w:numPr>
        <w:numId w:val="4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A6493"/>
    <w:pPr>
      <w:keepNext/>
      <w:keepLines/>
      <w:numPr>
        <w:ilvl w:val="1"/>
        <w:numId w:val="4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A6493"/>
    <w:pPr>
      <w:keepNext/>
      <w:keepLines/>
      <w:numPr>
        <w:ilvl w:val="2"/>
        <w:numId w:val="4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A6493"/>
    <w:pPr>
      <w:keepNext/>
      <w:keepLines/>
      <w:numPr>
        <w:ilvl w:val="3"/>
        <w:numId w:val="4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15163"/>
    <w:pPr>
      <w:keepNext/>
      <w:keepLines/>
      <w:numPr>
        <w:ilvl w:val="4"/>
        <w:numId w:val="4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D46A3"/>
    <w:pPr>
      <w:keepNext/>
      <w:keepLines/>
      <w:numPr>
        <w:ilvl w:val="5"/>
        <w:numId w:val="4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D46A3"/>
    <w:pPr>
      <w:keepNext/>
      <w:keepLines/>
      <w:numPr>
        <w:ilvl w:val="6"/>
        <w:numId w:val="4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D46A3"/>
    <w:pPr>
      <w:keepNext/>
      <w:keepLines/>
      <w:numPr>
        <w:ilvl w:val="7"/>
        <w:numId w:val="4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D46A3"/>
    <w:pPr>
      <w:keepNext/>
      <w:keepLines/>
      <w:numPr>
        <w:ilvl w:val="8"/>
        <w:numId w:val="4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4">
    <w:name w:val="List Paragraph"/>
    <w:aliases w:val="vgu_List1"/>
    <w:basedOn w:val="a0"/>
    <w:link w:val="a5"/>
    <w:uiPriority w:val="34"/>
    <w:qFormat/>
    <w:rsid w:val="006D46A3"/>
    <w:pPr>
      <w:keepLines/>
      <w:tabs>
        <w:tab w:val="left" w:pos="1276"/>
      </w:tabs>
      <w:spacing w:before="0"/>
      <w:ind w:firstLine="0"/>
    </w:pPr>
  </w:style>
  <w:style w:type="character" w:customStyle="1" w:styleId="a5">
    <w:name w:val="Абзац списка Знак"/>
    <w:aliases w:val="vgu_List1 Знак"/>
    <w:basedOn w:val="a1"/>
    <w:link w:val="a4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1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numPr>
        <w:numId w:val="3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0"/>
    <w:uiPriority w:val="99"/>
    <w:semiHidden/>
    <w:unhideWhenUsed/>
    <w:qFormat/>
    <w:rsid w:val="00ED6EE3"/>
    <w:pPr>
      <w:numPr>
        <w:numId w:val="1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0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1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2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2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0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0"/>
    <w:next w:val="a0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1B4FD1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0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1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0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1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1"/>
    <w:rsid w:val="00C17A21"/>
    <w:rPr>
      <w:szCs w:val="24"/>
    </w:rPr>
  </w:style>
  <w:style w:type="paragraph" w:customStyle="1" w:styleId="vguxTitleDocName">
    <w:name w:val="vgux_TitleDocName"/>
    <w:basedOn w:val="a0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1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0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0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styleId="afc">
    <w:name w:val="FollowedHyperlink"/>
    <w:basedOn w:val="a1"/>
    <w:uiPriority w:val="99"/>
    <w:semiHidden/>
    <w:unhideWhenUsed/>
    <w:rsid w:val="007E01F7"/>
    <w:rPr>
      <w:color w:val="800080" w:themeColor="followedHyperlink"/>
      <w:u w:val="single"/>
    </w:rPr>
  </w:style>
  <w:style w:type="character" w:styleId="afd">
    <w:name w:val="Unresolved Mention"/>
    <w:basedOn w:val="a1"/>
    <w:uiPriority w:val="99"/>
    <w:semiHidden/>
    <w:unhideWhenUsed/>
    <w:rsid w:val="00752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314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103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com.aplicativoslegais.beberagua" TargetMode="External"/><Relationship Id="rId18" Type="http://schemas.openxmlformats.org/officeDocument/2006/relationships/hyperlink" Target="https://yandex.ru/games/app/100444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play.google.com/store/apps/details?id=com.reminder.water.app" TargetMode="External"/><Relationship Id="rId20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com.tarahonich.bewet" TargetMode="Externa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igroutka.ru/igry-filvordy/52846-filvordy-lovec-slov.html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bc2650b-a465-4cc2-86e8-b3782a60224b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pzREgCsdIiMlzwsrhTSig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4</TotalTime>
  <Pages>24</Pages>
  <Words>3460</Words>
  <Characters>19725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Alex Yakovlev</dc:creator>
  <cp:lastModifiedBy>Alex Yakovlev</cp:lastModifiedBy>
  <cp:revision>4</cp:revision>
  <cp:lastPrinted>2025-04-26T03:41:00Z</cp:lastPrinted>
  <dcterms:created xsi:type="dcterms:W3CDTF">2025-05-25T17:45:00Z</dcterms:created>
  <dcterms:modified xsi:type="dcterms:W3CDTF">2025-06-05T06:37:00Z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